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811201386"/>
        <w:docPartObj>
          <w:docPartGallery w:val="Cover Pages"/>
          <w:docPartUnique/>
        </w:docPartObj>
      </w:sdtPr>
      <w:sdtEndPr>
        <w:rPr>
          <w:color w:val="auto"/>
        </w:rPr>
      </w:sdtEndPr>
      <w:sdtContent>
        <w:sdt>
          <w:sdtPr>
            <w:id w:val="-71740233"/>
            <w:docPartObj>
              <w:docPartGallery w:val="Cover Pages"/>
              <w:docPartUnique/>
            </w:docPartObj>
          </w:sdtPr>
          <w:sdtContent>
            <w:p w14:paraId="5B57D2A1" w14:textId="4CFF775E" w:rsidR="00A912C7" w:rsidRDefault="00A912C7" w:rsidP="00A912C7">
              <w:pPr>
                <w:ind w:left="708" w:hanging="708"/>
                <w:jc w:val="center"/>
              </w:pPr>
              <w:r>
                <w:rPr>
                  <w:noProof/>
                  <w:lang w:val="de-DE" w:eastAsia="de-DE"/>
                </w:rPr>
                <w:drawing>
                  <wp:anchor distT="0" distB="0" distL="114300" distR="114300" simplePos="0" relativeHeight="251660288" behindDoc="1" locked="0" layoutInCell="1" allowOverlap="1" wp14:anchorId="3084DD0D" wp14:editId="7F932238">
                    <wp:simplePos x="0" y="0"/>
                    <wp:positionH relativeFrom="column">
                      <wp:posOffset>-4445</wp:posOffset>
                    </wp:positionH>
                    <wp:positionV relativeFrom="paragraph">
                      <wp:posOffset>-4444</wp:posOffset>
                    </wp:positionV>
                    <wp:extent cx="3198122" cy="495300"/>
                    <wp:effectExtent l="0" t="0" r="2540" b="0"/>
                    <wp:wrapNone/>
                    <wp:docPr id="2" name="Grafik 2" descr="http://web.fhnw.ch/cd/corporate-design/fhnw-logos/fhnw_ht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fhnw.ch/cd/corporate-design/fhnw-logos/fhnw_ht_10m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8983" cy="5000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85A48" w14:textId="77777777" w:rsidR="00A912C7" w:rsidRDefault="00A912C7" w:rsidP="00A912C7">
              <w:pPr>
                <w:ind w:left="708" w:hanging="708"/>
                <w:jc w:val="center"/>
              </w:pPr>
            </w:p>
            <w:p w14:paraId="33EC564C" w14:textId="77777777" w:rsidR="00A912C7" w:rsidRDefault="00A912C7" w:rsidP="00A912C7">
              <w:pPr>
                <w:ind w:left="708" w:hanging="708"/>
                <w:jc w:val="center"/>
              </w:pPr>
            </w:p>
            <w:p w14:paraId="0CB768CB" w14:textId="77777777" w:rsidR="00A912C7" w:rsidRDefault="00A912C7" w:rsidP="00A912C7">
              <w:pPr>
                <w:jc w:val="center"/>
              </w:pPr>
            </w:p>
            <w:p w14:paraId="733BFCA6" w14:textId="77777777" w:rsidR="00A912C7" w:rsidRDefault="00A912C7" w:rsidP="00A912C7">
              <w:pPr>
                <w:jc w:val="center"/>
              </w:pPr>
              <w:r>
                <w:rPr>
                  <w:noProof/>
                  <w:lang w:val="de-DE" w:eastAsia="de-DE"/>
                </w:rPr>
                <mc:AlternateContent>
                  <mc:Choice Requires="wps">
                    <w:drawing>
                      <wp:anchor distT="0" distB="0" distL="114300" distR="114300" simplePos="0" relativeHeight="251659264" behindDoc="1" locked="0" layoutInCell="1" allowOverlap="1" wp14:anchorId="31652818" wp14:editId="10BFE714">
                        <wp:simplePos x="0" y="0"/>
                        <wp:positionH relativeFrom="column">
                          <wp:posOffset>-1104265</wp:posOffset>
                        </wp:positionH>
                        <wp:positionV relativeFrom="paragraph">
                          <wp:posOffset>315900</wp:posOffset>
                        </wp:positionV>
                        <wp:extent cx="7929245" cy="2384425"/>
                        <wp:effectExtent l="19050" t="19050" r="14605" b="15875"/>
                        <wp:wrapNone/>
                        <wp:docPr id="1" name="Rechteck 1"/>
                        <wp:cNvGraphicFramePr/>
                        <a:graphic xmlns:a="http://schemas.openxmlformats.org/drawingml/2006/main">
                          <a:graphicData uri="http://schemas.microsoft.com/office/word/2010/wordprocessingShape">
                            <wps:wsp>
                              <wps:cNvSpPr/>
                              <wps:spPr>
                                <a:xfrm>
                                  <a:off x="0" y="0"/>
                                  <a:ext cx="7929245" cy="2384425"/>
                                </a:xfrm>
                                <a:prstGeom prst="rect">
                                  <a:avLst/>
                                </a:prstGeom>
                                <a:solidFill>
                                  <a:schemeClr val="bg1">
                                    <a:lumMod val="9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3CF8A3" id="Rechteck_x0020_1" o:spid="_x0000_s1026" style="position:absolute;margin-left:-86.95pt;margin-top:24.85pt;width:624.35pt;height:187.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" fillcolor="#f2f2f2 [3052]" strokecolor="black [3213]" strokeweight="3pt"/>
                    </w:pict>
                  </mc:Fallback>
                </mc:AlternateContent>
              </w:r>
            </w:p>
            <w:p w14:paraId="5F586264" w14:textId="77777777" w:rsidR="00A912C7" w:rsidRDefault="00A912C7" w:rsidP="00A912C7">
              <w:pPr>
                <w:jc w:val="center"/>
              </w:pPr>
            </w:p>
            <w:p w14:paraId="5CC37A5B" w14:textId="16128C25" w:rsidR="00A912C7" w:rsidRDefault="003D1624" w:rsidP="00A912C7">
              <w:pPr>
                <w:jc w:val="center"/>
                <w:rPr>
                  <w:sz w:val="144"/>
                  <w:szCs w:val="96"/>
                </w:rPr>
              </w:pPr>
              <w:sdt>
                <w:sdtPr>
                  <w:rPr>
                    <w:sz w:val="144"/>
                    <w:szCs w:val="144"/>
                  </w:rPr>
                  <w:alias w:val="Titel"/>
                  <w:tag w:val=""/>
                  <w:id w:val="1336345140"/>
                  <w:dataBinding w:prefixMappings="xmlns:ns0='http://purl.org/dc/elements/1.1/' xmlns:ns1='http://schemas.openxmlformats.org/package/2006/metadata/core-properties' " w:xpath="/ns1:coreProperties[1]/ns0:title[1]" w:storeItemID="{6C3C8BC8-F283-45AE-878A-BAB7291924A1}"/>
                  <w:text/>
                </w:sdtPr>
                <w:sdtContent>
                  <w:r w:rsidR="00363896">
                    <w:rPr>
                      <w:sz w:val="144"/>
                      <w:szCs w:val="144"/>
                    </w:rPr>
                    <w:t>Pflichtenheft</w:t>
                  </w:r>
                </w:sdtContent>
              </w:sdt>
            </w:p>
            <w:p w14:paraId="5239E1B4" w14:textId="3D8A0CC8" w:rsidR="00A912C7" w:rsidRDefault="004C62FC" w:rsidP="00A912C7">
              <w:pPr>
                <w:jc w:val="center"/>
                <w:rPr>
                  <w:sz w:val="44"/>
                  <w:szCs w:val="44"/>
                </w:rPr>
              </w:pPr>
              <w:r>
                <w:rPr>
                  <w:sz w:val="44"/>
                  <w:szCs w:val="44"/>
                </w:rPr>
                <w:t>Anbindung Spektrometer an Mobiles Device</w:t>
              </w:r>
            </w:p>
            <w:p w14:paraId="11949EC5" w14:textId="77777777" w:rsidR="00A912C7" w:rsidRDefault="00A912C7" w:rsidP="00A912C7">
              <w:pPr>
                <w:jc w:val="center"/>
                <w:rPr>
                  <w:sz w:val="44"/>
                  <w:szCs w:val="44"/>
                </w:rPr>
              </w:pPr>
            </w:p>
            <w:p w14:paraId="0D9BA005" w14:textId="77777777" w:rsidR="00A912C7" w:rsidRDefault="00A912C7" w:rsidP="00A912C7">
              <w:pPr>
                <w:jc w:val="center"/>
                <w:rPr>
                  <w:sz w:val="44"/>
                  <w:szCs w:val="44"/>
                </w:rPr>
              </w:pPr>
            </w:p>
            <w:p w14:paraId="265698FD" w14:textId="77777777" w:rsidR="00A912C7" w:rsidRDefault="00A912C7" w:rsidP="00A912C7">
              <w:pPr>
                <w:jc w:val="center"/>
                <w:rPr>
                  <w:sz w:val="44"/>
                  <w:szCs w:val="44"/>
                </w:rPr>
              </w:pPr>
            </w:p>
            <w:p w14:paraId="6337EC16" w14:textId="77777777" w:rsidR="00A912C7" w:rsidRPr="001E40DC" w:rsidRDefault="00A912C7" w:rsidP="00A912C7">
              <w:pPr>
                <w:jc w:val="center"/>
                <w:rPr>
                  <w:sz w:val="40"/>
                  <w:szCs w:val="44"/>
                </w:rPr>
              </w:pPr>
              <w:r w:rsidRPr="001E40DC">
                <w:rPr>
                  <w:sz w:val="40"/>
                  <w:szCs w:val="44"/>
                </w:rPr>
                <w:fldChar w:fldCharType="begin"/>
              </w:r>
              <w:r w:rsidRPr="001E40DC">
                <w:rPr>
                  <w:sz w:val="40"/>
                  <w:szCs w:val="44"/>
                </w:rPr>
                <w:instrText xml:space="preserve"> DATE  \@ "dddd, d. MMMM yyyy"  \* MERGEFORMAT </w:instrText>
              </w:r>
              <w:r w:rsidRPr="001E40DC">
                <w:rPr>
                  <w:sz w:val="40"/>
                  <w:szCs w:val="44"/>
                </w:rPr>
                <w:fldChar w:fldCharType="separate"/>
              </w:r>
              <w:r w:rsidR="00AB663C">
                <w:rPr>
                  <w:noProof/>
                  <w:sz w:val="40"/>
                  <w:szCs w:val="44"/>
                </w:rPr>
                <w:t>Montag, 14. November 2016</w:t>
              </w:r>
              <w:r w:rsidRPr="001E40DC">
                <w:rPr>
                  <w:sz w:val="40"/>
                  <w:szCs w:val="44"/>
                </w:rPr>
                <w:fldChar w:fldCharType="end"/>
              </w:r>
            </w:p>
            <w:p w14:paraId="73690173" w14:textId="77777777" w:rsidR="00A912C7" w:rsidRDefault="00A912C7" w:rsidP="00A912C7">
              <w:pPr>
                <w:jc w:val="center"/>
                <w:rPr>
                  <w:sz w:val="44"/>
                  <w:szCs w:val="44"/>
                </w:rPr>
              </w:pPr>
            </w:p>
            <w:p w14:paraId="1E69837A" w14:textId="77777777" w:rsidR="00A912C7" w:rsidRDefault="00A912C7" w:rsidP="00A912C7">
              <w:pPr>
                <w:jc w:val="center"/>
                <w:rPr>
                  <w:sz w:val="44"/>
                  <w:szCs w:val="44"/>
                </w:rPr>
              </w:pPr>
            </w:p>
            <w:p w14:paraId="50E5ABF9" w14:textId="77777777" w:rsidR="00A912C7" w:rsidRDefault="00A912C7" w:rsidP="00A912C7">
              <w:pPr>
                <w:jc w:val="center"/>
                <w:rPr>
                  <w:sz w:val="44"/>
                  <w:szCs w:val="44"/>
                </w:rPr>
              </w:pPr>
            </w:p>
            <w:p w14:paraId="16034255" w14:textId="77777777" w:rsidR="00A912C7" w:rsidRDefault="00A912C7" w:rsidP="00A912C7">
              <w:pPr>
                <w:jc w:val="center"/>
                <w:rPr>
                  <w:sz w:val="44"/>
                  <w:szCs w:val="44"/>
                </w:rPr>
              </w:pPr>
            </w:p>
            <w:p w14:paraId="16146650" w14:textId="77777777" w:rsidR="00A912C7" w:rsidRDefault="00A912C7" w:rsidP="00A912C7"/>
            <w:p w14:paraId="27A5BDB7" w14:textId="77777777" w:rsidR="00A912C7" w:rsidRDefault="00A912C7" w:rsidP="00A912C7"/>
            <w:p w14:paraId="1C6BE73B" w14:textId="77777777" w:rsidR="00A912C7" w:rsidRDefault="00A912C7" w:rsidP="00A912C7"/>
            <w:p w14:paraId="72927C6D" w14:textId="03BA683A" w:rsidR="006E70E8" w:rsidRDefault="00A912C7" w:rsidP="00A912C7">
              <w:r>
                <w:t>Fachhochschule Nordwestschweiz</w:t>
              </w:r>
              <w:r>
                <w:br/>
              </w:r>
              <w:r w:rsidR="00681FF9">
                <w:t>Andreas Lüscher / Raphael Bolliger</w:t>
              </w:r>
              <w:r>
                <w:br/>
              </w:r>
              <w:hyperlink r:id="rId9" w:history="1">
                <w:r w:rsidR="00681FF9" w:rsidRPr="007913FB">
                  <w:rPr>
                    <w:rStyle w:val="Link"/>
                  </w:rPr>
                  <w:t>andreas.luescher@students.fhnw.ch</w:t>
                </w:r>
              </w:hyperlink>
              <w:r w:rsidR="00681FF9">
                <w:t xml:space="preserve"> / </w:t>
              </w:r>
              <w:hyperlink r:id="rId10" w:history="1">
                <w:r w:rsidR="00681FF9" w:rsidRPr="007913FB">
                  <w:rPr>
                    <w:rStyle w:val="Link"/>
                  </w:rPr>
                  <w:t>raphael.bolliger@students.fhnw.ch</w:t>
                </w:r>
              </w:hyperlink>
              <w:r>
                <w:br/>
              </w:r>
              <w:r>
                <w:br/>
              </w:r>
              <w:fldSimple w:instr=" FILENAME   \* MERGEFORMAT ">
                <w:r w:rsidR="00681FF9">
                  <w:rPr>
                    <w:noProof/>
                  </w:rPr>
                  <w:t>Pflichtenheft_Spektrometer.docx</w:t>
                </w:r>
              </w:fldSimple>
              <w:r>
                <w:br w:type="page"/>
              </w:r>
            </w:p>
          </w:sdtContent>
        </w:sdt>
      </w:sdtContent>
    </w:sdt>
    <w:p w14:paraId="78BC5210" w14:textId="77777777" w:rsidR="001A09D0" w:rsidRDefault="003061F4" w:rsidP="00E85323">
      <w:pPr>
        <w:pStyle w:val="berschrift1"/>
        <w:numPr>
          <w:ilvl w:val="0"/>
          <w:numId w:val="0"/>
        </w:numPr>
      </w:pPr>
      <w:bookmarkStart w:id="0" w:name="_Toc466896664"/>
      <w:r>
        <w:lastRenderedPageBreak/>
        <w:t>Dokumenteninformationen</w:t>
      </w:r>
      <w:bookmarkEnd w:id="0"/>
    </w:p>
    <w:tbl>
      <w:tblPr>
        <w:tblStyle w:val="Tabellenraster"/>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2689"/>
        <w:gridCol w:w="6373"/>
      </w:tblGrid>
      <w:tr w:rsidR="003061F4" w14:paraId="4FE9CBDC" w14:textId="77777777" w:rsidTr="003061F4">
        <w:trPr>
          <w:trHeight w:val="397"/>
        </w:trPr>
        <w:tc>
          <w:tcPr>
            <w:tcW w:w="2689" w:type="dxa"/>
            <w:vAlign w:val="center"/>
          </w:tcPr>
          <w:p w14:paraId="6BA52260" w14:textId="77777777" w:rsidR="003061F4" w:rsidRPr="003061F4" w:rsidRDefault="003061F4" w:rsidP="003061F4">
            <w:pPr>
              <w:rPr>
                <w:b/>
              </w:rPr>
            </w:pPr>
            <w:r w:rsidRPr="003061F4">
              <w:rPr>
                <w:b/>
              </w:rPr>
              <w:t>Titel</w:t>
            </w:r>
          </w:p>
        </w:tc>
        <w:sdt>
          <w:sdtPr>
            <w:alias w:val="Titel"/>
            <w:tag w:val=""/>
            <w:id w:val="-1237240872"/>
            <w:dataBinding w:prefixMappings="xmlns:ns0='http://purl.org/dc/elements/1.1/' xmlns:ns1='http://schemas.openxmlformats.org/package/2006/metadata/core-properties' " w:xpath="/ns1:coreProperties[1]/ns0:title[1]" w:storeItemID="{6C3C8BC8-F283-45AE-878A-BAB7291924A1}"/>
            <w:text/>
          </w:sdtPr>
          <w:sdtContent>
            <w:tc>
              <w:tcPr>
                <w:tcW w:w="6373" w:type="dxa"/>
                <w:vAlign w:val="center"/>
              </w:tcPr>
              <w:p w14:paraId="3924B2BD" w14:textId="21E1C4AC" w:rsidR="003061F4" w:rsidRDefault="00363896" w:rsidP="003061F4">
                <w:r>
                  <w:rPr>
                    <w:lang w:val="de-DE"/>
                  </w:rPr>
                  <w:t>Pflichtenheft</w:t>
                </w:r>
              </w:p>
            </w:tc>
          </w:sdtContent>
        </w:sdt>
      </w:tr>
      <w:tr w:rsidR="003061F4" w14:paraId="0C7DEF50" w14:textId="77777777" w:rsidTr="003061F4">
        <w:trPr>
          <w:trHeight w:val="397"/>
        </w:trPr>
        <w:tc>
          <w:tcPr>
            <w:tcW w:w="2689" w:type="dxa"/>
            <w:vAlign w:val="center"/>
          </w:tcPr>
          <w:p w14:paraId="573E9089" w14:textId="767B843C" w:rsidR="003061F4" w:rsidRPr="003061F4" w:rsidRDefault="00A31227" w:rsidP="003061F4">
            <w:pPr>
              <w:rPr>
                <w:b/>
              </w:rPr>
            </w:pPr>
            <w:r>
              <w:rPr>
                <w:b/>
              </w:rPr>
              <w:t>Projekt</w:t>
            </w:r>
          </w:p>
        </w:tc>
        <w:tc>
          <w:tcPr>
            <w:tcW w:w="6373" w:type="dxa"/>
            <w:vAlign w:val="center"/>
          </w:tcPr>
          <w:p w14:paraId="163BBAE7" w14:textId="0DC3043E" w:rsidR="003061F4" w:rsidRDefault="00F25805" w:rsidP="003061F4">
            <w:r>
              <w:t>Anbindung Spektrometer an Mobiles Device</w:t>
            </w:r>
          </w:p>
        </w:tc>
      </w:tr>
      <w:tr w:rsidR="003061F4" w14:paraId="22EE64D1" w14:textId="77777777" w:rsidTr="003061F4">
        <w:trPr>
          <w:trHeight w:val="397"/>
        </w:trPr>
        <w:tc>
          <w:tcPr>
            <w:tcW w:w="2689" w:type="dxa"/>
            <w:vAlign w:val="center"/>
          </w:tcPr>
          <w:p w14:paraId="565276CD" w14:textId="77777777" w:rsidR="003061F4" w:rsidRPr="003061F4" w:rsidRDefault="003061F4" w:rsidP="003061F4">
            <w:pPr>
              <w:rPr>
                <w:b/>
              </w:rPr>
            </w:pPr>
            <w:r w:rsidRPr="003061F4">
              <w:rPr>
                <w:b/>
              </w:rPr>
              <w:t>Autor</w:t>
            </w:r>
          </w:p>
        </w:tc>
        <w:tc>
          <w:tcPr>
            <w:tcW w:w="6373" w:type="dxa"/>
            <w:vAlign w:val="center"/>
          </w:tcPr>
          <w:p w14:paraId="34A46CCB" w14:textId="738B2D7A" w:rsidR="003061F4" w:rsidRDefault="00815EEA" w:rsidP="00A31227">
            <w:r>
              <w:t>Raphael Bolliger</w:t>
            </w:r>
            <w:r w:rsidR="005A1125">
              <w:t xml:space="preserve"> / Andreas Lüscher</w:t>
            </w:r>
            <w:r w:rsidR="004D6AA6">
              <w:fldChar w:fldCharType="begin"/>
            </w:r>
            <w:r w:rsidR="004D6AA6">
              <w:instrText xml:space="preserve"> USERNAME   \* MERGEFORMAT </w:instrText>
            </w:r>
            <w:r w:rsidR="004D6AA6">
              <w:fldChar w:fldCharType="end"/>
            </w:r>
          </w:p>
        </w:tc>
      </w:tr>
      <w:tr w:rsidR="003061F4" w14:paraId="3E3CA5AB" w14:textId="77777777" w:rsidTr="003061F4">
        <w:trPr>
          <w:trHeight w:val="397"/>
        </w:trPr>
        <w:tc>
          <w:tcPr>
            <w:tcW w:w="2689" w:type="dxa"/>
            <w:vAlign w:val="center"/>
          </w:tcPr>
          <w:p w14:paraId="2E9E5AD4" w14:textId="77777777" w:rsidR="003061F4" w:rsidRPr="003061F4" w:rsidRDefault="003061F4" w:rsidP="003061F4">
            <w:pPr>
              <w:rPr>
                <w:b/>
              </w:rPr>
            </w:pPr>
            <w:r w:rsidRPr="003061F4">
              <w:rPr>
                <w:b/>
              </w:rPr>
              <w:t>Erstelldatum</w:t>
            </w:r>
          </w:p>
        </w:tc>
        <w:tc>
          <w:tcPr>
            <w:tcW w:w="6373" w:type="dxa"/>
            <w:vAlign w:val="center"/>
          </w:tcPr>
          <w:p w14:paraId="0C0F33A3" w14:textId="57B2EE82" w:rsidR="003061F4" w:rsidRDefault="006950C3" w:rsidP="003061F4">
            <w:r>
              <w:fldChar w:fldCharType="begin"/>
            </w:r>
            <w:r>
              <w:instrText xml:space="preserve"> CREATEDATE  \@ "d. MMMM yyyy"  \* MERGEFORMAT </w:instrText>
            </w:r>
            <w:r>
              <w:fldChar w:fldCharType="separate"/>
            </w:r>
            <w:r w:rsidR="00C51460">
              <w:rPr>
                <w:noProof/>
              </w:rPr>
              <w:t>3</w:t>
            </w:r>
            <w:r w:rsidR="00D52774">
              <w:rPr>
                <w:noProof/>
              </w:rPr>
              <w:t>. November 2016</w:t>
            </w:r>
            <w:r>
              <w:fldChar w:fldCharType="end"/>
            </w:r>
          </w:p>
        </w:tc>
      </w:tr>
      <w:tr w:rsidR="003061F4" w14:paraId="1A355496" w14:textId="77777777" w:rsidTr="009444B2">
        <w:trPr>
          <w:trHeight w:val="432"/>
        </w:trPr>
        <w:tc>
          <w:tcPr>
            <w:tcW w:w="2689" w:type="dxa"/>
            <w:vAlign w:val="center"/>
          </w:tcPr>
          <w:p w14:paraId="37AC6677" w14:textId="77777777" w:rsidR="003061F4" w:rsidRPr="003061F4" w:rsidRDefault="003061F4" w:rsidP="003061F4">
            <w:pPr>
              <w:rPr>
                <w:b/>
              </w:rPr>
            </w:pPr>
            <w:r w:rsidRPr="003061F4">
              <w:rPr>
                <w:b/>
              </w:rPr>
              <w:t>Abgabedatum</w:t>
            </w:r>
          </w:p>
        </w:tc>
        <w:tc>
          <w:tcPr>
            <w:tcW w:w="6373" w:type="dxa"/>
            <w:vAlign w:val="center"/>
          </w:tcPr>
          <w:p w14:paraId="6BE3B8CC" w14:textId="07FB1E5E" w:rsidR="003061F4" w:rsidRDefault="00C51460" w:rsidP="003061F4">
            <w:r>
              <w:t xml:space="preserve">30. November </w:t>
            </w:r>
            <w:r w:rsidR="003878B0">
              <w:t>2016</w:t>
            </w:r>
          </w:p>
        </w:tc>
      </w:tr>
      <w:tr w:rsidR="003061F4" w14:paraId="260A5E41" w14:textId="77777777" w:rsidTr="003061F4">
        <w:trPr>
          <w:trHeight w:val="397"/>
        </w:trPr>
        <w:tc>
          <w:tcPr>
            <w:tcW w:w="2689" w:type="dxa"/>
            <w:vAlign w:val="center"/>
          </w:tcPr>
          <w:p w14:paraId="0AFAB651" w14:textId="77777777" w:rsidR="003061F4" w:rsidRPr="003061F4" w:rsidRDefault="003061F4" w:rsidP="003061F4">
            <w:pPr>
              <w:rPr>
                <w:b/>
              </w:rPr>
            </w:pPr>
            <w:r w:rsidRPr="003061F4">
              <w:rPr>
                <w:b/>
              </w:rPr>
              <w:t>Datei</w:t>
            </w:r>
          </w:p>
        </w:tc>
        <w:tc>
          <w:tcPr>
            <w:tcW w:w="6373" w:type="dxa"/>
            <w:vAlign w:val="center"/>
          </w:tcPr>
          <w:p w14:paraId="4F310144" w14:textId="77777777" w:rsidR="003061F4" w:rsidRDefault="003D1624" w:rsidP="003061F4">
            <w:fldSimple w:instr=" FILENAME   \* MERGEFORMAT ">
              <w:r w:rsidR="00F25805">
                <w:rPr>
                  <w:noProof/>
                </w:rPr>
                <w:t>Pflichtenheft_Spektrometer.docx</w:t>
              </w:r>
            </w:fldSimple>
          </w:p>
        </w:tc>
      </w:tr>
      <w:tr w:rsidR="003061F4" w14:paraId="77E0003E" w14:textId="77777777" w:rsidTr="003061F4">
        <w:trPr>
          <w:trHeight w:val="397"/>
        </w:trPr>
        <w:tc>
          <w:tcPr>
            <w:tcW w:w="2689" w:type="dxa"/>
            <w:vAlign w:val="center"/>
          </w:tcPr>
          <w:p w14:paraId="76CEA134" w14:textId="77777777" w:rsidR="003061F4" w:rsidRPr="003061F4" w:rsidRDefault="003061F4" w:rsidP="003061F4">
            <w:pPr>
              <w:rPr>
                <w:b/>
              </w:rPr>
            </w:pPr>
            <w:r w:rsidRPr="003061F4">
              <w:rPr>
                <w:b/>
              </w:rPr>
              <w:t>Vorlage</w:t>
            </w:r>
          </w:p>
        </w:tc>
        <w:tc>
          <w:tcPr>
            <w:tcW w:w="6373" w:type="dxa"/>
            <w:vAlign w:val="center"/>
          </w:tcPr>
          <w:p w14:paraId="700B2D91" w14:textId="6F14D0F1" w:rsidR="003061F4" w:rsidRDefault="00F25805" w:rsidP="00F25805">
            <w:r>
              <w:t>Dokument_Lan</w:t>
            </w:r>
            <w:bookmarkStart w:id="1" w:name="_GoBack"/>
            <w:bookmarkEnd w:id="1"/>
            <w:r>
              <w:t>g_IP616</w:t>
            </w:r>
            <w:r w:rsidR="008B70C4" w:rsidRPr="008B70C4">
              <w:t>vt_</w:t>
            </w:r>
            <w:r>
              <w:t>Spektrometer</w:t>
            </w:r>
            <w:r w:rsidR="008B70C4" w:rsidRPr="008B70C4">
              <w:t>.dotx</w:t>
            </w:r>
          </w:p>
        </w:tc>
      </w:tr>
    </w:tbl>
    <w:p w14:paraId="6776525E" w14:textId="77777777" w:rsidR="003061F4" w:rsidRDefault="003061F4" w:rsidP="004A19ED">
      <w:pPr>
        <w:pStyle w:val="berschrift1"/>
        <w:pageBreakBefore w:val="0"/>
        <w:numPr>
          <w:ilvl w:val="0"/>
          <w:numId w:val="0"/>
        </w:numPr>
      </w:pPr>
      <w:bookmarkStart w:id="2" w:name="_Toc466896665"/>
      <w:r>
        <w:t>Verteiler</w:t>
      </w:r>
      <w:bookmarkEnd w:id="2"/>
    </w:p>
    <w:tbl>
      <w:tblPr>
        <w:tblStyle w:val="Tabellenraster"/>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562"/>
        <w:gridCol w:w="8500"/>
      </w:tblGrid>
      <w:tr w:rsidR="006950C3" w14:paraId="53DA5FCE" w14:textId="77777777" w:rsidTr="006950C3">
        <w:trPr>
          <w:trHeight w:val="397"/>
        </w:trPr>
        <w:tc>
          <w:tcPr>
            <w:tcW w:w="562" w:type="dxa"/>
            <w:vAlign w:val="center"/>
          </w:tcPr>
          <w:p w14:paraId="4142C620" w14:textId="77777777" w:rsidR="006950C3" w:rsidRDefault="006950C3" w:rsidP="006950C3">
            <w:pPr>
              <w:jc w:val="center"/>
            </w:pPr>
            <w:r>
              <w:t>A</w:t>
            </w:r>
          </w:p>
        </w:tc>
        <w:tc>
          <w:tcPr>
            <w:tcW w:w="8500" w:type="dxa"/>
            <w:vAlign w:val="center"/>
          </w:tcPr>
          <w:p w14:paraId="39B79BA2" w14:textId="62C4405F" w:rsidR="006950C3" w:rsidRDefault="00F25805" w:rsidP="00F25805">
            <w:r>
              <w:t xml:space="preserve">A. </w:t>
            </w:r>
            <w:proofErr w:type="spellStart"/>
            <w:r>
              <w:t>Hueni</w:t>
            </w:r>
            <w:proofErr w:type="spellEnd"/>
          </w:p>
        </w:tc>
      </w:tr>
      <w:tr w:rsidR="006950C3" w14:paraId="40644725" w14:textId="77777777" w:rsidTr="006950C3">
        <w:trPr>
          <w:trHeight w:val="397"/>
        </w:trPr>
        <w:tc>
          <w:tcPr>
            <w:tcW w:w="562" w:type="dxa"/>
            <w:vAlign w:val="center"/>
          </w:tcPr>
          <w:p w14:paraId="7B9A4663" w14:textId="77777777" w:rsidR="006950C3" w:rsidRDefault="006950C3" w:rsidP="006950C3">
            <w:pPr>
              <w:jc w:val="center"/>
            </w:pPr>
            <w:r>
              <w:t>B</w:t>
            </w:r>
          </w:p>
        </w:tc>
        <w:tc>
          <w:tcPr>
            <w:tcW w:w="8500" w:type="dxa"/>
            <w:vAlign w:val="center"/>
          </w:tcPr>
          <w:p w14:paraId="688B3B06" w14:textId="2D7C5377" w:rsidR="006950C3" w:rsidRDefault="00F25805" w:rsidP="006950C3">
            <w:r>
              <w:t xml:space="preserve">M. </w:t>
            </w:r>
            <w:proofErr w:type="spellStart"/>
            <w:r>
              <w:t>Gwerder</w:t>
            </w:r>
            <w:proofErr w:type="spellEnd"/>
          </w:p>
        </w:tc>
      </w:tr>
      <w:tr w:rsidR="006950C3" w14:paraId="7FF9EFFC" w14:textId="77777777" w:rsidTr="006950C3">
        <w:trPr>
          <w:trHeight w:val="397"/>
        </w:trPr>
        <w:tc>
          <w:tcPr>
            <w:tcW w:w="562" w:type="dxa"/>
            <w:vAlign w:val="center"/>
          </w:tcPr>
          <w:p w14:paraId="620A3AD8" w14:textId="77777777" w:rsidR="006950C3" w:rsidRDefault="006950C3" w:rsidP="006950C3">
            <w:pPr>
              <w:jc w:val="center"/>
            </w:pPr>
            <w:r>
              <w:t>C</w:t>
            </w:r>
          </w:p>
        </w:tc>
        <w:tc>
          <w:tcPr>
            <w:tcW w:w="8500" w:type="dxa"/>
            <w:vAlign w:val="center"/>
          </w:tcPr>
          <w:p w14:paraId="3D805998" w14:textId="6E7B1493" w:rsidR="006950C3" w:rsidRDefault="00F25805" w:rsidP="006950C3">
            <w:r>
              <w:t xml:space="preserve">R. Bolliger / A. </w:t>
            </w:r>
            <w:proofErr w:type="spellStart"/>
            <w:r>
              <w:t>Luescher</w:t>
            </w:r>
            <w:proofErr w:type="spellEnd"/>
          </w:p>
        </w:tc>
      </w:tr>
      <w:tr w:rsidR="006950C3" w14:paraId="15854158" w14:textId="77777777" w:rsidTr="00E14A96">
        <w:trPr>
          <w:trHeight w:val="376"/>
        </w:trPr>
        <w:tc>
          <w:tcPr>
            <w:tcW w:w="562" w:type="dxa"/>
            <w:vAlign w:val="center"/>
          </w:tcPr>
          <w:p w14:paraId="32789999" w14:textId="77777777" w:rsidR="006950C3" w:rsidRDefault="006950C3" w:rsidP="006950C3">
            <w:pPr>
              <w:jc w:val="center"/>
            </w:pPr>
            <w:r>
              <w:t>D</w:t>
            </w:r>
          </w:p>
        </w:tc>
        <w:tc>
          <w:tcPr>
            <w:tcW w:w="8500" w:type="dxa"/>
            <w:vAlign w:val="center"/>
          </w:tcPr>
          <w:p w14:paraId="57A95095" w14:textId="02D12E89" w:rsidR="006950C3" w:rsidRDefault="006950C3" w:rsidP="006950C3"/>
        </w:tc>
      </w:tr>
    </w:tbl>
    <w:p w14:paraId="34287EF2" w14:textId="77777777" w:rsidR="00E85323" w:rsidRPr="00E85323" w:rsidRDefault="003061F4" w:rsidP="004A19ED">
      <w:pPr>
        <w:pStyle w:val="berschrift1"/>
        <w:pageBreakBefore w:val="0"/>
        <w:numPr>
          <w:ilvl w:val="0"/>
          <w:numId w:val="0"/>
        </w:numPr>
      </w:pPr>
      <w:bookmarkStart w:id="3" w:name="_Toc466896666"/>
      <w:r>
        <w:t>Änderungen</w:t>
      </w:r>
      <w:bookmarkEnd w:id="3"/>
    </w:p>
    <w:tbl>
      <w:tblPr>
        <w:tblStyle w:val="Tabellenraster"/>
        <w:tblW w:w="0" w:type="auto"/>
        <w:tblLook w:val="04A0" w:firstRow="1" w:lastRow="0" w:firstColumn="1" w:lastColumn="0" w:noHBand="0" w:noVBand="1"/>
      </w:tblPr>
      <w:tblGrid>
        <w:gridCol w:w="819"/>
        <w:gridCol w:w="4359"/>
        <w:gridCol w:w="1942"/>
        <w:gridCol w:w="1942"/>
      </w:tblGrid>
      <w:tr w:rsidR="000A4D76" w14:paraId="7CAD5C7D" w14:textId="77777777" w:rsidTr="000A4D76">
        <w:trPr>
          <w:trHeight w:val="397"/>
        </w:trPr>
        <w:tc>
          <w:tcPr>
            <w:tcW w:w="819" w:type="dxa"/>
            <w:tcBorders>
              <w:bottom w:val="nil"/>
            </w:tcBorders>
            <w:shd w:val="clear" w:color="auto" w:fill="D9D9D9" w:themeFill="background1" w:themeFillShade="D9"/>
            <w:vAlign w:val="center"/>
          </w:tcPr>
          <w:p w14:paraId="109AE9AD" w14:textId="77777777" w:rsidR="000A4D76" w:rsidRPr="00E85323" w:rsidRDefault="000A4D76" w:rsidP="00300E0B">
            <w:pPr>
              <w:rPr>
                <w:b/>
              </w:rPr>
            </w:pPr>
            <w:r>
              <w:rPr>
                <w:b/>
              </w:rPr>
              <w:t>Ver.</w:t>
            </w:r>
          </w:p>
        </w:tc>
        <w:tc>
          <w:tcPr>
            <w:tcW w:w="4359" w:type="dxa"/>
            <w:tcBorders>
              <w:bottom w:val="nil"/>
            </w:tcBorders>
            <w:shd w:val="clear" w:color="auto" w:fill="D9D9D9" w:themeFill="background1" w:themeFillShade="D9"/>
            <w:vAlign w:val="center"/>
          </w:tcPr>
          <w:p w14:paraId="22034A92" w14:textId="77777777" w:rsidR="000A4D76" w:rsidRPr="00E85323" w:rsidRDefault="000A4D76" w:rsidP="00300E0B">
            <w:pPr>
              <w:rPr>
                <w:b/>
              </w:rPr>
            </w:pPr>
            <w:r w:rsidRPr="00E85323">
              <w:rPr>
                <w:b/>
              </w:rPr>
              <w:t>Beschreibung der Änderungen</w:t>
            </w:r>
          </w:p>
        </w:tc>
        <w:tc>
          <w:tcPr>
            <w:tcW w:w="1942" w:type="dxa"/>
            <w:shd w:val="clear" w:color="auto" w:fill="D9D9D9" w:themeFill="background1" w:themeFillShade="D9"/>
            <w:vAlign w:val="center"/>
          </w:tcPr>
          <w:p w14:paraId="735089C5" w14:textId="77777777" w:rsidR="000A4D76" w:rsidRPr="00E85323" w:rsidRDefault="000A4D76" w:rsidP="000A4D76">
            <w:pPr>
              <w:rPr>
                <w:b/>
              </w:rPr>
            </w:pPr>
            <w:r>
              <w:rPr>
                <w:b/>
              </w:rPr>
              <w:t>Wer</w:t>
            </w:r>
          </w:p>
        </w:tc>
        <w:tc>
          <w:tcPr>
            <w:tcW w:w="1942" w:type="dxa"/>
            <w:shd w:val="clear" w:color="auto" w:fill="D9D9D9" w:themeFill="background1" w:themeFillShade="D9"/>
            <w:vAlign w:val="center"/>
          </w:tcPr>
          <w:p w14:paraId="73C23663" w14:textId="77777777" w:rsidR="000A4D76" w:rsidRPr="00E85323" w:rsidRDefault="000A4D76" w:rsidP="000A4D76">
            <w:pPr>
              <w:rPr>
                <w:b/>
              </w:rPr>
            </w:pPr>
            <w:r w:rsidRPr="00E85323">
              <w:rPr>
                <w:b/>
              </w:rPr>
              <w:t>Datum</w:t>
            </w:r>
          </w:p>
        </w:tc>
      </w:tr>
      <w:tr w:rsidR="000A4D76" w14:paraId="372CA5F3" w14:textId="77777777" w:rsidTr="000A4D76">
        <w:trPr>
          <w:trHeight w:val="397"/>
        </w:trPr>
        <w:tc>
          <w:tcPr>
            <w:tcW w:w="819" w:type="dxa"/>
            <w:vAlign w:val="center"/>
          </w:tcPr>
          <w:p w14:paraId="21C2103D" w14:textId="77777777" w:rsidR="000A4D76" w:rsidRDefault="000A4D76" w:rsidP="00300E0B">
            <w:r>
              <w:t>1.0</w:t>
            </w:r>
          </w:p>
        </w:tc>
        <w:tc>
          <w:tcPr>
            <w:tcW w:w="4359" w:type="dxa"/>
            <w:vAlign w:val="center"/>
          </w:tcPr>
          <w:p w14:paraId="2CF5AC22" w14:textId="77777777" w:rsidR="000A4D76" w:rsidRDefault="000A4D76" w:rsidP="00300E0B">
            <w:r>
              <w:t>Erstellt</w:t>
            </w:r>
          </w:p>
        </w:tc>
        <w:tc>
          <w:tcPr>
            <w:tcW w:w="1942" w:type="dxa"/>
            <w:vAlign w:val="center"/>
          </w:tcPr>
          <w:p w14:paraId="67D96220" w14:textId="5DE9BADE" w:rsidR="000A4D76" w:rsidRDefault="00F25805" w:rsidP="000A4D76">
            <w:r>
              <w:t>Raphael Bolliger</w:t>
            </w:r>
          </w:p>
        </w:tc>
        <w:tc>
          <w:tcPr>
            <w:tcW w:w="1942" w:type="dxa"/>
            <w:vAlign w:val="center"/>
          </w:tcPr>
          <w:p w14:paraId="1996544C" w14:textId="772FE11F" w:rsidR="000A4D76" w:rsidRDefault="00F25805" w:rsidP="000A4D76">
            <w:r>
              <w:t>03.11.2016</w:t>
            </w:r>
          </w:p>
        </w:tc>
      </w:tr>
      <w:tr w:rsidR="000A4D76" w14:paraId="346B95CF" w14:textId="77777777" w:rsidTr="000A4D76">
        <w:trPr>
          <w:trHeight w:val="397"/>
        </w:trPr>
        <w:tc>
          <w:tcPr>
            <w:tcW w:w="819" w:type="dxa"/>
            <w:vAlign w:val="center"/>
          </w:tcPr>
          <w:p w14:paraId="46E739E9" w14:textId="7CAF8F9B" w:rsidR="000A4D76" w:rsidRDefault="000A4D76" w:rsidP="00300E0B"/>
        </w:tc>
        <w:tc>
          <w:tcPr>
            <w:tcW w:w="4359" w:type="dxa"/>
            <w:vAlign w:val="center"/>
          </w:tcPr>
          <w:p w14:paraId="2FA5894B" w14:textId="7513339A" w:rsidR="000A4D76" w:rsidRDefault="000A4D76" w:rsidP="00300E0B"/>
        </w:tc>
        <w:tc>
          <w:tcPr>
            <w:tcW w:w="1942" w:type="dxa"/>
            <w:vAlign w:val="center"/>
          </w:tcPr>
          <w:p w14:paraId="7C90E06D" w14:textId="6676C291" w:rsidR="000A4D76" w:rsidRDefault="000A4D76" w:rsidP="000A4D76"/>
        </w:tc>
        <w:tc>
          <w:tcPr>
            <w:tcW w:w="1942" w:type="dxa"/>
            <w:vAlign w:val="center"/>
          </w:tcPr>
          <w:p w14:paraId="5CFEC229" w14:textId="6AB2BFD8" w:rsidR="000A4D76" w:rsidRDefault="000A4D76" w:rsidP="000A4D76"/>
        </w:tc>
      </w:tr>
      <w:tr w:rsidR="00E14A96" w14:paraId="43478686" w14:textId="77777777" w:rsidTr="000A4D76">
        <w:trPr>
          <w:trHeight w:val="397"/>
        </w:trPr>
        <w:tc>
          <w:tcPr>
            <w:tcW w:w="819" w:type="dxa"/>
            <w:vAlign w:val="center"/>
          </w:tcPr>
          <w:p w14:paraId="061919D1" w14:textId="0FB24DDD" w:rsidR="00E14A96" w:rsidRDefault="00E14A96" w:rsidP="00300E0B"/>
        </w:tc>
        <w:tc>
          <w:tcPr>
            <w:tcW w:w="4359" w:type="dxa"/>
            <w:vAlign w:val="center"/>
          </w:tcPr>
          <w:p w14:paraId="0C002858" w14:textId="1183FDF5" w:rsidR="00E14A96" w:rsidRDefault="00E14A96" w:rsidP="00300E0B"/>
        </w:tc>
        <w:tc>
          <w:tcPr>
            <w:tcW w:w="1942" w:type="dxa"/>
            <w:vAlign w:val="center"/>
          </w:tcPr>
          <w:p w14:paraId="7D186967" w14:textId="0A41987F" w:rsidR="00E14A96" w:rsidRDefault="00E14A96" w:rsidP="000A4D76"/>
        </w:tc>
        <w:tc>
          <w:tcPr>
            <w:tcW w:w="1942" w:type="dxa"/>
            <w:vAlign w:val="center"/>
          </w:tcPr>
          <w:p w14:paraId="2C909F99" w14:textId="76252677" w:rsidR="00E14A96" w:rsidRDefault="00E14A96" w:rsidP="000A4D76"/>
        </w:tc>
      </w:tr>
      <w:tr w:rsidR="00E14A96" w14:paraId="7781EC94" w14:textId="77777777" w:rsidTr="000A4D76">
        <w:trPr>
          <w:trHeight w:val="397"/>
        </w:trPr>
        <w:tc>
          <w:tcPr>
            <w:tcW w:w="819" w:type="dxa"/>
            <w:vAlign w:val="center"/>
          </w:tcPr>
          <w:p w14:paraId="7CE0D3DA" w14:textId="7441DA70" w:rsidR="00E14A96" w:rsidRDefault="00E14A96" w:rsidP="00300E0B"/>
        </w:tc>
        <w:tc>
          <w:tcPr>
            <w:tcW w:w="4359" w:type="dxa"/>
            <w:vAlign w:val="center"/>
          </w:tcPr>
          <w:p w14:paraId="582C44C2" w14:textId="10E675CC" w:rsidR="00E14A96" w:rsidRDefault="00E14A96" w:rsidP="00300E0B"/>
        </w:tc>
        <w:tc>
          <w:tcPr>
            <w:tcW w:w="1942" w:type="dxa"/>
            <w:vAlign w:val="center"/>
          </w:tcPr>
          <w:p w14:paraId="3556BC57" w14:textId="319DE1A6" w:rsidR="00E14A96" w:rsidRDefault="00E14A96" w:rsidP="000A4D76"/>
        </w:tc>
        <w:tc>
          <w:tcPr>
            <w:tcW w:w="1942" w:type="dxa"/>
            <w:vAlign w:val="center"/>
          </w:tcPr>
          <w:p w14:paraId="5B8424BA" w14:textId="4661D10E" w:rsidR="00E14A96" w:rsidRDefault="00E14A96" w:rsidP="000A4D76"/>
        </w:tc>
      </w:tr>
      <w:tr w:rsidR="004F4B1A" w14:paraId="488617A7" w14:textId="77777777" w:rsidTr="000A4D76">
        <w:trPr>
          <w:trHeight w:val="397"/>
        </w:trPr>
        <w:tc>
          <w:tcPr>
            <w:tcW w:w="819" w:type="dxa"/>
            <w:vAlign w:val="center"/>
          </w:tcPr>
          <w:p w14:paraId="5B63ADBA" w14:textId="797323FB" w:rsidR="004F4B1A" w:rsidRDefault="004F4B1A" w:rsidP="00300E0B"/>
        </w:tc>
        <w:tc>
          <w:tcPr>
            <w:tcW w:w="4359" w:type="dxa"/>
            <w:vAlign w:val="center"/>
          </w:tcPr>
          <w:p w14:paraId="1A0C9B41" w14:textId="1E3F3223" w:rsidR="004F4B1A" w:rsidRDefault="004F4B1A" w:rsidP="00300E0B"/>
        </w:tc>
        <w:tc>
          <w:tcPr>
            <w:tcW w:w="1942" w:type="dxa"/>
            <w:vAlign w:val="center"/>
          </w:tcPr>
          <w:p w14:paraId="70ACC88E" w14:textId="6BE3D3BF" w:rsidR="004F4B1A" w:rsidRDefault="004F4B1A" w:rsidP="000A4D76"/>
        </w:tc>
        <w:tc>
          <w:tcPr>
            <w:tcW w:w="1942" w:type="dxa"/>
            <w:vAlign w:val="center"/>
          </w:tcPr>
          <w:p w14:paraId="2F96D56A" w14:textId="1D65F7E5" w:rsidR="004F4B1A" w:rsidRDefault="004F4B1A" w:rsidP="000A4D76"/>
        </w:tc>
      </w:tr>
    </w:tbl>
    <w:p w14:paraId="1E5EE3CB" w14:textId="77777777" w:rsidR="006950C3" w:rsidRPr="006950C3" w:rsidRDefault="006950C3" w:rsidP="006950C3"/>
    <w:p w14:paraId="3955A210" w14:textId="77777777" w:rsidR="003061F4" w:rsidRDefault="003061F4">
      <w:pPr>
        <w:rPr>
          <w:rFonts w:asciiTheme="majorHAnsi" w:eastAsiaTheme="majorEastAsia" w:hAnsiTheme="majorHAnsi" w:cstheme="majorBidi"/>
          <w:sz w:val="36"/>
          <w:szCs w:val="32"/>
        </w:rPr>
      </w:pPr>
      <w:r>
        <w:br w:type="page"/>
      </w:r>
    </w:p>
    <w:p w14:paraId="253705F3" w14:textId="77777777" w:rsidR="00E85323" w:rsidRDefault="00E85323" w:rsidP="00E85323">
      <w:pPr>
        <w:pStyle w:val="berschrift1"/>
        <w:numPr>
          <w:ilvl w:val="0"/>
          <w:numId w:val="0"/>
        </w:numPr>
        <w:rPr>
          <w:lang w:val="de-DE"/>
        </w:rPr>
      </w:pPr>
      <w:bookmarkStart w:id="4" w:name="_Toc466896667"/>
      <w:r>
        <w:rPr>
          <w:lang w:val="de-DE"/>
        </w:rPr>
        <w:lastRenderedPageBreak/>
        <w:t>Inhaltsverzeichnis</w:t>
      </w:r>
      <w:bookmarkEnd w:id="4"/>
    </w:p>
    <w:sdt>
      <w:sdtPr>
        <w:rPr>
          <w:lang w:val="de-DE"/>
        </w:rPr>
        <w:id w:val="409893252"/>
        <w:docPartObj>
          <w:docPartGallery w:val="Table of Contents"/>
          <w:docPartUnique/>
        </w:docPartObj>
      </w:sdtPr>
      <w:sdtEndPr>
        <w:rPr>
          <w:b/>
          <w:bCs/>
        </w:rPr>
      </w:sdtEndPr>
      <w:sdtContent>
        <w:p w14:paraId="4AEBEF5A" w14:textId="77777777" w:rsidR="00E85323" w:rsidRPr="00E85323" w:rsidRDefault="00E85323" w:rsidP="00E85323">
          <w:pPr>
            <w:rPr>
              <w:lang w:val="de-DE"/>
            </w:rPr>
          </w:pPr>
        </w:p>
        <w:p w14:paraId="32280461" w14:textId="77777777" w:rsidR="00AB663C" w:rsidRDefault="00E85323">
          <w:pPr>
            <w:pStyle w:val="Verzeichnis1"/>
            <w:tabs>
              <w:tab w:val="right" w:leader="dot" w:pos="9062"/>
            </w:tabs>
            <w:rPr>
              <w:rFonts w:eastAsiaTheme="minorEastAsia"/>
              <w:noProof/>
              <w:sz w:val="24"/>
              <w:szCs w:val="24"/>
              <w:lang w:val="de-DE" w:eastAsia="de-DE"/>
            </w:rPr>
          </w:pPr>
          <w:r>
            <w:fldChar w:fldCharType="begin"/>
          </w:r>
          <w:r>
            <w:instrText xml:space="preserve"> TOC \o "1-3" \h \z \u </w:instrText>
          </w:r>
          <w:r>
            <w:fldChar w:fldCharType="separate"/>
          </w:r>
          <w:hyperlink w:anchor="_Toc466896664" w:history="1">
            <w:r w:rsidR="00AB663C" w:rsidRPr="00F5250A">
              <w:rPr>
                <w:rStyle w:val="Link"/>
                <w:noProof/>
              </w:rPr>
              <w:t>Dokumenteninformationen</w:t>
            </w:r>
            <w:r w:rsidR="00AB663C">
              <w:rPr>
                <w:noProof/>
                <w:webHidden/>
              </w:rPr>
              <w:tab/>
            </w:r>
            <w:r w:rsidR="00AB663C">
              <w:rPr>
                <w:noProof/>
                <w:webHidden/>
              </w:rPr>
              <w:fldChar w:fldCharType="begin"/>
            </w:r>
            <w:r w:rsidR="00AB663C">
              <w:rPr>
                <w:noProof/>
                <w:webHidden/>
              </w:rPr>
              <w:instrText xml:space="preserve"> PAGEREF _Toc466896664 \h </w:instrText>
            </w:r>
            <w:r w:rsidR="00AB663C">
              <w:rPr>
                <w:noProof/>
                <w:webHidden/>
              </w:rPr>
            </w:r>
            <w:r w:rsidR="00AB663C">
              <w:rPr>
                <w:noProof/>
                <w:webHidden/>
              </w:rPr>
              <w:fldChar w:fldCharType="separate"/>
            </w:r>
            <w:r w:rsidR="00AB663C">
              <w:rPr>
                <w:noProof/>
                <w:webHidden/>
              </w:rPr>
              <w:t>1</w:t>
            </w:r>
            <w:r w:rsidR="00AB663C">
              <w:rPr>
                <w:noProof/>
                <w:webHidden/>
              </w:rPr>
              <w:fldChar w:fldCharType="end"/>
            </w:r>
          </w:hyperlink>
        </w:p>
        <w:p w14:paraId="443CD162" w14:textId="77777777" w:rsidR="00AB663C" w:rsidRDefault="00AB663C">
          <w:pPr>
            <w:pStyle w:val="Verzeichnis1"/>
            <w:tabs>
              <w:tab w:val="right" w:leader="dot" w:pos="9062"/>
            </w:tabs>
            <w:rPr>
              <w:rFonts w:eastAsiaTheme="minorEastAsia"/>
              <w:noProof/>
              <w:sz w:val="24"/>
              <w:szCs w:val="24"/>
              <w:lang w:val="de-DE" w:eastAsia="de-DE"/>
            </w:rPr>
          </w:pPr>
          <w:hyperlink w:anchor="_Toc466896665" w:history="1">
            <w:r w:rsidRPr="00F5250A">
              <w:rPr>
                <w:rStyle w:val="Link"/>
                <w:noProof/>
              </w:rPr>
              <w:t>Verteiler</w:t>
            </w:r>
            <w:r>
              <w:rPr>
                <w:noProof/>
                <w:webHidden/>
              </w:rPr>
              <w:tab/>
            </w:r>
            <w:r>
              <w:rPr>
                <w:noProof/>
                <w:webHidden/>
              </w:rPr>
              <w:fldChar w:fldCharType="begin"/>
            </w:r>
            <w:r>
              <w:rPr>
                <w:noProof/>
                <w:webHidden/>
              </w:rPr>
              <w:instrText xml:space="preserve"> PAGEREF _Toc466896665 \h </w:instrText>
            </w:r>
            <w:r>
              <w:rPr>
                <w:noProof/>
                <w:webHidden/>
              </w:rPr>
            </w:r>
            <w:r>
              <w:rPr>
                <w:noProof/>
                <w:webHidden/>
              </w:rPr>
              <w:fldChar w:fldCharType="separate"/>
            </w:r>
            <w:r>
              <w:rPr>
                <w:noProof/>
                <w:webHidden/>
              </w:rPr>
              <w:t>1</w:t>
            </w:r>
            <w:r>
              <w:rPr>
                <w:noProof/>
                <w:webHidden/>
              </w:rPr>
              <w:fldChar w:fldCharType="end"/>
            </w:r>
          </w:hyperlink>
        </w:p>
        <w:p w14:paraId="6C3975C4" w14:textId="77777777" w:rsidR="00AB663C" w:rsidRDefault="00AB663C">
          <w:pPr>
            <w:pStyle w:val="Verzeichnis1"/>
            <w:tabs>
              <w:tab w:val="right" w:leader="dot" w:pos="9062"/>
            </w:tabs>
            <w:rPr>
              <w:rFonts w:eastAsiaTheme="minorEastAsia"/>
              <w:noProof/>
              <w:sz w:val="24"/>
              <w:szCs w:val="24"/>
              <w:lang w:val="de-DE" w:eastAsia="de-DE"/>
            </w:rPr>
          </w:pPr>
          <w:hyperlink w:anchor="_Toc466896666" w:history="1">
            <w:r w:rsidRPr="00F5250A">
              <w:rPr>
                <w:rStyle w:val="Link"/>
                <w:noProof/>
              </w:rPr>
              <w:t>Änderungen</w:t>
            </w:r>
            <w:r>
              <w:rPr>
                <w:noProof/>
                <w:webHidden/>
              </w:rPr>
              <w:tab/>
            </w:r>
            <w:r>
              <w:rPr>
                <w:noProof/>
                <w:webHidden/>
              </w:rPr>
              <w:fldChar w:fldCharType="begin"/>
            </w:r>
            <w:r>
              <w:rPr>
                <w:noProof/>
                <w:webHidden/>
              </w:rPr>
              <w:instrText xml:space="preserve"> PAGEREF _Toc466896666 \h </w:instrText>
            </w:r>
            <w:r>
              <w:rPr>
                <w:noProof/>
                <w:webHidden/>
              </w:rPr>
            </w:r>
            <w:r>
              <w:rPr>
                <w:noProof/>
                <w:webHidden/>
              </w:rPr>
              <w:fldChar w:fldCharType="separate"/>
            </w:r>
            <w:r>
              <w:rPr>
                <w:noProof/>
                <w:webHidden/>
              </w:rPr>
              <w:t>1</w:t>
            </w:r>
            <w:r>
              <w:rPr>
                <w:noProof/>
                <w:webHidden/>
              </w:rPr>
              <w:fldChar w:fldCharType="end"/>
            </w:r>
          </w:hyperlink>
        </w:p>
        <w:p w14:paraId="7367BFE2" w14:textId="77777777" w:rsidR="00AB663C" w:rsidRDefault="00AB663C">
          <w:pPr>
            <w:pStyle w:val="Verzeichnis1"/>
            <w:tabs>
              <w:tab w:val="right" w:leader="dot" w:pos="9062"/>
            </w:tabs>
            <w:rPr>
              <w:rFonts w:eastAsiaTheme="minorEastAsia"/>
              <w:noProof/>
              <w:sz w:val="24"/>
              <w:szCs w:val="24"/>
              <w:lang w:val="de-DE" w:eastAsia="de-DE"/>
            </w:rPr>
          </w:pPr>
          <w:hyperlink w:anchor="_Toc466896667" w:history="1">
            <w:r w:rsidRPr="00F5250A">
              <w:rPr>
                <w:rStyle w:val="Link"/>
                <w:noProof/>
                <w:lang w:val="de-DE"/>
              </w:rPr>
              <w:t>Inhaltsverzeichnis</w:t>
            </w:r>
            <w:r>
              <w:rPr>
                <w:noProof/>
                <w:webHidden/>
              </w:rPr>
              <w:tab/>
            </w:r>
            <w:r>
              <w:rPr>
                <w:noProof/>
                <w:webHidden/>
              </w:rPr>
              <w:fldChar w:fldCharType="begin"/>
            </w:r>
            <w:r>
              <w:rPr>
                <w:noProof/>
                <w:webHidden/>
              </w:rPr>
              <w:instrText xml:space="preserve"> PAGEREF _Toc466896667 \h </w:instrText>
            </w:r>
            <w:r>
              <w:rPr>
                <w:noProof/>
                <w:webHidden/>
              </w:rPr>
            </w:r>
            <w:r>
              <w:rPr>
                <w:noProof/>
                <w:webHidden/>
              </w:rPr>
              <w:fldChar w:fldCharType="separate"/>
            </w:r>
            <w:r>
              <w:rPr>
                <w:noProof/>
                <w:webHidden/>
              </w:rPr>
              <w:t>2</w:t>
            </w:r>
            <w:r>
              <w:rPr>
                <w:noProof/>
                <w:webHidden/>
              </w:rPr>
              <w:fldChar w:fldCharType="end"/>
            </w:r>
          </w:hyperlink>
        </w:p>
        <w:p w14:paraId="6E393FA7" w14:textId="77777777" w:rsidR="00AB663C" w:rsidRDefault="00AB663C">
          <w:pPr>
            <w:pStyle w:val="Verzeichnis1"/>
            <w:tabs>
              <w:tab w:val="left" w:pos="440"/>
              <w:tab w:val="right" w:leader="dot" w:pos="9062"/>
            </w:tabs>
            <w:rPr>
              <w:rFonts w:eastAsiaTheme="minorEastAsia"/>
              <w:noProof/>
              <w:sz w:val="24"/>
              <w:szCs w:val="24"/>
              <w:lang w:val="de-DE" w:eastAsia="de-DE"/>
            </w:rPr>
          </w:pPr>
          <w:hyperlink w:anchor="_Toc466896668" w:history="1">
            <w:r w:rsidRPr="00F5250A">
              <w:rPr>
                <w:rStyle w:val="Link"/>
                <w:noProof/>
              </w:rPr>
              <w:t>1</w:t>
            </w:r>
            <w:r>
              <w:rPr>
                <w:rFonts w:eastAsiaTheme="minorEastAsia"/>
                <w:noProof/>
                <w:sz w:val="24"/>
                <w:szCs w:val="24"/>
                <w:lang w:val="de-DE" w:eastAsia="de-DE"/>
              </w:rPr>
              <w:tab/>
            </w:r>
            <w:r w:rsidRPr="00F5250A">
              <w:rPr>
                <w:rStyle w:val="Link"/>
                <w:noProof/>
              </w:rPr>
              <w:t>Einführung</w:t>
            </w:r>
            <w:r>
              <w:rPr>
                <w:noProof/>
                <w:webHidden/>
              </w:rPr>
              <w:tab/>
            </w:r>
            <w:r>
              <w:rPr>
                <w:noProof/>
                <w:webHidden/>
              </w:rPr>
              <w:fldChar w:fldCharType="begin"/>
            </w:r>
            <w:r>
              <w:rPr>
                <w:noProof/>
                <w:webHidden/>
              </w:rPr>
              <w:instrText xml:space="preserve"> PAGEREF _Toc466896668 \h </w:instrText>
            </w:r>
            <w:r>
              <w:rPr>
                <w:noProof/>
                <w:webHidden/>
              </w:rPr>
            </w:r>
            <w:r>
              <w:rPr>
                <w:noProof/>
                <w:webHidden/>
              </w:rPr>
              <w:fldChar w:fldCharType="separate"/>
            </w:r>
            <w:r>
              <w:rPr>
                <w:noProof/>
                <w:webHidden/>
              </w:rPr>
              <w:t>3</w:t>
            </w:r>
            <w:r>
              <w:rPr>
                <w:noProof/>
                <w:webHidden/>
              </w:rPr>
              <w:fldChar w:fldCharType="end"/>
            </w:r>
          </w:hyperlink>
        </w:p>
        <w:p w14:paraId="254BE1EE" w14:textId="77777777" w:rsidR="00AB663C" w:rsidRDefault="00AB663C">
          <w:pPr>
            <w:pStyle w:val="Verzeichnis2"/>
            <w:tabs>
              <w:tab w:val="left" w:pos="960"/>
              <w:tab w:val="right" w:leader="dot" w:pos="9062"/>
            </w:tabs>
            <w:rPr>
              <w:rFonts w:eastAsiaTheme="minorEastAsia"/>
              <w:noProof/>
              <w:sz w:val="24"/>
              <w:szCs w:val="24"/>
              <w:lang w:val="de-DE" w:eastAsia="de-DE"/>
            </w:rPr>
          </w:pPr>
          <w:hyperlink w:anchor="_Toc466896669" w:history="1">
            <w:r w:rsidRPr="00F5250A">
              <w:rPr>
                <w:rStyle w:val="Link"/>
                <w:noProof/>
              </w:rPr>
              <w:t>1.1</w:t>
            </w:r>
            <w:r>
              <w:rPr>
                <w:rFonts w:eastAsiaTheme="minorEastAsia"/>
                <w:noProof/>
                <w:sz w:val="24"/>
                <w:szCs w:val="24"/>
                <w:lang w:val="de-DE" w:eastAsia="de-DE"/>
              </w:rPr>
              <w:tab/>
            </w:r>
            <w:r w:rsidRPr="00F5250A">
              <w:rPr>
                <w:rStyle w:val="Link"/>
                <w:noProof/>
              </w:rPr>
              <w:t>Zielsetzung des Kunden</w:t>
            </w:r>
            <w:r>
              <w:rPr>
                <w:noProof/>
                <w:webHidden/>
              </w:rPr>
              <w:tab/>
            </w:r>
            <w:r>
              <w:rPr>
                <w:noProof/>
                <w:webHidden/>
              </w:rPr>
              <w:fldChar w:fldCharType="begin"/>
            </w:r>
            <w:r>
              <w:rPr>
                <w:noProof/>
                <w:webHidden/>
              </w:rPr>
              <w:instrText xml:space="preserve"> PAGEREF _Toc466896669 \h </w:instrText>
            </w:r>
            <w:r>
              <w:rPr>
                <w:noProof/>
                <w:webHidden/>
              </w:rPr>
            </w:r>
            <w:r>
              <w:rPr>
                <w:noProof/>
                <w:webHidden/>
              </w:rPr>
              <w:fldChar w:fldCharType="separate"/>
            </w:r>
            <w:r>
              <w:rPr>
                <w:noProof/>
                <w:webHidden/>
              </w:rPr>
              <w:t>3</w:t>
            </w:r>
            <w:r>
              <w:rPr>
                <w:noProof/>
                <w:webHidden/>
              </w:rPr>
              <w:fldChar w:fldCharType="end"/>
            </w:r>
          </w:hyperlink>
        </w:p>
        <w:p w14:paraId="6B272F77" w14:textId="77777777" w:rsidR="00AB663C" w:rsidRDefault="00AB663C">
          <w:pPr>
            <w:pStyle w:val="Verzeichnis1"/>
            <w:tabs>
              <w:tab w:val="left" w:pos="440"/>
              <w:tab w:val="right" w:leader="dot" w:pos="9062"/>
            </w:tabs>
            <w:rPr>
              <w:rFonts w:eastAsiaTheme="minorEastAsia"/>
              <w:noProof/>
              <w:sz w:val="24"/>
              <w:szCs w:val="24"/>
              <w:lang w:val="de-DE" w:eastAsia="de-DE"/>
            </w:rPr>
          </w:pPr>
          <w:hyperlink w:anchor="_Toc466896670" w:history="1">
            <w:r w:rsidRPr="00F5250A">
              <w:rPr>
                <w:rStyle w:val="Link"/>
                <w:noProof/>
              </w:rPr>
              <w:t>2</w:t>
            </w:r>
            <w:r>
              <w:rPr>
                <w:rFonts w:eastAsiaTheme="minorEastAsia"/>
                <w:noProof/>
                <w:sz w:val="24"/>
                <w:szCs w:val="24"/>
                <w:lang w:val="de-DE" w:eastAsia="de-DE"/>
              </w:rPr>
              <w:tab/>
            </w:r>
            <w:r w:rsidRPr="00F5250A">
              <w:rPr>
                <w:rStyle w:val="Link"/>
                <w:noProof/>
              </w:rPr>
              <w:t>Projekt</w:t>
            </w:r>
            <w:r>
              <w:rPr>
                <w:noProof/>
                <w:webHidden/>
              </w:rPr>
              <w:tab/>
            </w:r>
            <w:r>
              <w:rPr>
                <w:noProof/>
                <w:webHidden/>
              </w:rPr>
              <w:fldChar w:fldCharType="begin"/>
            </w:r>
            <w:r>
              <w:rPr>
                <w:noProof/>
                <w:webHidden/>
              </w:rPr>
              <w:instrText xml:space="preserve"> PAGEREF _Toc466896670 \h </w:instrText>
            </w:r>
            <w:r>
              <w:rPr>
                <w:noProof/>
                <w:webHidden/>
              </w:rPr>
            </w:r>
            <w:r>
              <w:rPr>
                <w:noProof/>
                <w:webHidden/>
              </w:rPr>
              <w:fldChar w:fldCharType="separate"/>
            </w:r>
            <w:r>
              <w:rPr>
                <w:noProof/>
                <w:webHidden/>
              </w:rPr>
              <w:t>4</w:t>
            </w:r>
            <w:r>
              <w:rPr>
                <w:noProof/>
                <w:webHidden/>
              </w:rPr>
              <w:fldChar w:fldCharType="end"/>
            </w:r>
          </w:hyperlink>
        </w:p>
        <w:p w14:paraId="5954D76C" w14:textId="77777777" w:rsidR="00AB663C" w:rsidRDefault="00AB663C">
          <w:pPr>
            <w:pStyle w:val="Verzeichnis2"/>
            <w:tabs>
              <w:tab w:val="left" w:pos="960"/>
              <w:tab w:val="right" w:leader="dot" w:pos="9062"/>
            </w:tabs>
            <w:rPr>
              <w:rFonts w:eastAsiaTheme="minorEastAsia"/>
              <w:noProof/>
              <w:sz w:val="24"/>
              <w:szCs w:val="24"/>
              <w:lang w:val="de-DE" w:eastAsia="de-DE"/>
            </w:rPr>
          </w:pPr>
          <w:hyperlink w:anchor="_Toc466896671" w:history="1">
            <w:r w:rsidRPr="00F5250A">
              <w:rPr>
                <w:rStyle w:val="Link"/>
                <w:noProof/>
              </w:rPr>
              <w:t>2.1</w:t>
            </w:r>
            <w:r>
              <w:rPr>
                <w:rFonts w:eastAsiaTheme="minorEastAsia"/>
                <w:noProof/>
                <w:sz w:val="24"/>
                <w:szCs w:val="24"/>
                <w:lang w:val="de-DE" w:eastAsia="de-DE"/>
              </w:rPr>
              <w:tab/>
            </w:r>
            <w:r w:rsidRPr="00F5250A">
              <w:rPr>
                <w:rStyle w:val="Link"/>
                <w:noProof/>
              </w:rPr>
              <w:t>Ist-Zustand</w:t>
            </w:r>
            <w:r>
              <w:rPr>
                <w:noProof/>
                <w:webHidden/>
              </w:rPr>
              <w:tab/>
            </w:r>
            <w:r>
              <w:rPr>
                <w:noProof/>
                <w:webHidden/>
              </w:rPr>
              <w:fldChar w:fldCharType="begin"/>
            </w:r>
            <w:r>
              <w:rPr>
                <w:noProof/>
                <w:webHidden/>
              </w:rPr>
              <w:instrText xml:space="preserve"> PAGEREF _Toc466896671 \h </w:instrText>
            </w:r>
            <w:r>
              <w:rPr>
                <w:noProof/>
                <w:webHidden/>
              </w:rPr>
            </w:r>
            <w:r>
              <w:rPr>
                <w:noProof/>
                <w:webHidden/>
              </w:rPr>
              <w:fldChar w:fldCharType="separate"/>
            </w:r>
            <w:r>
              <w:rPr>
                <w:noProof/>
                <w:webHidden/>
              </w:rPr>
              <w:t>4</w:t>
            </w:r>
            <w:r>
              <w:rPr>
                <w:noProof/>
                <w:webHidden/>
              </w:rPr>
              <w:fldChar w:fldCharType="end"/>
            </w:r>
          </w:hyperlink>
        </w:p>
        <w:p w14:paraId="26D9395B" w14:textId="77777777" w:rsidR="00AB663C" w:rsidRDefault="00AB663C">
          <w:pPr>
            <w:pStyle w:val="Verzeichnis2"/>
            <w:tabs>
              <w:tab w:val="left" w:pos="960"/>
              <w:tab w:val="right" w:leader="dot" w:pos="9062"/>
            </w:tabs>
            <w:rPr>
              <w:rFonts w:eastAsiaTheme="minorEastAsia"/>
              <w:noProof/>
              <w:sz w:val="24"/>
              <w:szCs w:val="24"/>
              <w:lang w:val="de-DE" w:eastAsia="de-DE"/>
            </w:rPr>
          </w:pPr>
          <w:hyperlink w:anchor="_Toc466896672" w:history="1">
            <w:r w:rsidRPr="00F5250A">
              <w:rPr>
                <w:rStyle w:val="Link"/>
                <w:noProof/>
              </w:rPr>
              <w:t>2.2</w:t>
            </w:r>
            <w:r>
              <w:rPr>
                <w:rFonts w:eastAsiaTheme="minorEastAsia"/>
                <w:noProof/>
                <w:sz w:val="24"/>
                <w:szCs w:val="24"/>
                <w:lang w:val="de-DE" w:eastAsia="de-DE"/>
              </w:rPr>
              <w:tab/>
            </w:r>
            <w:r w:rsidRPr="00F5250A">
              <w:rPr>
                <w:rStyle w:val="Link"/>
                <w:noProof/>
              </w:rPr>
              <w:t>Soll-Zustand</w:t>
            </w:r>
            <w:r>
              <w:rPr>
                <w:noProof/>
                <w:webHidden/>
              </w:rPr>
              <w:tab/>
            </w:r>
            <w:r>
              <w:rPr>
                <w:noProof/>
                <w:webHidden/>
              </w:rPr>
              <w:fldChar w:fldCharType="begin"/>
            </w:r>
            <w:r>
              <w:rPr>
                <w:noProof/>
                <w:webHidden/>
              </w:rPr>
              <w:instrText xml:space="preserve"> PAGEREF _Toc466896672 \h </w:instrText>
            </w:r>
            <w:r>
              <w:rPr>
                <w:noProof/>
                <w:webHidden/>
              </w:rPr>
            </w:r>
            <w:r>
              <w:rPr>
                <w:noProof/>
                <w:webHidden/>
              </w:rPr>
              <w:fldChar w:fldCharType="separate"/>
            </w:r>
            <w:r>
              <w:rPr>
                <w:noProof/>
                <w:webHidden/>
              </w:rPr>
              <w:t>4</w:t>
            </w:r>
            <w:r>
              <w:rPr>
                <w:noProof/>
                <w:webHidden/>
              </w:rPr>
              <w:fldChar w:fldCharType="end"/>
            </w:r>
          </w:hyperlink>
        </w:p>
        <w:p w14:paraId="767A19D8" w14:textId="77777777" w:rsidR="00AB663C" w:rsidRDefault="00AB663C">
          <w:pPr>
            <w:pStyle w:val="Verzeichnis2"/>
            <w:tabs>
              <w:tab w:val="left" w:pos="960"/>
              <w:tab w:val="right" w:leader="dot" w:pos="9062"/>
            </w:tabs>
            <w:rPr>
              <w:rFonts w:eastAsiaTheme="minorEastAsia"/>
              <w:noProof/>
              <w:sz w:val="24"/>
              <w:szCs w:val="24"/>
              <w:lang w:val="de-DE" w:eastAsia="de-DE"/>
            </w:rPr>
          </w:pPr>
          <w:hyperlink w:anchor="_Toc466896673" w:history="1">
            <w:r w:rsidRPr="00F5250A">
              <w:rPr>
                <w:rStyle w:val="Link"/>
                <w:noProof/>
              </w:rPr>
              <w:t>2.3</w:t>
            </w:r>
            <w:r>
              <w:rPr>
                <w:rFonts w:eastAsiaTheme="minorEastAsia"/>
                <w:noProof/>
                <w:sz w:val="24"/>
                <w:szCs w:val="24"/>
                <w:lang w:val="de-DE" w:eastAsia="de-DE"/>
              </w:rPr>
              <w:tab/>
            </w:r>
            <w:r w:rsidRPr="00F5250A">
              <w:rPr>
                <w:rStyle w:val="Link"/>
                <w:noProof/>
              </w:rPr>
              <w:t>Umsetzung</w:t>
            </w:r>
            <w:r>
              <w:rPr>
                <w:noProof/>
                <w:webHidden/>
              </w:rPr>
              <w:tab/>
            </w:r>
            <w:r>
              <w:rPr>
                <w:noProof/>
                <w:webHidden/>
              </w:rPr>
              <w:fldChar w:fldCharType="begin"/>
            </w:r>
            <w:r>
              <w:rPr>
                <w:noProof/>
                <w:webHidden/>
              </w:rPr>
              <w:instrText xml:space="preserve"> PAGEREF _Toc466896673 \h </w:instrText>
            </w:r>
            <w:r>
              <w:rPr>
                <w:noProof/>
                <w:webHidden/>
              </w:rPr>
            </w:r>
            <w:r>
              <w:rPr>
                <w:noProof/>
                <w:webHidden/>
              </w:rPr>
              <w:fldChar w:fldCharType="separate"/>
            </w:r>
            <w:r>
              <w:rPr>
                <w:noProof/>
                <w:webHidden/>
              </w:rPr>
              <w:t>4</w:t>
            </w:r>
            <w:r>
              <w:rPr>
                <w:noProof/>
                <w:webHidden/>
              </w:rPr>
              <w:fldChar w:fldCharType="end"/>
            </w:r>
          </w:hyperlink>
        </w:p>
        <w:p w14:paraId="453E5FBD" w14:textId="77777777" w:rsidR="00AB663C" w:rsidRDefault="00AB663C">
          <w:pPr>
            <w:pStyle w:val="Verzeichnis1"/>
            <w:tabs>
              <w:tab w:val="left" w:pos="440"/>
              <w:tab w:val="right" w:leader="dot" w:pos="9062"/>
            </w:tabs>
            <w:rPr>
              <w:rFonts w:eastAsiaTheme="minorEastAsia"/>
              <w:noProof/>
              <w:sz w:val="24"/>
              <w:szCs w:val="24"/>
              <w:lang w:val="de-DE" w:eastAsia="de-DE"/>
            </w:rPr>
          </w:pPr>
          <w:hyperlink w:anchor="_Toc466896674" w:history="1">
            <w:r w:rsidRPr="00F5250A">
              <w:rPr>
                <w:rStyle w:val="Link"/>
                <w:noProof/>
              </w:rPr>
              <w:t>3</w:t>
            </w:r>
            <w:r>
              <w:rPr>
                <w:rFonts w:eastAsiaTheme="minorEastAsia"/>
                <w:noProof/>
                <w:sz w:val="24"/>
                <w:szCs w:val="24"/>
                <w:lang w:val="de-DE" w:eastAsia="de-DE"/>
              </w:rPr>
              <w:tab/>
            </w:r>
            <w:r w:rsidRPr="00F5250A">
              <w:rPr>
                <w:rStyle w:val="Link"/>
                <w:noProof/>
              </w:rPr>
              <w:t>Meilensteine</w:t>
            </w:r>
            <w:r>
              <w:rPr>
                <w:noProof/>
                <w:webHidden/>
              </w:rPr>
              <w:tab/>
            </w:r>
            <w:r>
              <w:rPr>
                <w:noProof/>
                <w:webHidden/>
              </w:rPr>
              <w:fldChar w:fldCharType="begin"/>
            </w:r>
            <w:r>
              <w:rPr>
                <w:noProof/>
                <w:webHidden/>
              </w:rPr>
              <w:instrText xml:space="preserve"> PAGEREF _Toc466896674 \h </w:instrText>
            </w:r>
            <w:r>
              <w:rPr>
                <w:noProof/>
                <w:webHidden/>
              </w:rPr>
            </w:r>
            <w:r>
              <w:rPr>
                <w:noProof/>
                <w:webHidden/>
              </w:rPr>
              <w:fldChar w:fldCharType="separate"/>
            </w:r>
            <w:r>
              <w:rPr>
                <w:noProof/>
                <w:webHidden/>
              </w:rPr>
              <w:t>5</w:t>
            </w:r>
            <w:r>
              <w:rPr>
                <w:noProof/>
                <w:webHidden/>
              </w:rPr>
              <w:fldChar w:fldCharType="end"/>
            </w:r>
          </w:hyperlink>
        </w:p>
        <w:p w14:paraId="04EBC1A3" w14:textId="77777777" w:rsidR="00AB663C" w:rsidRDefault="00AB663C">
          <w:pPr>
            <w:pStyle w:val="Verzeichnis1"/>
            <w:tabs>
              <w:tab w:val="left" w:pos="440"/>
              <w:tab w:val="right" w:leader="dot" w:pos="9062"/>
            </w:tabs>
            <w:rPr>
              <w:rFonts w:eastAsiaTheme="minorEastAsia"/>
              <w:noProof/>
              <w:sz w:val="24"/>
              <w:szCs w:val="24"/>
              <w:lang w:val="de-DE" w:eastAsia="de-DE"/>
            </w:rPr>
          </w:pPr>
          <w:hyperlink w:anchor="_Toc466896675" w:history="1">
            <w:r w:rsidRPr="00F5250A">
              <w:rPr>
                <w:rStyle w:val="Link"/>
                <w:noProof/>
              </w:rPr>
              <w:t>4</w:t>
            </w:r>
            <w:r>
              <w:rPr>
                <w:rFonts w:eastAsiaTheme="minorEastAsia"/>
                <w:noProof/>
                <w:sz w:val="24"/>
                <w:szCs w:val="24"/>
                <w:lang w:val="de-DE" w:eastAsia="de-DE"/>
              </w:rPr>
              <w:tab/>
            </w:r>
            <w:r w:rsidRPr="00F5250A">
              <w:rPr>
                <w:rStyle w:val="Link"/>
                <w:noProof/>
              </w:rPr>
              <w:t>Anforderungskatalog</w:t>
            </w:r>
            <w:r>
              <w:rPr>
                <w:noProof/>
                <w:webHidden/>
              </w:rPr>
              <w:tab/>
            </w:r>
            <w:r>
              <w:rPr>
                <w:noProof/>
                <w:webHidden/>
              </w:rPr>
              <w:fldChar w:fldCharType="begin"/>
            </w:r>
            <w:r>
              <w:rPr>
                <w:noProof/>
                <w:webHidden/>
              </w:rPr>
              <w:instrText xml:space="preserve"> PAGEREF _Toc466896675 \h </w:instrText>
            </w:r>
            <w:r>
              <w:rPr>
                <w:noProof/>
                <w:webHidden/>
              </w:rPr>
            </w:r>
            <w:r>
              <w:rPr>
                <w:noProof/>
                <w:webHidden/>
              </w:rPr>
              <w:fldChar w:fldCharType="separate"/>
            </w:r>
            <w:r>
              <w:rPr>
                <w:noProof/>
                <w:webHidden/>
              </w:rPr>
              <w:t>6</w:t>
            </w:r>
            <w:r>
              <w:rPr>
                <w:noProof/>
                <w:webHidden/>
              </w:rPr>
              <w:fldChar w:fldCharType="end"/>
            </w:r>
          </w:hyperlink>
        </w:p>
        <w:p w14:paraId="637033E0" w14:textId="77777777" w:rsidR="00AB663C" w:rsidRDefault="00AB663C">
          <w:pPr>
            <w:pStyle w:val="Verzeichnis2"/>
            <w:tabs>
              <w:tab w:val="left" w:pos="960"/>
              <w:tab w:val="right" w:leader="dot" w:pos="9062"/>
            </w:tabs>
            <w:rPr>
              <w:rFonts w:eastAsiaTheme="minorEastAsia"/>
              <w:noProof/>
              <w:sz w:val="24"/>
              <w:szCs w:val="24"/>
              <w:lang w:val="de-DE" w:eastAsia="de-DE"/>
            </w:rPr>
          </w:pPr>
          <w:hyperlink w:anchor="_Toc466896676" w:history="1">
            <w:r w:rsidRPr="00F5250A">
              <w:rPr>
                <w:rStyle w:val="Link"/>
                <w:noProof/>
              </w:rPr>
              <w:t>4.1</w:t>
            </w:r>
            <w:r>
              <w:rPr>
                <w:rFonts w:eastAsiaTheme="minorEastAsia"/>
                <w:noProof/>
                <w:sz w:val="24"/>
                <w:szCs w:val="24"/>
                <w:lang w:val="de-DE" w:eastAsia="de-DE"/>
              </w:rPr>
              <w:tab/>
            </w:r>
            <w:r w:rsidRPr="00F5250A">
              <w:rPr>
                <w:rStyle w:val="Link"/>
                <w:noProof/>
              </w:rPr>
              <w:t>Anforderungsliste</w:t>
            </w:r>
            <w:r>
              <w:rPr>
                <w:noProof/>
                <w:webHidden/>
              </w:rPr>
              <w:tab/>
            </w:r>
            <w:r>
              <w:rPr>
                <w:noProof/>
                <w:webHidden/>
              </w:rPr>
              <w:fldChar w:fldCharType="begin"/>
            </w:r>
            <w:r>
              <w:rPr>
                <w:noProof/>
                <w:webHidden/>
              </w:rPr>
              <w:instrText xml:space="preserve"> PAGEREF _Toc466896676 \h </w:instrText>
            </w:r>
            <w:r>
              <w:rPr>
                <w:noProof/>
                <w:webHidden/>
              </w:rPr>
            </w:r>
            <w:r>
              <w:rPr>
                <w:noProof/>
                <w:webHidden/>
              </w:rPr>
              <w:fldChar w:fldCharType="separate"/>
            </w:r>
            <w:r>
              <w:rPr>
                <w:noProof/>
                <w:webHidden/>
              </w:rPr>
              <w:t>6</w:t>
            </w:r>
            <w:r>
              <w:rPr>
                <w:noProof/>
                <w:webHidden/>
              </w:rPr>
              <w:fldChar w:fldCharType="end"/>
            </w:r>
          </w:hyperlink>
        </w:p>
        <w:p w14:paraId="6282F1EA" w14:textId="77777777" w:rsidR="00AB663C" w:rsidRDefault="00AB663C">
          <w:pPr>
            <w:pStyle w:val="Verzeichnis3"/>
            <w:tabs>
              <w:tab w:val="left" w:pos="1200"/>
              <w:tab w:val="right" w:leader="dot" w:pos="9062"/>
            </w:tabs>
            <w:rPr>
              <w:rFonts w:eastAsiaTheme="minorEastAsia"/>
              <w:noProof/>
              <w:sz w:val="24"/>
              <w:szCs w:val="24"/>
              <w:lang w:val="de-DE" w:eastAsia="de-DE"/>
            </w:rPr>
          </w:pPr>
          <w:hyperlink w:anchor="_Toc466896677" w:history="1">
            <w:r w:rsidRPr="00F5250A">
              <w:rPr>
                <w:rStyle w:val="Link"/>
                <w:noProof/>
              </w:rPr>
              <w:t>4.1.1</w:t>
            </w:r>
            <w:r>
              <w:rPr>
                <w:rFonts w:eastAsiaTheme="minorEastAsia"/>
                <w:noProof/>
                <w:sz w:val="24"/>
                <w:szCs w:val="24"/>
                <w:lang w:val="de-DE" w:eastAsia="de-DE"/>
              </w:rPr>
              <w:tab/>
            </w:r>
            <w:r w:rsidRPr="00F5250A">
              <w:rPr>
                <w:rStyle w:val="Link"/>
                <w:noProof/>
              </w:rPr>
              <w:t>Verbindung und Einstellungen</w:t>
            </w:r>
            <w:r>
              <w:rPr>
                <w:noProof/>
                <w:webHidden/>
              </w:rPr>
              <w:tab/>
            </w:r>
            <w:r>
              <w:rPr>
                <w:noProof/>
                <w:webHidden/>
              </w:rPr>
              <w:fldChar w:fldCharType="begin"/>
            </w:r>
            <w:r>
              <w:rPr>
                <w:noProof/>
                <w:webHidden/>
              </w:rPr>
              <w:instrText xml:space="preserve"> PAGEREF _Toc466896677 \h </w:instrText>
            </w:r>
            <w:r>
              <w:rPr>
                <w:noProof/>
                <w:webHidden/>
              </w:rPr>
            </w:r>
            <w:r>
              <w:rPr>
                <w:noProof/>
                <w:webHidden/>
              </w:rPr>
              <w:fldChar w:fldCharType="separate"/>
            </w:r>
            <w:r>
              <w:rPr>
                <w:noProof/>
                <w:webHidden/>
              </w:rPr>
              <w:t>6</w:t>
            </w:r>
            <w:r>
              <w:rPr>
                <w:noProof/>
                <w:webHidden/>
              </w:rPr>
              <w:fldChar w:fldCharType="end"/>
            </w:r>
          </w:hyperlink>
        </w:p>
        <w:p w14:paraId="54877A2B" w14:textId="77777777" w:rsidR="00AB663C" w:rsidRDefault="00AB663C">
          <w:pPr>
            <w:pStyle w:val="Verzeichnis3"/>
            <w:tabs>
              <w:tab w:val="left" w:pos="1200"/>
              <w:tab w:val="right" w:leader="dot" w:pos="9062"/>
            </w:tabs>
            <w:rPr>
              <w:rFonts w:eastAsiaTheme="minorEastAsia"/>
              <w:noProof/>
              <w:sz w:val="24"/>
              <w:szCs w:val="24"/>
              <w:lang w:val="de-DE" w:eastAsia="de-DE"/>
            </w:rPr>
          </w:pPr>
          <w:hyperlink w:anchor="_Toc466896678" w:history="1">
            <w:r w:rsidRPr="00F5250A">
              <w:rPr>
                <w:rStyle w:val="Link"/>
                <w:noProof/>
              </w:rPr>
              <w:t>4.1.2</w:t>
            </w:r>
            <w:r>
              <w:rPr>
                <w:rFonts w:eastAsiaTheme="minorEastAsia"/>
                <w:noProof/>
                <w:sz w:val="24"/>
                <w:szCs w:val="24"/>
                <w:lang w:val="de-DE" w:eastAsia="de-DE"/>
              </w:rPr>
              <w:tab/>
            </w:r>
            <w:r w:rsidRPr="00F5250A">
              <w:rPr>
                <w:rStyle w:val="Link"/>
                <w:noProof/>
              </w:rPr>
              <w:t>Konfiguration des Spektrometers (Instrument Configuration)</w:t>
            </w:r>
            <w:r>
              <w:rPr>
                <w:noProof/>
                <w:webHidden/>
              </w:rPr>
              <w:tab/>
            </w:r>
            <w:r>
              <w:rPr>
                <w:noProof/>
                <w:webHidden/>
              </w:rPr>
              <w:fldChar w:fldCharType="begin"/>
            </w:r>
            <w:r>
              <w:rPr>
                <w:noProof/>
                <w:webHidden/>
              </w:rPr>
              <w:instrText xml:space="preserve"> PAGEREF _Toc466896678 \h </w:instrText>
            </w:r>
            <w:r>
              <w:rPr>
                <w:noProof/>
                <w:webHidden/>
              </w:rPr>
            </w:r>
            <w:r>
              <w:rPr>
                <w:noProof/>
                <w:webHidden/>
              </w:rPr>
              <w:fldChar w:fldCharType="separate"/>
            </w:r>
            <w:r>
              <w:rPr>
                <w:noProof/>
                <w:webHidden/>
              </w:rPr>
              <w:t>6</w:t>
            </w:r>
            <w:r>
              <w:rPr>
                <w:noProof/>
                <w:webHidden/>
              </w:rPr>
              <w:fldChar w:fldCharType="end"/>
            </w:r>
          </w:hyperlink>
        </w:p>
        <w:p w14:paraId="6C66AD7E" w14:textId="77777777" w:rsidR="00AB663C" w:rsidRDefault="00AB663C">
          <w:pPr>
            <w:pStyle w:val="Verzeichnis3"/>
            <w:tabs>
              <w:tab w:val="left" w:pos="1200"/>
              <w:tab w:val="right" w:leader="dot" w:pos="9062"/>
            </w:tabs>
            <w:rPr>
              <w:rFonts w:eastAsiaTheme="minorEastAsia"/>
              <w:noProof/>
              <w:sz w:val="24"/>
              <w:szCs w:val="24"/>
              <w:lang w:val="de-DE" w:eastAsia="de-DE"/>
            </w:rPr>
          </w:pPr>
          <w:hyperlink w:anchor="_Toc466896679" w:history="1">
            <w:r w:rsidRPr="00F5250A">
              <w:rPr>
                <w:rStyle w:val="Link"/>
                <w:noProof/>
              </w:rPr>
              <w:t>4.1.3</w:t>
            </w:r>
            <w:r>
              <w:rPr>
                <w:rFonts w:eastAsiaTheme="minorEastAsia"/>
                <w:noProof/>
                <w:sz w:val="24"/>
                <w:szCs w:val="24"/>
                <w:lang w:val="de-DE" w:eastAsia="de-DE"/>
              </w:rPr>
              <w:tab/>
            </w:r>
            <w:r w:rsidRPr="00F5250A">
              <w:rPr>
                <w:rStyle w:val="Link"/>
                <w:noProof/>
              </w:rPr>
              <w:t>Messungen auslösen</w:t>
            </w:r>
            <w:r>
              <w:rPr>
                <w:noProof/>
                <w:webHidden/>
              </w:rPr>
              <w:tab/>
            </w:r>
            <w:r>
              <w:rPr>
                <w:noProof/>
                <w:webHidden/>
              </w:rPr>
              <w:fldChar w:fldCharType="begin"/>
            </w:r>
            <w:r>
              <w:rPr>
                <w:noProof/>
                <w:webHidden/>
              </w:rPr>
              <w:instrText xml:space="preserve"> PAGEREF _Toc466896679 \h </w:instrText>
            </w:r>
            <w:r>
              <w:rPr>
                <w:noProof/>
                <w:webHidden/>
              </w:rPr>
            </w:r>
            <w:r>
              <w:rPr>
                <w:noProof/>
                <w:webHidden/>
              </w:rPr>
              <w:fldChar w:fldCharType="separate"/>
            </w:r>
            <w:r>
              <w:rPr>
                <w:noProof/>
                <w:webHidden/>
              </w:rPr>
              <w:t>6</w:t>
            </w:r>
            <w:r>
              <w:rPr>
                <w:noProof/>
                <w:webHidden/>
              </w:rPr>
              <w:fldChar w:fldCharType="end"/>
            </w:r>
          </w:hyperlink>
        </w:p>
        <w:p w14:paraId="3A1AADDD" w14:textId="77777777" w:rsidR="00AB663C" w:rsidRDefault="00AB663C">
          <w:pPr>
            <w:pStyle w:val="Verzeichnis3"/>
            <w:tabs>
              <w:tab w:val="left" w:pos="1200"/>
              <w:tab w:val="right" w:leader="dot" w:pos="9062"/>
            </w:tabs>
            <w:rPr>
              <w:rFonts w:eastAsiaTheme="minorEastAsia"/>
              <w:noProof/>
              <w:sz w:val="24"/>
              <w:szCs w:val="24"/>
              <w:lang w:val="de-DE" w:eastAsia="de-DE"/>
            </w:rPr>
          </w:pPr>
          <w:hyperlink w:anchor="_Toc466896680" w:history="1">
            <w:r w:rsidRPr="00F5250A">
              <w:rPr>
                <w:rStyle w:val="Link"/>
                <w:noProof/>
              </w:rPr>
              <w:t>4.1.4</w:t>
            </w:r>
            <w:r>
              <w:rPr>
                <w:rFonts w:eastAsiaTheme="minorEastAsia"/>
                <w:noProof/>
                <w:sz w:val="24"/>
                <w:szCs w:val="24"/>
                <w:lang w:val="de-DE" w:eastAsia="de-DE"/>
              </w:rPr>
              <w:tab/>
            </w:r>
            <w:r w:rsidRPr="00F5250A">
              <w:rPr>
                <w:rStyle w:val="Link"/>
                <w:noProof/>
              </w:rPr>
              <w:t>Speicherung der Messdaten</w:t>
            </w:r>
            <w:r>
              <w:rPr>
                <w:noProof/>
                <w:webHidden/>
              </w:rPr>
              <w:tab/>
            </w:r>
            <w:r>
              <w:rPr>
                <w:noProof/>
                <w:webHidden/>
              </w:rPr>
              <w:fldChar w:fldCharType="begin"/>
            </w:r>
            <w:r>
              <w:rPr>
                <w:noProof/>
                <w:webHidden/>
              </w:rPr>
              <w:instrText xml:space="preserve"> PAGEREF _Toc466896680 \h </w:instrText>
            </w:r>
            <w:r>
              <w:rPr>
                <w:noProof/>
                <w:webHidden/>
              </w:rPr>
            </w:r>
            <w:r>
              <w:rPr>
                <w:noProof/>
                <w:webHidden/>
              </w:rPr>
              <w:fldChar w:fldCharType="separate"/>
            </w:r>
            <w:r>
              <w:rPr>
                <w:noProof/>
                <w:webHidden/>
              </w:rPr>
              <w:t>7</w:t>
            </w:r>
            <w:r>
              <w:rPr>
                <w:noProof/>
                <w:webHidden/>
              </w:rPr>
              <w:fldChar w:fldCharType="end"/>
            </w:r>
          </w:hyperlink>
        </w:p>
        <w:p w14:paraId="2C8CD120" w14:textId="77777777" w:rsidR="00AB663C" w:rsidRDefault="00AB663C">
          <w:pPr>
            <w:pStyle w:val="Verzeichnis3"/>
            <w:tabs>
              <w:tab w:val="left" w:pos="1200"/>
              <w:tab w:val="right" w:leader="dot" w:pos="9062"/>
            </w:tabs>
            <w:rPr>
              <w:rFonts w:eastAsiaTheme="minorEastAsia"/>
              <w:noProof/>
              <w:sz w:val="24"/>
              <w:szCs w:val="24"/>
              <w:lang w:val="de-DE" w:eastAsia="de-DE"/>
            </w:rPr>
          </w:pPr>
          <w:hyperlink w:anchor="_Toc466896681" w:history="1">
            <w:r w:rsidRPr="00F5250A">
              <w:rPr>
                <w:rStyle w:val="Link"/>
                <w:noProof/>
              </w:rPr>
              <w:t>4.1.5</w:t>
            </w:r>
            <w:r>
              <w:rPr>
                <w:rFonts w:eastAsiaTheme="minorEastAsia"/>
                <w:noProof/>
                <w:sz w:val="24"/>
                <w:szCs w:val="24"/>
                <w:lang w:val="de-DE" w:eastAsia="de-DE"/>
              </w:rPr>
              <w:tab/>
            </w:r>
            <w:r w:rsidRPr="00F5250A">
              <w:rPr>
                <w:rStyle w:val="Link"/>
                <w:noProof/>
              </w:rPr>
              <w:t>Ergänzen der Messdaten</w:t>
            </w:r>
            <w:r>
              <w:rPr>
                <w:noProof/>
                <w:webHidden/>
              </w:rPr>
              <w:tab/>
            </w:r>
            <w:r>
              <w:rPr>
                <w:noProof/>
                <w:webHidden/>
              </w:rPr>
              <w:fldChar w:fldCharType="begin"/>
            </w:r>
            <w:r>
              <w:rPr>
                <w:noProof/>
                <w:webHidden/>
              </w:rPr>
              <w:instrText xml:space="preserve"> PAGEREF _Toc466896681 \h </w:instrText>
            </w:r>
            <w:r>
              <w:rPr>
                <w:noProof/>
                <w:webHidden/>
              </w:rPr>
            </w:r>
            <w:r>
              <w:rPr>
                <w:noProof/>
                <w:webHidden/>
              </w:rPr>
              <w:fldChar w:fldCharType="separate"/>
            </w:r>
            <w:r>
              <w:rPr>
                <w:noProof/>
                <w:webHidden/>
              </w:rPr>
              <w:t>7</w:t>
            </w:r>
            <w:r>
              <w:rPr>
                <w:noProof/>
                <w:webHidden/>
              </w:rPr>
              <w:fldChar w:fldCharType="end"/>
            </w:r>
          </w:hyperlink>
        </w:p>
        <w:p w14:paraId="313F8A4C" w14:textId="77777777" w:rsidR="00AB663C" w:rsidRDefault="00AB663C">
          <w:pPr>
            <w:pStyle w:val="Verzeichnis3"/>
            <w:tabs>
              <w:tab w:val="left" w:pos="1200"/>
              <w:tab w:val="right" w:leader="dot" w:pos="9062"/>
            </w:tabs>
            <w:rPr>
              <w:rFonts w:eastAsiaTheme="minorEastAsia"/>
              <w:noProof/>
              <w:sz w:val="24"/>
              <w:szCs w:val="24"/>
              <w:lang w:val="de-DE" w:eastAsia="de-DE"/>
            </w:rPr>
          </w:pPr>
          <w:hyperlink w:anchor="_Toc466896682" w:history="1">
            <w:r w:rsidRPr="00F5250A">
              <w:rPr>
                <w:rStyle w:val="Link"/>
                <w:noProof/>
              </w:rPr>
              <w:t>4.1.6</w:t>
            </w:r>
            <w:r>
              <w:rPr>
                <w:rFonts w:eastAsiaTheme="minorEastAsia"/>
                <w:noProof/>
                <w:sz w:val="24"/>
                <w:szCs w:val="24"/>
                <w:lang w:val="de-DE" w:eastAsia="de-DE"/>
              </w:rPr>
              <w:tab/>
            </w:r>
            <w:r w:rsidRPr="00F5250A">
              <w:rPr>
                <w:rStyle w:val="Link"/>
                <w:noProof/>
              </w:rPr>
              <w:t>Anzeigen der Messdaten</w:t>
            </w:r>
            <w:r>
              <w:rPr>
                <w:noProof/>
                <w:webHidden/>
              </w:rPr>
              <w:tab/>
            </w:r>
            <w:r>
              <w:rPr>
                <w:noProof/>
                <w:webHidden/>
              </w:rPr>
              <w:fldChar w:fldCharType="begin"/>
            </w:r>
            <w:r>
              <w:rPr>
                <w:noProof/>
                <w:webHidden/>
              </w:rPr>
              <w:instrText xml:space="preserve"> PAGEREF _Toc466896682 \h </w:instrText>
            </w:r>
            <w:r>
              <w:rPr>
                <w:noProof/>
                <w:webHidden/>
              </w:rPr>
            </w:r>
            <w:r>
              <w:rPr>
                <w:noProof/>
                <w:webHidden/>
              </w:rPr>
              <w:fldChar w:fldCharType="separate"/>
            </w:r>
            <w:r>
              <w:rPr>
                <w:noProof/>
                <w:webHidden/>
              </w:rPr>
              <w:t>8</w:t>
            </w:r>
            <w:r>
              <w:rPr>
                <w:noProof/>
                <w:webHidden/>
              </w:rPr>
              <w:fldChar w:fldCharType="end"/>
            </w:r>
          </w:hyperlink>
        </w:p>
        <w:p w14:paraId="6DA95EFF" w14:textId="77777777" w:rsidR="00AB663C" w:rsidRDefault="00AB663C">
          <w:pPr>
            <w:pStyle w:val="Verzeichnis2"/>
            <w:tabs>
              <w:tab w:val="left" w:pos="960"/>
              <w:tab w:val="right" w:leader="dot" w:pos="9062"/>
            </w:tabs>
            <w:rPr>
              <w:rFonts w:eastAsiaTheme="minorEastAsia"/>
              <w:noProof/>
              <w:sz w:val="24"/>
              <w:szCs w:val="24"/>
              <w:lang w:val="de-DE" w:eastAsia="de-DE"/>
            </w:rPr>
          </w:pPr>
          <w:hyperlink w:anchor="_Toc466896683" w:history="1">
            <w:r w:rsidRPr="00F5250A">
              <w:rPr>
                <w:rStyle w:val="Link"/>
                <w:noProof/>
              </w:rPr>
              <w:t>4.2</w:t>
            </w:r>
            <w:r>
              <w:rPr>
                <w:rFonts w:eastAsiaTheme="minorEastAsia"/>
                <w:noProof/>
                <w:sz w:val="24"/>
                <w:szCs w:val="24"/>
                <w:lang w:val="de-DE" w:eastAsia="de-DE"/>
              </w:rPr>
              <w:tab/>
            </w:r>
            <w:r w:rsidRPr="00F5250A">
              <w:rPr>
                <w:rStyle w:val="Link"/>
                <w:noProof/>
              </w:rPr>
              <w:t>Definition Anforderungen</w:t>
            </w:r>
            <w:r>
              <w:rPr>
                <w:noProof/>
                <w:webHidden/>
              </w:rPr>
              <w:tab/>
            </w:r>
            <w:r>
              <w:rPr>
                <w:noProof/>
                <w:webHidden/>
              </w:rPr>
              <w:fldChar w:fldCharType="begin"/>
            </w:r>
            <w:r>
              <w:rPr>
                <w:noProof/>
                <w:webHidden/>
              </w:rPr>
              <w:instrText xml:space="preserve"> PAGEREF _Toc466896683 \h </w:instrText>
            </w:r>
            <w:r>
              <w:rPr>
                <w:noProof/>
                <w:webHidden/>
              </w:rPr>
            </w:r>
            <w:r>
              <w:rPr>
                <w:noProof/>
                <w:webHidden/>
              </w:rPr>
              <w:fldChar w:fldCharType="separate"/>
            </w:r>
            <w:r>
              <w:rPr>
                <w:noProof/>
                <w:webHidden/>
              </w:rPr>
              <w:t>9</w:t>
            </w:r>
            <w:r>
              <w:rPr>
                <w:noProof/>
                <w:webHidden/>
              </w:rPr>
              <w:fldChar w:fldCharType="end"/>
            </w:r>
          </w:hyperlink>
        </w:p>
        <w:p w14:paraId="15AE513A" w14:textId="77777777" w:rsidR="00AB663C" w:rsidRDefault="00AB663C">
          <w:pPr>
            <w:pStyle w:val="Verzeichnis3"/>
            <w:tabs>
              <w:tab w:val="left" w:pos="1200"/>
              <w:tab w:val="right" w:leader="dot" w:pos="9062"/>
            </w:tabs>
            <w:rPr>
              <w:rFonts w:eastAsiaTheme="minorEastAsia"/>
              <w:noProof/>
              <w:sz w:val="24"/>
              <w:szCs w:val="24"/>
              <w:lang w:val="de-DE" w:eastAsia="de-DE"/>
            </w:rPr>
          </w:pPr>
          <w:hyperlink w:anchor="_Toc466896684" w:history="1">
            <w:r w:rsidRPr="00F5250A">
              <w:rPr>
                <w:rStyle w:val="Link"/>
                <w:noProof/>
              </w:rPr>
              <w:t>4.2.1</w:t>
            </w:r>
            <w:r>
              <w:rPr>
                <w:rFonts w:eastAsiaTheme="minorEastAsia"/>
                <w:noProof/>
                <w:sz w:val="24"/>
                <w:szCs w:val="24"/>
                <w:lang w:val="de-DE" w:eastAsia="de-DE"/>
              </w:rPr>
              <w:tab/>
            </w:r>
            <w:r w:rsidRPr="00F5250A">
              <w:rPr>
                <w:rStyle w:val="Link"/>
                <w:noProof/>
              </w:rPr>
              <w:t>Verbindung und Einstellungen</w:t>
            </w:r>
            <w:r>
              <w:rPr>
                <w:noProof/>
                <w:webHidden/>
              </w:rPr>
              <w:tab/>
            </w:r>
            <w:r>
              <w:rPr>
                <w:noProof/>
                <w:webHidden/>
              </w:rPr>
              <w:fldChar w:fldCharType="begin"/>
            </w:r>
            <w:r>
              <w:rPr>
                <w:noProof/>
                <w:webHidden/>
              </w:rPr>
              <w:instrText xml:space="preserve"> PAGEREF _Toc466896684 \h </w:instrText>
            </w:r>
            <w:r>
              <w:rPr>
                <w:noProof/>
                <w:webHidden/>
              </w:rPr>
            </w:r>
            <w:r>
              <w:rPr>
                <w:noProof/>
                <w:webHidden/>
              </w:rPr>
              <w:fldChar w:fldCharType="separate"/>
            </w:r>
            <w:r>
              <w:rPr>
                <w:noProof/>
                <w:webHidden/>
              </w:rPr>
              <w:t>9</w:t>
            </w:r>
            <w:r>
              <w:rPr>
                <w:noProof/>
                <w:webHidden/>
              </w:rPr>
              <w:fldChar w:fldCharType="end"/>
            </w:r>
          </w:hyperlink>
        </w:p>
        <w:p w14:paraId="5B6EE9D2" w14:textId="77777777" w:rsidR="00AB663C" w:rsidRDefault="00AB663C">
          <w:pPr>
            <w:pStyle w:val="Verzeichnis3"/>
            <w:tabs>
              <w:tab w:val="left" w:pos="1200"/>
              <w:tab w:val="right" w:leader="dot" w:pos="9062"/>
            </w:tabs>
            <w:rPr>
              <w:rFonts w:eastAsiaTheme="minorEastAsia"/>
              <w:noProof/>
              <w:sz w:val="24"/>
              <w:szCs w:val="24"/>
              <w:lang w:val="de-DE" w:eastAsia="de-DE"/>
            </w:rPr>
          </w:pPr>
          <w:hyperlink w:anchor="_Toc466896685" w:history="1">
            <w:r w:rsidRPr="00F5250A">
              <w:rPr>
                <w:rStyle w:val="Link"/>
                <w:noProof/>
              </w:rPr>
              <w:t>4.2.2</w:t>
            </w:r>
            <w:r>
              <w:rPr>
                <w:rFonts w:eastAsiaTheme="minorEastAsia"/>
                <w:noProof/>
                <w:sz w:val="24"/>
                <w:szCs w:val="24"/>
                <w:lang w:val="de-DE" w:eastAsia="de-DE"/>
              </w:rPr>
              <w:tab/>
            </w:r>
            <w:r w:rsidRPr="00F5250A">
              <w:rPr>
                <w:rStyle w:val="Link"/>
                <w:noProof/>
              </w:rPr>
              <w:t>Konfiguration des Spektrometers</w:t>
            </w:r>
            <w:r>
              <w:rPr>
                <w:noProof/>
                <w:webHidden/>
              </w:rPr>
              <w:tab/>
            </w:r>
            <w:r>
              <w:rPr>
                <w:noProof/>
                <w:webHidden/>
              </w:rPr>
              <w:fldChar w:fldCharType="begin"/>
            </w:r>
            <w:r>
              <w:rPr>
                <w:noProof/>
                <w:webHidden/>
              </w:rPr>
              <w:instrText xml:space="preserve"> PAGEREF _Toc466896685 \h </w:instrText>
            </w:r>
            <w:r>
              <w:rPr>
                <w:noProof/>
                <w:webHidden/>
              </w:rPr>
            </w:r>
            <w:r>
              <w:rPr>
                <w:noProof/>
                <w:webHidden/>
              </w:rPr>
              <w:fldChar w:fldCharType="separate"/>
            </w:r>
            <w:r>
              <w:rPr>
                <w:noProof/>
                <w:webHidden/>
              </w:rPr>
              <w:t>10</w:t>
            </w:r>
            <w:r>
              <w:rPr>
                <w:noProof/>
                <w:webHidden/>
              </w:rPr>
              <w:fldChar w:fldCharType="end"/>
            </w:r>
          </w:hyperlink>
        </w:p>
        <w:p w14:paraId="490D0FA1" w14:textId="77777777" w:rsidR="00AB663C" w:rsidRDefault="00AB663C">
          <w:pPr>
            <w:pStyle w:val="Verzeichnis3"/>
            <w:tabs>
              <w:tab w:val="left" w:pos="1200"/>
              <w:tab w:val="right" w:leader="dot" w:pos="9062"/>
            </w:tabs>
            <w:rPr>
              <w:rFonts w:eastAsiaTheme="minorEastAsia"/>
              <w:noProof/>
              <w:sz w:val="24"/>
              <w:szCs w:val="24"/>
              <w:lang w:val="de-DE" w:eastAsia="de-DE"/>
            </w:rPr>
          </w:pPr>
          <w:hyperlink w:anchor="_Toc466896686" w:history="1">
            <w:r w:rsidRPr="00F5250A">
              <w:rPr>
                <w:rStyle w:val="Link"/>
                <w:noProof/>
              </w:rPr>
              <w:t>4.2.3</w:t>
            </w:r>
            <w:r>
              <w:rPr>
                <w:rFonts w:eastAsiaTheme="minorEastAsia"/>
                <w:noProof/>
                <w:sz w:val="24"/>
                <w:szCs w:val="24"/>
                <w:lang w:val="de-DE" w:eastAsia="de-DE"/>
              </w:rPr>
              <w:tab/>
            </w:r>
            <w:r w:rsidRPr="00F5250A">
              <w:rPr>
                <w:rStyle w:val="Link"/>
                <w:noProof/>
              </w:rPr>
              <w:t>Messungen auslösen</w:t>
            </w:r>
            <w:r>
              <w:rPr>
                <w:noProof/>
                <w:webHidden/>
              </w:rPr>
              <w:tab/>
            </w:r>
            <w:r>
              <w:rPr>
                <w:noProof/>
                <w:webHidden/>
              </w:rPr>
              <w:fldChar w:fldCharType="begin"/>
            </w:r>
            <w:r>
              <w:rPr>
                <w:noProof/>
                <w:webHidden/>
              </w:rPr>
              <w:instrText xml:space="preserve"> PAGEREF _Toc466896686 \h </w:instrText>
            </w:r>
            <w:r>
              <w:rPr>
                <w:noProof/>
                <w:webHidden/>
              </w:rPr>
            </w:r>
            <w:r>
              <w:rPr>
                <w:noProof/>
                <w:webHidden/>
              </w:rPr>
              <w:fldChar w:fldCharType="separate"/>
            </w:r>
            <w:r>
              <w:rPr>
                <w:noProof/>
                <w:webHidden/>
              </w:rPr>
              <w:t>11</w:t>
            </w:r>
            <w:r>
              <w:rPr>
                <w:noProof/>
                <w:webHidden/>
              </w:rPr>
              <w:fldChar w:fldCharType="end"/>
            </w:r>
          </w:hyperlink>
        </w:p>
        <w:p w14:paraId="151D7460" w14:textId="77777777" w:rsidR="00AB663C" w:rsidRDefault="00AB663C">
          <w:pPr>
            <w:pStyle w:val="Verzeichnis3"/>
            <w:tabs>
              <w:tab w:val="left" w:pos="1200"/>
              <w:tab w:val="right" w:leader="dot" w:pos="9062"/>
            </w:tabs>
            <w:rPr>
              <w:rFonts w:eastAsiaTheme="minorEastAsia"/>
              <w:noProof/>
              <w:sz w:val="24"/>
              <w:szCs w:val="24"/>
              <w:lang w:val="de-DE" w:eastAsia="de-DE"/>
            </w:rPr>
          </w:pPr>
          <w:hyperlink w:anchor="_Toc466896687" w:history="1">
            <w:r w:rsidRPr="00F5250A">
              <w:rPr>
                <w:rStyle w:val="Link"/>
                <w:noProof/>
              </w:rPr>
              <w:t>4.2.4</w:t>
            </w:r>
            <w:r>
              <w:rPr>
                <w:rFonts w:eastAsiaTheme="minorEastAsia"/>
                <w:noProof/>
                <w:sz w:val="24"/>
                <w:szCs w:val="24"/>
                <w:lang w:val="de-DE" w:eastAsia="de-DE"/>
              </w:rPr>
              <w:tab/>
            </w:r>
            <w:r w:rsidRPr="00F5250A">
              <w:rPr>
                <w:rStyle w:val="Link"/>
                <w:noProof/>
              </w:rPr>
              <w:t>Speicherung der Messdaten</w:t>
            </w:r>
            <w:r>
              <w:rPr>
                <w:noProof/>
                <w:webHidden/>
              </w:rPr>
              <w:tab/>
            </w:r>
            <w:r>
              <w:rPr>
                <w:noProof/>
                <w:webHidden/>
              </w:rPr>
              <w:fldChar w:fldCharType="begin"/>
            </w:r>
            <w:r>
              <w:rPr>
                <w:noProof/>
                <w:webHidden/>
              </w:rPr>
              <w:instrText xml:space="preserve"> PAGEREF _Toc466896687 \h </w:instrText>
            </w:r>
            <w:r>
              <w:rPr>
                <w:noProof/>
                <w:webHidden/>
              </w:rPr>
            </w:r>
            <w:r>
              <w:rPr>
                <w:noProof/>
                <w:webHidden/>
              </w:rPr>
              <w:fldChar w:fldCharType="separate"/>
            </w:r>
            <w:r>
              <w:rPr>
                <w:noProof/>
                <w:webHidden/>
              </w:rPr>
              <w:t>13</w:t>
            </w:r>
            <w:r>
              <w:rPr>
                <w:noProof/>
                <w:webHidden/>
              </w:rPr>
              <w:fldChar w:fldCharType="end"/>
            </w:r>
          </w:hyperlink>
        </w:p>
        <w:p w14:paraId="26063508" w14:textId="77777777" w:rsidR="00AB663C" w:rsidRDefault="00AB663C">
          <w:pPr>
            <w:pStyle w:val="Verzeichnis3"/>
            <w:tabs>
              <w:tab w:val="left" w:pos="1200"/>
              <w:tab w:val="right" w:leader="dot" w:pos="9062"/>
            </w:tabs>
            <w:rPr>
              <w:rFonts w:eastAsiaTheme="minorEastAsia"/>
              <w:noProof/>
              <w:sz w:val="24"/>
              <w:szCs w:val="24"/>
              <w:lang w:val="de-DE" w:eastAsia="de-DE"/>
            </w:rPr>
          </w:pPr>
          <w:hyperlink w:anchor="_Toc466896688" w:history="1">
            <w:r w:rsidRPr="00F5250A">
              <w:rPr>
                <w:rStyle w:val="Link"/>
                <w:noProof/>
              </w:rPr>
              <w:t>4.2.5</w:t>
            </w:r>
            <w:r>
              <w:rPr>
                <w:rFonts w:eastAsiaTheme="minorEastAsia"/>
                <w:noProof/>
                <w:sz w:val="24"/>
                <w:szCs w:val="24"/>
                <w:lang w:val="de-DE" w:eastAsia="de-DE"/>
              </w:rPr>
              <w:tab/>
            </w:r>
            <w:r w:rsidRPr="00F5250A">
              <w:rPr>
                <w:rStyle w:val="Link"/>
                <w:noProof/>
              </w:rPr>
              <w:t>Ergänzen der Messdaten</w:t>
            </w:r>
            <w:r>
              <w:rPr>
                <w:noProof/>
                <w:webHidden/>
              </w:rPr>
              <w:tab/>
            </w:r>
            <w:r>
              <w:rPr>
                <w:noProof/>
                <w:webHidden/>
              </w:rPr>
              <w:fldChar w:fldCharType="begin"/>
            </w:r>
            <w:r>
              <w:rPr>
                <w:noProof/>
                <w:webHidden/>
              </w:rPr>
              <w:instrText xml:space="preserve"> PAGEREF _Toc466896688 \h </w:instrText>
            </w:r>
            <w:r>
              <w:rPr>
                <w:noProof/>
                <w:webHidden/>
              </w:rPr>
            </w:r>
            <w:r>
              <w:rPr>
                <w:noProof/>
                <w:webHidden/>
              </w:rPr>
              <w:fldChar w:fldCharType="separate"/>
            </w:r>
            <w:r>
              <w:rPr>
                <w:noProof/>
                <w:webHidden/>
              </w:rPr>
              <w:t>14</w:t>
            </w:r>
            <w:r>
              <w:rPr>
                <w:noProof/>
                <w:webHidden/>
              </w:rPr>
              <w:fldChar w:fldCharType="end"/>
            </w:r>
          </w:hyperlink>
        </w:p>
        <w:p w14:paraId="572D498C" w14:textId="77777777" w:rsidR="00AB663C" w:rsidRDefault="00AB663C">
          <w:pPr>
            <w:pStyle w:val="Verzeichnis3"/>
            <w:tabs>
              <w:tab w:val="left" w:pos="1200"/>
              <w:tab w:val="right" w:leader="dot" w:pos="9062"/>
            </w:tabs>
            <w:rPr>
              <w:rFonts w:eastAsiaTheme="minorEastAsia"/>
              <w:noProof/>
              <w:sz w:val="24"/>
              <w:szCs w:val="24"/>
              <w:lang w:val="de-DE" w:eastAsia="de-DE"/>
            </w:rPr>
          </w:pPr>
          <w:hyperlink w:anchor="_Toc466896689" w:history="1">
            <w:r w:rsidRPr="00F5250A">
              <w:rPr>
                <w:rStyle w:val="Link"/>
                <w:noProof/>
              </w:rPr>
              <w:t>4.2.6</w:t>
            </w:r>
            <w:r>
              <w:rPr>
                <w:rFonts w:eastAsiaTheme="minorEastAsia"/>
                <w:noProof/>
                <w:sz w:val="24"/>
                <w:szCs w:val="24"/>
                <w:lang w:val="de-DE" w:eastAsia="de-DE"/>
              </w:rPr>
              <w:tab/>
            </w:r>
            <w:r w:rsidRPr="00F5250A">
              <w:rPr>
                <w:rStyle w:val="Link"/>
                <w:noProof/>
              </w:rPr>
              <w:t>Anzeigen der Messdaten</w:t>
            </w:r>
            <w:r>
              <w:rPr>
                <w:noProof/>
                <w:webHidden/>
              </w:rPr>
              <w:tab/>
            </w:r>
            <w:r>
              <w:rPr>
                <w:noProof/>
                <w:webHidden/>
              </w:rPr>
              <w:fldChar w:fldCharType="begin"/>
            </w:r>
            <w:r>
              <w:rPr>
                <w:noProof/>
                <w:webHidden/>
              </w:rPr>
              <w:instrText xml:space="preserve"> PAGEREF _Toc466896689 \h </w:instrText>
            </w:r>
            <w:r>
              <w:rPr>
                <w:noProof/>
                <w:webHidden/>
              </w:rPr>
            </w:r>
            <w:r>
              <w:rPr>
                <w:noProof/>
                <w:webHidden/>
              </w:rPr>
              <w:fldChar w:fldCharType="separate"/>
            </w:r>
            <w:r>
              <w:rPr>
                <w:noProof/>
                <w:webHidden/>
              </w:rPr>
              <w:t>15</w:t>
            </w:r>
            <w:r>
              <w:rPr>
                <w:noProof/>
                <w:webHidden/>
              </w:rPr>
              <w:fldChar w:fldCharType="end"/>
            </w:r>
          </w:hyperlink>
        </w:p>
        <w:p w14:paraId="7F6B714C" w14:textId="77777777" w:rsidR="00AB663C" w:rsidRDefault="00AB663C">
          <w:pPr>
            <w:pStyle w:val="Verzeichnis1"/>
            <w:tabs>
              <w:tab w:val="left" w:pos="440"/>
              <w:tab w:val="right" w:leader="dot" w:pos="9062"/>
            </w:tabs>
            <w:rPr>
              <w:rFonts w:eastAsiaTheme="minorEastAsia"/>
              <w:noProof/>
              <w:sz w:val="24"/>
              <w:szCs w:val="24"/>
              <w:lang w:val="de-DE" w:eastAsia="de-DE"/>
            </w:rPr>
          </w:pPr>
          <w:hyperlink w:anchor="_Toc466896690" w:history="1">
            <w:r w:rsidRPr="00F5250A">
              <w:rPr>
                <w:rStyle w:val="Link"/>
                <w:noProof/>
              </w:rPr>
              <w:t>5</w:t>
            </w:r>
            <w:r>
              <w:rPr>
                <w:rFonts w:eastAsiaTheme="minorEastAsia"/>
                <w:noProof/>
                <w:sz w:val="24"/>
                <w:szCs w:val="24"/>
                <w:lang w:val="de-DE" w:eastAsia="de-DE"/>
              </w:rPr>
              <w:tab/>
            </w:r>
            <w:r w:rsidRPr="00F5250A">
              <w:rPr>
                <w:rStyle w:val="Link"/>
                <w:noProof/>
              </w:rPr>
              <w:t>Bestätigungsvereinbarung</w:t>
            </w:r>
            <w:r>
              <w:rPr>
                <w:noProof/>
                <w:webHidden/>
              </w:rPr>
              <w:tab/>
            </w:r>
            <w:r>
              <w:rPr>
                <w:noProof/>
                <w:webHidden/>
              </w:rPr>
              <w:fldChar w:fldCharType="begin"/>
            </w:r>
            <w:r>
              <w:rPr>
                <w:noProof/>
                <w:webHidden/>
              </w:rPr>
              <w:instrText xml:space="preserve"> PAGEREF _Toc466896690 \h </w:instrText>
            </w:r>
            <w:r>
              <w:rPr>
                <w:noProof/>
                <w:webHidden/>
              </w:rPr>
            </w:r>
            <w:r>
              <w:rPr>
                <w:noProof/>
                <w:webHidden/>
              </w:rPr>
              <w:fldChar w:fldCharType="separate"/>
            </w:r>
            <w:r>
              <w:rPr>
                <w:noProof/>
                <w:webHidden/>
              </w:rPr>
              <w:t>17</w:t>
            </w:r>
            <w:r>
              <w:rPr>
                <w:noProof/>
                <w:webHidden/>
              </w:rPr>
              <w:fldChar w:fldCharType="end"/>
            </w:r>
          </w:hyperlink>
        </w:p>
        <w:p w14:paraId="5DC52A54" w14:textId="77777777" w:rsidR="00E85323" w:rsidRDefault="00E85323">
          <w:r>
            <w:rPr>
              <w:b/>
              <w:bCs/>
              <w:lang w:val="de-DE"/>
            </w:rPr>
            <w:fldChar w:fldCharType="end"/>
          </w:r>
        </w:p>
      </w:sdtContent>
    </w:sdt>
    <w:p w14:paraId="6FF5B99F" w14:textId="77777777" w:rsidR="003061F4" w:rsidRDefault="003061F4">
      <w:r>
        <w:br w:type="page"/>
      </w:r>
    </w:p>
    <w:p w14:paraId="36FBC128" w14:textId="4BFC0B43" w:rsidR="00CF7924" w:rsidRDefault="00A31227" w:rsidP="00CF7924">
      <w:pPr>
        <w:pStyle w:val="berschrift1"/>
        <w:numPr>
          <w:ilvl w:val="0"/>
          <w:numId w:val="2"/>
        </w:numPr>
      </w:pPr>
      <w:bookmarkStart w:id="5" w:name="_Toc466896668"/>
      <w:r>
        <w:lastRenderedPageBreak/>
        <w:t>Einführung</w:t>
      </w:r>
      <w:bookmarkEnd w:id="5"/>
    </w:p>
    <w:p w14:paraId="692BDA77" w14:textId="1E99ED74" w:rsidR="00A31227" w:rsidRDefault="00A31227" w:rsidP="00A31227">
      <w:r>
        <w:t>Ziel dieses Dokuments ist es, die Ergebnisse der Problemanalyse festzuhalten und zu beschreiben, wie das Projekt gemäss den Anforderungen des Auftraggebers umzusetzen ist.</w:t>
      </w:r>
    </w:p>
    <w:p w14:paraId="624F7DCC" w14:textId="6B1268E9" w:rsidR="00A31227" w:rsidRDefault="00A31227" w:rsidP="00A31227">
      <w:pPr>
        <w:pStyle w:val="berschrift2"/>
      </w:pPr>
      <w:bookmarkStart w:id="6" w:name="_Toc466896669"/>
      <w:r>
        <w:t>Zielsetzung des Kunden</w:t>
      </w:r>
      <w:bookmarkEnd w:id="6"/>
    </w:p>
    <w:p w14:paraId="3C4FAEA7" w14:textId="133C1883" w:rsidR="00A31227" w:rsidRDefault="00A31227" w:rsidP="00A31227">
      <w:r>
        <w:t>Vom Kunden wurde folgende Zielsetzung vor Projektbeginn definiert:</w:t>
      </w:r>
    </w:p>
    <w:p w14:paraId="1EC60F55" w14:textId="4FF45DC3" w:rsidR="00944FFF" w:rsidRDefault="00944FFF" w:rsidP="00A31227">
      <w:r>
        <w:t>Entwicklung einer Applikation für ein mobiles Gerät (Smartphone oder Tablet) um die Bedienung des Spektrometers zu vereinfachen. Die Applikation soll eine bestehende Softwarelösung (RS3 von ASD), die auf einem Notebook mit Windows XP betrieben wird, ablösen. Die neue Applikation soll zusätzlich einen erweiterten Funktionsumfang bieten:</w:t>
      </w:r>
    </w:p>
    <w:p w14:paraId="058DB5BA" w14:textId="4C28B8E1" w:rsidR="00194F80" w:rsidRDefault="00194F80" w:rsidP="00944FFF">
      <w:pPr>
        <w:pStyle w:val="Listenabsatz"/>
        <w:numPr>
          <w:ilvl w:val="0"/>
          <w:numId w:val="10"/>
        </w:numPr>
      </w:pPr>
      <w:r>
        <w:t>Vereinfachter Ablauf um Messdaten zu erheben.</w:t>
      </w:r>
    </w:p>
    <w:p w14:paraId="51496C6D" w14:textId="08D15F87" w:rsidR="00194F80" w:rsidRDefault="00194F80" w:rsidP="00944FFF">
      <w:pPr>
        <w:pStyle w:val="Listenabsatz"/>
        <w:numPr>
          <w:ilvl w:val="0"/>
          <w:numId w:val="10"/>
        </w:numPr>
      </w:pPr>
      <w:r>
        <w:t>Einfacher Export der erfassten Daten.</w:t>
      </w:r>
    </w:p>
    <w:p w14:paraId="2CD3AF2F" w14:textId="1AC7C533" w:rsidR="00944FFF" w:rsidRDefault="00944FFF" w:rsidP="00944FFF">
      <w:pPr>
        <w:pStyle w:val="Listenabsatz"/>
        <w:numPr>
          <w:ilvl w:val="0"/>
          <w:numId w:val="10"/>
        </w:numPr>
      </w:pPr>
      <w:r>
        <w:t>Einfache Einbindung von GPS Daten des mobilen Geräts.</w:t>
      </w:r>
    </w:p>
    <w:p w14:paraId="38CC92D5" w14:textId="616CAA4C" w:rsidR="00944FFF" w:rsidRDefault="00944FFF" w:rsidP="00944FFF">
      <w:pPr>
        <w:pStyle w:val="Listenabsatz"/>
        <w:numPr>
          <w:ilvl w:val="0"/>
          <w:numId w:val="10"/>
        </w:numPr>
      </w:pPr>
      <w:r>
        <w:t>Erweiterung der Spektrometer-Daten mit einem Foto.</w:t>
      </w:r>
    </w:p>
    <w:p w14:paraId="3B33C43C" w14:textId="498DF567" w:rsidR="00A31227" w:rsidRDefault="00A31227" w:rsidP="00A31227">
      <w:pPr>
        <w:pStyle w:val="berschrift1"/>
      </w:pPr>
      <w:bookmarkStart w:id="7" w:name="_Toc466896670"/>
      <w:r>
        <w:lastRenderedPageBreak/>
        <w:t>Projekt</w:t>
      </w:r>
      <w:bookmarkEnd w:id="7"/>
    </w:p>
    <w:p w14:paraId="33EF07E8" w14:textId="010BC595" w:rsidR="00096C3E" w:rsidRDefault="00096C3E" w:rsidP="00096C3E">
      <w:pPr>
        <w:pStyle w:val="berschrift2"/>
      </w:pPr>
      <w:bookmarkStart w:id="8" w:name="_Toc466896671"/>
      <w:r>
        <w:t>Ist-Zustand</w:t>
      </w:r>
      <w:bookmarkEnd w:id="8"/>
    </w:p>
    <w:p w14:paraId="6210390A" w14:textId="44E4E7BC" w:rsidR="00B668DD" w:rsidRDefault="00BE306E" w:rsidP="00096C3E">
      <w:r>
        <w:t xml:space="preserve">Das Programm </w:t>
      </w:r>
      <w:hyperlink r:id="rId11" w:history="1">
        <w:r w:rsidRPr="00B668DD">
          <w:rPr>
            <w:rStyle w:val="Link"/>
          </w:rPr>
          <w:t>RS</w:t>
        </w:r>
        <w:r w:rsidRPr="00B668DD">
          <w:rPr>
            <w:rStyle w:val="Link"/>
            <w:vertAlign w:val="superscript"/>
          </w:rPr>
          <w:t>3</w:t>
        </w:r>
      </w:hyperlink>
      <w:r w:rsidR="00B668DD">
        <w:t xml:space="preserve"> der Firma ASD Inc. ermöglicht es mit einem Windows Computer die Spektrometer Geräte über eine Ethernet- oder Wireless Schnittstelle zu bedienen.</w:t>
      </w:r>
      <w:r w:rsidR="00FE1BF6">
        <w:t xml:space="preserve"> </w:t>
      </w:r>
      <w:r w:rsidR="007F749C">
        <w:t>Folgende Funktionen sind mit der bestehenden Software möglich:</w:t>
      </w:r>
    </w:p>
    <w:p w14:paraId="54F13757" w14:textId="29D136E8" w:rsidR="007F749C" w:rsidRDefault="007F749C" w:rsidP="007F749C">
      <w:pPr>
        <w:pStyle w:val="Listenabsatz"/>
        <w:numPr>
          <w:ilvl w:val="0"/>
          <w:numId w:val="11"/>
        </w:numPr>
      </w:pPr>
      <w:r>
        <w:t>Datensammlung</w:t>
      </w:r>
    </w:p>
    <w:p w14:paraId="5269398A" w14:textId="1BA0C03D" w:rsidR="007F749C" w:rsidRDefault="007F749C" w:rsidP="007F749C">
      <w:pPr>
        <w:pStyle w:val="Listenabsatz"/>
        <w:numPr>
          <w:ilvl w:val="0"/>
          <w:numId w:val="11"/>
        </w:numPr>
      </w:pPr>
      <w:r>
        <w:t>Mittelwertbildung</w:t>
      </w:r>
    </w:p>
    <w:p w14:paraId="6A988B83" w14:textId="490D05CA" w:rsidR="007F749C" w:rsidRDefault="007F749C" w:rsidP="009562E7">
      <w:pPr>
        <w:pStyle w:val="Listenabsatz"/>
        <w:numPr>
          <w:ilvl w:val="0"/>
          <w:numId w:val="11"/>
        </w:numPr>
      </w:pPr>
      <w:r>
        <w:t>Speichern</w:t>
      </w:r>
      <w:r w:rsidR="00292933">
        <w:t xml:space="preserve"> und Anzeigen der Dark-</w:t>
      </w:r>
      <w:proofErr w:type="spellStart"/>
      <w:r>
        <w:t>Current</w:t>
      </w:r>
      <w:proofErr w:type="spellEnd"/>
      <w:r w:rsidR="00292933">
        <w:t>-</w:t>
      </w:r>
      <w:r>
        <w:t>, Reflexion</w:t>
      </w:r>
      <w:r w:rsidR="00292933">
        <w:t>s-</w:t>
      </w:r>
      <w:r>
        <w:t xml:space="preserve">, </w:t>
      </w:r>
      <w:r w:rsidR="00292933">
        <w:t>Glanz- oder Bestrahlungsspektraldaten in Echtzeit.</w:t>
      </w:r>
      <w:r>
        <w:t xml:space="preserve"> </w:t>
      </w:r>
    </w:p>
    <w:p w14:paraId="13A3FC83" w14:textId="24250267" w:rsidR="009562E7" w:rsidRDefault="009562E7" w:rsidP="009562E7">
      <w:r>
        <w:t>Weiter sind folgende zusätzlichen Hilfsfunktionen im bestehenden Programm enthalten:</w:t>
      </w:r>
    </w:p>
    <w:p w14:paraId="3AD9FEC3" w14:textId="066A6DB2" w:rsidR="009562E7" w:rsidRDefault="009562E7" w:rsidP="009562E7">
      <w:pPr>
        <w:pStyle w:val="Listenabsatz"/>
        <w:numPr>
          <w:ilvl w:val="0"/>
          <w:numId w:val="12"/>
        </w:numPr>
      </w:pPr>
      <w:r>
        <w:t>Anbindung eines GPS Geräts für die Positionsbestimmung</w:t>
      </w:r>
    </w:p>
    <w:p w14:paraId="64EA2A6C" w14:textId="394948A6" w:rsidR="009562E7" w:rsidRDefault="009562E7" w:rsidP="009562E7">
      <w:pPr>
        <w:pStyle w:val="Listenabsatz"/>
        <w:numPr>
          <w:ilvl w:val="0"/>
          <w:numId w:val="12"/>
        </w:numPr>
      </w:pPr>
      <w:r>
        <w:t>Es können bis zu 5 Scans angeschaut werden, während das Spektrometer weitere Scans ausführt.</w:t>
      </w:r>
    </w:p>
    <w:p w14:paraId="3DF69F47" w14:textId="6D859475" w:rsidR="009562E7" w:rsidRDefault="009562E7" w:rsidP="009562E7">
      <w:pPr>
        <w:pStyle w:val="Listenabsatz"/>
        <w:numPr>
          <w:ilvl w:val="0"/>
          <w:numId w:val="12"/>
        </w:numPr>
      </w:pPr>
      <w:r>
        <w:t>Speichert zu einer Messung direkt Referenz und Beispieldaten und gibt diese Daten in einem File aus.</w:t>
      </w:r>
    </w:p>
    <w:p w14:paraId="02A74E42" w14:textId="77777777" w:rsidR="00096C3E" w:rsidRDefault="00096C3E" w:rsidP="00096C3E">
      <w:pPr>
        <w:pStyle w:val="berschrift2"/>
      </w:pPr>
      <w:bookmarkStart w:id="9" w:name="_Toc466896672"/>
      <w:r>
        <w:t>Soll-Zustand</w:t>
      </w:r>
      <w:bookmarkEnd w:id="9"/>
    </w:p>
    <w:p w14:paraId="21721FAD" w14:textId="70AD0B3C" w:rsidR="00E52FC0" w:rsidRDefault="00E90115" w:rsidP="00E52FC0">
      <w:r>
        <w:t xml:space="preserve">Die neue Applikation </w:t>
      </w:r>
      <w:r w:rsidR="003B4C30">
        <w:t>muss die gleiche Grundfunktionalität wie die bestehende RS3 Applikation bieten. Darauf aufbauend sollen verschiedene Arbeitsvorgänge der bestehenden Applikation vereinfacht werden.</w:t>
      </w:r>
    </w:p>
    <w:p w14:paraId="2D2146FC" w14:textId="6100E8EA" w:rsidR="003B4C30" w:rsidRDefault="003B4C30" w:rsidP="003B4C30">
      <w:pPr>
        <w:pStyle w:val="Listenabsatz"/>
        <w:numPr>
          <w:ilvl w:val="0"/>
          <w:numId w:val="13"/>
        </w:numPr>
      </w:pPr>
      <w:r>
        <w:t>Anlegen und Ausführen von Messreihen</w:t>
      </w:r>
    </w:p>
    <w:p w14:paraId="7AF43FF5" w14:textId="0F16C833" w:rsidR="003B4C30" w:rsidRDefault="003B4C30" w:rsidP="003B4C30">
      <w:pPr>
        <w:pStyle w:val="Listenabsatz"/>
        <w:numPr>
          <w:ilvl w:val="0"/>
          <w:numId w:val="13"/>
        </w:numPr>
      </w:pPr>
      <w:r>
        <w:t xml:space="preserve">Ergänzen der </w:t>
      </w:r>
      <w:r w:rsidR="004E1822">
        <w:t>Spektrometer Daten mit der GPS Position des mobilen Geräts</w:t>
      </w:r>
    </w:p>
    <w:p w14:paraId="3C1E3D1A" w14:textId="780B1401" w:rsidR="004E1822" w:rsidRPr="00E52FC0" w:rsidRDefault="004E1822" w:rsidP="003B4C30">
      <w:pPr>
        <w:pStyle w:val="Listenabsatz"/>
        <w:numPr>
          <w:ilvl w:val="0"/>
          <w:numId w:val="13"/>
        </w:numPr>
      </w:pPr>
      <w:r>
        <w:t>Ergänzung der Messreihen oder einzelner Messungen mit Fotos des gemessenen Bodenausschnitts.</w:t>
      </w:r>
    </w:p>
    <w:p w14:paraId="69966808" w14:textId="13666176" w:rsidR="00096C3E" w:rsidRDefault="00096C3E" w:rsidP="00096C3E">
      <w:pPr>
        <w:pStyle w:val="berschrift2"/>
      </w:pPr>
      <w:bookmarkStart w:id="10" w:name="_Toc466896673"/>
      <w:r>
        <w:t>Umsetzung</w:t>
      </w:r>
      <w:bookmarkEnd w:id="10"/>
    </w:p>
    <w:p w14:paraId="4A21F2A4" w14:textId="69514050" w:rsidR="00096C3E" w:rsidRPr="00096C3E" w:rsidRDefault="00E90115" w:rsidP="00096C3E">
      <w:r>
        <w:t xml:space="preserve">Nach Absprache mit dem Auftraggeber wurde bereits vorgängig definiert </w:t>
      </w:r>
      <w:r w:rsidR="003B4C30">
        <w:t>die mobile Applikation für iOS Geräte umzusetzen.</w:t>
      </w:r>
      <w:r w:rsidR="00F503C9">
        <w:t xml:space="preserve"> Der Fokus liegt insbesondere auf Tablet Geräten</w:t>
      </w:r>
      <w:r w:rsidR="004E1822">
        <w:t xml:space="preserve"> wie dem iPad Pro oder</w:t>
      </w:r>
      <w:r w:rsidR="004E1822">
        <w:br/>
        <w:t>iPad Air 2.</w:t>
      </w:r>
      <w:r w:rsidR="00EE6662">
        <w:t xml:space="preserve"> Das App wird mit der modernen Programmiersprache </w:t>
      </w:r>
      <w:hyperlink r:id="rId12" w:history="1">
        <w:r w:rsidR="00EE6662" w:rsidRPr="00963961">
          <w:rPr>
            <w:rStyle w:val="Link"/>
          </w:rPr>
          <w:t>Swift</w:t>
        </w:r>
      </w:hyperlink>
      <w:r w:rsidR="00EE6662">
        <w:t xml:space="preserve"> in Version 3.0 umgesetzt.</w:t>
      </w:r>
    </w:p>
    <w:p w14:paraId="1F48DE89" w14:textId="7E842EEC" w:rsidR="00A31227" w:rsidRDefault="00A31227" w:rsidP="00A31227">
      <w:pPr>
        <w:pStyle w:val="berschrift1"/>
      </w:pPr>
      <w:bookmarkStart w:id="11" w:name="_Toc466896674"/>
      <w:r>
        <w:lastRenderedPageBreak/>
        <w:t>Meilensteine</w:t>
      </w:r>
      <w:bookmarkEnd w:id="11"/>
    </w:p>
    <w:p w14:paraId="3BE684D4" w14:textId="6B1EE3FF" w:rsidR="004A19ED" w:rsidRPr="004A19ED" w:rsidRDefault="004A19ED" w:rsidP="004A19ED">
      <w:r>
        <w:t>Die geplanten Meilensteine sind im Dokument Zeitplanung.xlsx noch detaillierter beschrieben.</w:t>
      </w:r>
    </w:p>
    <w:tbl>
      <w:tblPr>
        <w:tblStyle w:val="Tabellenraster"/>
        <w:tblW w:w="0" w:type="auto"/>
        <w:tblLook w:val="04A0" w:firstRow="1" w:lastRow="0" w:firstColumn="1" w:lastColumn="0" w:noHBand="0" w:noVBand="1"/>
      </w:tblPr>
      <w:tblGrid>
        <w:gridCol w:w="1696"/>
        <w:gridCol w:w="2019"/>
        <w:gridCol w:w="5347"/>
      </w:tblGrid>
      <w:tr w:rsidR="004A19ED" w14:paraId="10A5F6E2" w14:textId="77777777" w:rsidTr="004A19ED">
        <w:trPr>
          <w:trHeight w:val="403"/>
        </w:trPr>
        <w:tc>
          <w:tcPr>
            <w:tcW w:w="1696" w:type="dxa"/>
            <w:shd w:val="clear" w:color="auto" w:fill="D9D9D9" w:themeFill="background1" w:themeFillShade="D9"/>
            <w:vAlign w:val="center"/>
          </w:tcPr>
          <w:p w14:paraId="402272A5" w14:textId="74414A27" w:rsidR="006A75A2" w:rsidRPr="00AB5AB4" w:rsidRDefault="006A75A2" w:rsidP="00AB5AB4">
            <w:pPr>
              <w:pStyle w:val="StandardinTabellen"/>
              <w:rPr>
                <w:b/>
              </w:rPr>
            </w:pPr>
            <w:r w:rsidRPr="00AB5AB4">
              <w:rPr>
                <w:b/>
              </w:rPr>
              <w:t>Datum</w:t>
            </w:r>
          </w:p>
        </w:tc>
        <w:tc>
          <w:tcPr>
            <w:tcW w:w="2019" w:type="dxa"/>
            <w:shd w:val="clear" w:color="auto" w:fill="D9D9D9" w:themeFill="background1" w:themeFillShade="D9"/>
            <w:vAlign w:val="center"/>
          </w:tcPr>
          <w:p w14:paraId="04950607" w14:textId="07C6BC52" w:rsidR="006A75A2" w:rsidRPr="00AB5AB4" w:rsidRDefault="006A75A2" w:rsidP="00AB5AB4">
            <w:pPr>
              <w:pStyle w:val="StandardinTabellen"/>
              <w:rPr>
                <w:b/>
              </w:rPr>
            </w:pPr>
            <w:r w:rsidRPr="00AB5AB4">
              <w:rPr>
                <w:b/>
              </w:rPr>
              <w:t>Definition</w:t>
            </w:r>
          </w:p>
        </w:tc>
        <w:tc>
          <w:tcPr>
            <w:tcW w:w="5347" w:type="dxa"/>
            <w:shd w:val="clear" w:color="auto" w:fill="D9D9D9" w:themeFill="background1" w:themeFillShade="D9"/>
            <w:vAlign w:val="center"/>
          </w:tcPr>
          <w:p w14:paraId="6414E51A" w14:textId="6E335CE5" w:rsidR="006A75A2" w:rsidRPr="00AB5AB4" w:rsidRDefault="006A75A2" w:rsidP="00AB5AB4">
            <w:pPr>
              <w:pStyle w:val="StandardinTabellen"/>
              <w:rPr>
                <w:b/>
              </w:rPr>
            </w:pPr>
            <w:r w:rsidRPr="00AB5AB4">
              <w:rPr>
                <w:b/>
              </w:rPr>
              <w:t>Funktionen</w:t>
            </w:r>
          </w:p>
        </w:tc>
      </w:tr>
      <w:tr w:rsidR="00AB5AB4" w14:paraId="4864E1C4" w14:textId="77777777" w:rsidTr="00571979">
        <w:trPr>
          <w:trHeight w:val="20"/>
        </w:trPr>
        <w:tc>
          <w:tcPr>
            <w:tcW w:w="1696" w:type="dxa"/>
          </w:tcPr>
          <w:p w14:paraId="49FCE6CF" w14:textId="4CCFBDB5" w:rsidR="00AB5AB4" w:rsidRDefault="0026306C" w:rsidP="00571979">
            <w:pPr>
              <w:pStyle w:val="StandardinTabellen"/>
            </w:pPr>
            <w:r>
              <w:t>23.10.2016</w:t>
            </w:r>
          </w:p>
        </w:tc>
        <w:tc>
          <w:tcPr>
            <w:tcW w:w="2019" w:type="dxa"/>
          </w:tcPr>
          <w:p w14:paraId="062F8193" w14:textId="58ADAA02" w:rsidR="00AB5AB4" w:rsidRDefault="0026306C" w:rsidP="00571979">
            <w:pPr>
              <w:pStyle w:val="StandardinTabellen"/>
            </w:pPr>
            <w:r>
              <w:t>Abklärungen</w:t>
            </w:r>
          </w:p>
        </w:tc>
        <w:tc>
          <w:tcPr>
            <w:tcW w:w="5347" w:type="dxa"/>
          </w:tcPr>
          <w:p w14:paraId="678A86DE" w14:textId="145EFB77" w:rsidR="00AB5AB4" w:rsidRDefault="0026306C" w:rsidP="00571979">
            <w:pPr>
              <w:pStyle w:val="StandardinTabellen"/>
            </w:pPr>
            <w:r>
              <w:t>Übergabe von zwei Spektrometern an die Entwickler, erste Kommunikationstests werden durchgeführt.</w:t>
            </w:r>
          </w:p>
        </w:tc>
      </w:tr>
      <w:tr w:rsidR="00AB5AB4" w14:paraId="2974788C" w14:textId="77777777" w:rsidTr="00571979">
        <w:trPr>
          <w:trHeight w:val="20"/>
        </w:trPr>
        <w:tc>
          <w:tcPr>
            <w:tcW w:w="1696" w:type="dxa"/>
          </w:tcPr>
          <w:p w14:paraId="6136045A" w14:textId="47747AC1" w:rsidR="00AB5AB4" w:rsidRDefault="0026306C" w:rsidP="00571979">
            <w:pPr>
              <w:pStyle w:val="StandardinTabellen"/>
            </w:pPr>
            <w:r>
              <w:t>30.11.</w:t>
            </w:r>
            <w:r w:rsidR="00D82CDD">
              <w:t>2016</w:t>
            </w:r>
          </w:p>
        </w:tc>
        <w:tc>
          <w:tcPr>
            <w:tcW w:w="2019" w:type="dxa"/>
          </w:tcPr>
          <w:p w14:paraId="7051DCF7" w14:textId="6F6A2FD3" w:rsidR="00AB5AB4" w:rsidRDefault="00571979" w:rsidP="00571979">
            <w:pPr>
              <w:pStyle w:val="StandardinTabellen"/>
            </w:pPr>
            <w:r>
              <w:t>Anforderungen</w:t>
            </w:r>
          </w:p>
        </w:tc>
        <w:tc>
          <w:tcPr>
            <w:tcW w:w="5347" w:type="dxa"/>
          </w:tcPr>
          <w:p w14:paraId="0F96DBA1" w14:textId="57B99F6C" w:rsidR="00AB5AB4" w:rsidRDefault="00571979" w:rsidP="00571979">
            <w:pPr>
              <w:pStyle w:val="StandardinTabellen"/>
            </w:pPr>
            <w:r>
              <w:t>Pflichtenheft erstellt und vom Kunden abgenommen.</w:t>
            </w:r>
          </w:p>
        </w:tc>
      </w:tr>
      <w:tr w:rsidR="00AB5AB4" w14:paraId="11856207" w14:textId="77777777" w:rsidTr="00571979">
        <w:trPr>
          <w:trHeight w:val="20"/>
        </w:trPr>
        <w:tc>
          <w:tcPr>
            <w:tcW w:w="1696" w:type="dxa"/>
          </w:tcPr>
          <w:p w14:paraId="2DC9E5E4" w14:textId="0725D020" w:rsidR="00AB5AB4" w:rsidRDefault="00571979" w:rsidP="00571979">
            <w:pPr>
              <w:pStyle w:val="StandardinTabellen"/>
            </w:pPr>
            <w:r>
              <w:t>30.11.2016</w:t>
            </w:r>
          </w:p>
        </w:tc>
        <w:tc>
          <w:tcPr>
            <w:tcW w:w="2019" w:type="dxa"/>
          </w:tcPr>
          <w:p w14:paraId="35853273" w14:textId="50ADFF97" w:rsidR="00AB5AB4" w:rsidRDefault="00571979" w:rsidP="00571979">
            <w:pPr>
              <w:pStyle w:val="StandardinTabellen"/>
            </w:pPr>
            <w:r>
              <w:t xml:space="preserve">Proof </w:t>
            </w:r>
            <w:proofErr w:type="spellStart"/>
            <w:r>
              <w:t>of</w:t>
            </w:r>
            <w:proofErr w:type="spellEnd"/>
            <w:r>
              <w:t xml:space="preserve"> </w:t>
            </w:r>
            <w:proofErr w:type="spellStart"/>
            <w:r>
              <w:t>Concept</w:t>
            </w:r>
            <w:proofErr w:type="spellEnd"/>
          </w:p>
        </w:tc>
        <w:tc>
          <w:tcPr>
            <w:tcW w:w="5347" w:type="dxa"/>
          </w:tcPr>
          <w:p w14:paraId="51ED23DB" w14:textId="6518FD22" w:rsidR="00AB5AB4" w:rsidRDefault="00571979" w:rsidP="00571979">
            <w:pPr>
              <w:pStyle w:val="StandardinTabellen"/>
            </w:pPr>
            <w:r>
              <w:t>Prototyp mit Senden/Empfangen ist funktionsfähig.</w:t>
            </w:r>
          </w:p>
        </w:tc>
      </w:tr>
      <w:tr w:rsidR="00AB5AB4" w14:paraId="04F05929" w14:textId="77777777" w:rsidTr="00571979">
        <w:trPr>
          <w:trHeight w:val="20"/>
        </w:trPr>
        <w:tc>
          <w:tcPr>
            <w:tcW w:w="1696" w:type="dxa"/>
          </w:tcPr>
          <w:p w14:paraId="076C7921" w14:textId="0AB3F38C" w:rsidR="00AB5AB4" w:rsidRDefault="00571979" w:rsidP="00571979">
            <w:pPr>
              <w:pStyle w:val="StandardinTabellen"/>
            </w:pPr>
            <w:r>
              <w:t>21.12.2016</w:t>
            </w:r>
          </w:p>
        </w:tc>
        <w:tc>
          <w:tcPr>
            <w:tcW w:w="2019" w:type="dxa"/>
          </w:tcPr>
          <w:p w14:paraId="676FA6E6" w14:textId="3492EE71" w:rsidR="00AB5AB4" w:rsidRDefault="00571979" w:rsidP="00571979">
            <w:pPr>
              <w:pStyle w:val="StandardinTabellen"/>
            </w:pPr>
            <w:r>
              <w:t>Prototyp 1</w:t>
            </w:r>
          </w:p>
        </w:tc>
        <w:tc>
          <w:tcPr>
            <w:tcW w:w="5347" w:type="dxa"/>
          </w:tcPr>
          <w:p w14:paraId="4162C36F" w14:textId="30F6CDF6" w:rsidR="00AB5AB4" w:rsidRDefault="00571979" w:rsidP="00571979">
            <w:pPr>
              <w:pStyle w:val="StandardinTabellen"/>
            </w:pPr>
            <w:r>
              <w:t>Alle Anforderungen der Priorität 1 sind erfüllt.</w:t>
            </w:r>
          </w:p>
        </w:tc>
      </w:tr>
      <w:tr w:rsidR="00571979" w14:paraId="3A0D5B5B" w14:textId="77777777" w:rsidTr="00571979">
        <w:trPr>
          <w:trHeight w:val="20"/>
        </w:trPr>
        <w:tc>
          <w:tcPr>
            <w:tcW w:w="1696" w:type="dxa"/>
          </w:tcPr>
          <w:p w14:paraId="70FB0A1B" w14:textId="53DEC8E0" w:rsidR="00571979" w:rsidRDefault="00571979" w:rsidP="00571979">
            <w:pPr>
              <w:pStyle w:val="StandardinTabellen"/>
            </w:pPr>
            <w:r>
              <w:t>25.01.2017</w:t>
            </w:r>
          </w:p>
        </w:tc>
        <w:tc>
          <w:tcPr>
            <w:tcW w:w="2019" w:type="dxa"/>
          </w:tcPr>
          <w:p w14:paraId="69BFB401" w14:textId="3449F19D" w:rsidR="00571979" w:rsidRDefault="00571979" w:rsidP="00571979">
            <w:pPr>
              <w:pStyle w:val="StandardinTabellen"/>
            </w:pPr>
            <w:r>
              <w:t>Prototyp 2</w:t>
            </w:r>
          </w:p>
        </w:tc>
        <w:tc>
          <w:tcPr>
            <w:tcW w:w="5347" w:type="dxa"/>
          </w:tcPr>
          <w:p w14:paraId="7A69707D" w14:textId="3B4C2C15" w:rsidR="00571979" w:rsidRDefault="00571979" w:rsidP="00571979">
            <w:pPr>
              <w:pStyle w:val="StandardinTabellen"/>
            </w:pPr>
            <w:r>
              <w:t>Verbesserungen aus der Rückmeldung zu Prototyp 1 sind umgesetzt. Alle Anforderungen der Priorität 2 sind umgesetzt.</w:t>
            </w:r>
          </w:p>
        </w:tc>
      </w:tr>
      <w:tr w:rsidR="00571979" w14:paraId="22AF288F" w14:textId="77777777" w:rsidTr="00571979">
        <w:trPr>
          <w:trHeight w:val="418"/>
        </w:trPr>
        <w:tc>
          <w:tcPr>
            <w:tcW w:w="1696" w:type="dxa"/>
          </w:tcPr>
          <w:p w14:paraId="0EB28774" w14:textId="34B3C48D" w:rsidR="00571979" w:rsidRDefault="00571979" w:rsidP="00571979">
            <w:pPr>
              <w:pStyle w:val="StandardinTabellen"/>
            </w:pPr>
            <w:r>
              <w:t>01.03.2017</w:t>
            </w:r>
          </w:p>
        </w:tc>
        <w:tc>
          <w:tcPr>
            <w:tcW w:w="2019" w:type="dxa"/>
          </w:tcPr>
          <w:p w14:paraId="72032EA0" w14:textId="24CD1C35" w:rsidR="00571979" w:rsidRDefault="00571979" w:rsidP="00571979">
            <w:pPr>
              <w:pStyle w:val="StandardinTabellen"/>
            </w:pPr>
            <w:r>
              <w:t>Version 1.0</w:t>
            </w:r>
          </w:p>
        </w:tc>
        <w:tc>
          <w:tcPr>
            <w:tcW w:w="5347" w:type="dxa"/>
          </w:tcPr>
          <w:p w14:paraId="7F20A6E2" w14:textId="6BBFE722" w:rsidR="00571979" w:rsidRDefault="00571979" w:rsidP="00571979">
            <w:pPr>
              <w:pStyle w:val="StandardinTabellen"/>
            </w:pPr>
            <w:r>
              <w:t>Verbesserungen aus der Rückmeldung zu Prototyp 2 sind umgesetzt. Alle Anforderungen sind umgesetzt.</w:t>
            </w:r>
          </w:p>
        </w:tc>
      </w:tr>
      <w:tr w:rsidR="00571979" w14:paraId="0CB3EEA1" w14:textId="77777777" w:rsidTr="00571979">
        <w:trPr>
          <w:trHeight w:val="418"/>
        </w:trPr>
        <w:tc>
          <w:tcPr>
            <w:tcW w:w="1696" w:type="dxa"/>
          </w:tcPr>
          <w:p w14:paraId="482D8001" w14:textId="6DD65D71" w:rsidR="00571979" w:rsidRDefault="00571979" w:rsidP="00571979">
            <w:pPr>
              <w:pStyle w:val="StandardinTabellen"/>
            </w:pPr>
            <w:r>
              <w:t>16.03.2017</w:t>
            </w:r>
          </w:p>
        </w:tc>
        <w:tc>
          <w:tcPr>
            <w:tcW w:w="2019" w:type="dxa"/>
          </w:tcPr>
          <w:p w14:paraId="1494866D" w14:textId="53CBB8C7" w:rsidR="00571979" w:rsidRDefault="00571979" w:rsidP="00571979">
            <w:pPr>
              <w:pStyle w:val="StandardinTabellen"/>
            </w:pPr>
            <w:r>
              <w:t>Projektabschluss</w:t>
            </w:r>
          </w:p>
        </w:tc>
        <w:tc>
          <w:tcPr>
            <w:tcW w:w="5347" w:type="dxa"/>
          </w:tcPr>
          <w:p w14:paraId="20F5B1D5" w14:textId="497C8688" w:rsidR="00571979" w:rsidRDefault="00571979" w:rsidP="00571979">
            <w:pPr>
              <w:pStyle w:val="StandardinTabellen"/>
            </w:pPr>
            <w:r>
              <w:t xml:space="preserve">Die App ist im </w:t>
            </w:r>
            <w:proofErr w:type="spellStart"/>
            <w:r>
              <w:t>AppStore</w:t>
            </w:r>
            <w:proofErr w:type="spellEnd"/>
            <w:r>
              <w:t xml:space="preserve"> eingereicht.</w:t>
            </w:r>
          </w:p>
        </w:tc>
      </w:tr>
    </w:tbl>
    <w:p w14:paraId="660C3CC5" w14:textId="30092060" w:rsidR="00A31227" w:rsidRPr="00A31227" w:rsidRDefault="00A31227" w:rsidP="00A31227">
      <w:pPr>
        <w:pStyle w:val="berschrift1"/>
      </w:pPr>
      <w:bookmarkStart w:id="12" w:name="_Toc466896675"/>
      <w:r>
        <w:lastRenderedPageBreak/>
        <w:t>Anforderungskatalog</w:t>
      </w:r>
      <w:bookmarkEnd w:id="12"/>
    </w:p>
    <w:p w14:paraId="7176ADCB" w14:textId="5191978A" w:rsidR="00026767" w:rsidRDefault="00E14A96" w:rsidP="00C54E34">
      <w:pPr>
        <w:pStyle w:val="berschrift2"/>
      </w:pPr>
      <w:bookmarkStart w:id="13" w:name="_Toc466896676"/>
      <w:r>
        <w:t>Anforderungsliste</w:t>
      </w:r>
      <w:bookmarkEnd w:id="13"/>
    </w:p>
    <w:p w14:paraId="16713C93" w14:textId="1CC6FE74" w:rsidR="00571979" w:rsidRDefault="00571979" w:rsidP="00571979">
      <w:pPr>
        <w:pStyle w:val="berschrift3"/>
      </w:pPr>
      <w:bookmarkStart w:id="14" w:name="_Toc466896677"/>
      <w:r>
        <w:t>Verbindung und Einstellungen</w:t>
      </w:r>
      <w:bookmarkEnd w:id="14"/>
    </w:p>
    <w:p w14:paraId="191C656F" w14:textId="748E8B60" w:rsidR="00571979" w:rsidRPr="00571979" w:rsidRDefault="00571979" w:rsidP="00571979">
      <w:r>
        <w:t>Diese Anforderungen beschreiben die Grundfunktionalität um eine Verbindung mit dem Spektrometer aufzubauen.</w:t>
      </w:r>
    </w:p>
    <w:tbl>
      <w:tblPr>
        <w:tblStyle w:val="Tabellenraster"/>
        <w:tblW w:w="9101" w:type="dxa"/>
        <w:tblLook w:val="04A0" w:firstRow="1" w:lastRow="0" w:firstColumn="1" w:lastColumn="0" w:noHBand="0" w:noVBand="1"/>
      </w:tblPr>
      <w:tblGrid>
        <w:gridCol w:w="1163"/>
        <w:gridCol w:w="7196"/>
        <w:gridCol w:w="742"/>
      </w:tblGrid>
      <w:tr w:rsidR="00F97843" w14:paraId="2D9BF177" w14:textId="77777777" w:rsidTr="00571979">
        <w:trPr>
          <w:trHeight w:val="20"/>
        </w:trPr>
        <w:tc>
          <w:tcPr>
            <w:tcW w:w="1163" w:type="dxa"/>
            <w:shd w:val="clear" w:color="auto" w:fill="D9D9D9" w:themeFill="background1" w:themeFillShade="D9"/>
            <w:vAlign w:val="center"/>
          </w:tcPr>
          <w:p w14:paraId="1F1616F3" w14:textId="157267EE" w:rsidR="00F97843" w:rsidRPr="00571979" w:rsidRDefault="00F97843" w:rsidP="00571979">
            <w:pPr>
              <w:pStyle w:val="StandardinTabellen"/>
              <w:rPr>
                <w:b/>
              </w:rPr>
            </w:pPr>
            <w:r w:rsidRPr="00571979">
              <w:rPr>
                <w:b/>
              </w:rPr>
              <w:t>Nr.</w:t>
            </w:r>
          </w:p>
        </w:tc>
        <w:tc>
          <w:tcPr>
            <w:tcW w:w="7196" w:type="dxa"/>
            <w:shd w:val="clear" w:color="auto" w:fill="D9D9D9" w:themeFill="background1" w:themeFillShade="D9"/>
            <w:vAlign w:val="center"/>
          </w:tcPr>
          <w:p w14:paraId="2D7B275E" w14:textId="7FD6181B" w:rsidR="00F97843" w:rsidRPr="00571979" w:rsidRDefault="00F97843" w:rsidP="00571979">
            <w:pPr>
              <w:pStyle w:val="StandardinTabellen"/>
              <w:rPr>
                <w:b/>
              </w:rPr>
            </w:pPr>
            <w:r w:rsidRPr="00571979">
              <w:rPr>
                <w:b/>
              </w:rPr>
              <w:t>Anforderung</w:t>
            </w:r>
          </w:p>
        </w:tc>
        <w:tc>
          <w:tcPr>
            <w:tcW w:w="742" w:type="dxa"/>
            <w:shd w:val="clear" w:color="auto" w:fill="D9D9D9" w:themeFill="background1" w:themeFillShade="D9"/>
            <w:vAlign w:val="center"/>
          </w:tcPr>
          <w:p w14:paraId="68A218BD" w14:textId="2457B604" w:rsidR="00F97843" w:rsidRPr="00571979" w:rsidRDefault="00F97843" w:rsidP="00571979">
            <w:pPr>
              <w:pStyle w:val="StandardinTabellen"/>
              <w:rPr>
                <w:b/>
              </w:rPr>
            </w:pPr>
            <w:proofErr w:type="spellStart"/>
            <w:r w:rsidRPr="00571979">
              <w:rPr>
                <w:b/>
              </w:rPr>
              <w:t>Prio</w:t>
            </w:r>
            <w:proofErr w:type="spellEnd"/>
            <w:r w:rsidRPr="00571979">
              <w:rPr>
                <w:b/>
              </w:rPr>
              <w:t>.</w:t>
            </w:r>
          </w:p>
        </w:tc>
      </w:tr>
      <w:tr w:rsidR="00F97843" w14:paraId="603AE608" w14:textId="77777777" w:rsidTr="00571979">
        <w:trPr>
          <w:trHeight w:val="20"/>
        </w:trPr>
        <w:tc>
          <w:tcPr>
            <w:tcW w:w="1163" w:type="dxa"/>
            <w:vAlign w:val="center"/>
          </w:tcPr>
          <w:p w14:paraId="528B1DCC" w14:textId="5296426A" w:rsidR="00F97843" w:rsidRDefault="00F97843" w:rsidP="00571979">
            <w:pPr>
              <w:pStyle w:val="StandardinTabellen"/>
            </w:pPr>
            <w:r>
              <w:t>1.0.001</w:t>
            </w:r>
          </w:p>
        </w:tc>
        <w:tc>
          <w:tcPr>
            <w:tcW w:w="7196" w:type="dxa"/>
            <w:vAlign w:val="center"/>
          </w:tcPr>
          <w:p w14:paraId="3E030476" w14:textId="00032312" w:rsidR="00F97843" w:rsidRDefault="00C42D9E" w:rsidP="00571979">
            <w:pPr>
              <w:pStyle w:val="StandardinTabellen"/>
            </w:pPr>
            <w:r>
              <w:t>Verbindung und Initialisierung</w:t>
            </w:r>
          </w:p>
        </w:tc>
        <w:tc>
          <w:tcPr>
            <w:tcW w:w="742" w:type="dxa"/>
            <w:vAlign w:val="center"/>
          </w:tcPr>
          <w:p w14:paraId="14CEE52F" w14:textId="03AB4DAF" w:rsidR="00F97843" w:rsidRPr="00186419" w:rsidRDefault="00F97843" w:rsidP="00571979">
            <w:pPr>
              <w:pStyle w:val="StandardinTabellen"/>
              <w:jc w:val="center"/>
              <w:rPr>
                <w:b/>
              </w:rPr>
            </w:pPr>
            <w:r w:rsidRPr="00186419">
              <w:rPr>
                <w:b/>
              </w:rPr>
              <w:t>1</w:t>
            </w:r>
          </w:p>
        </w:tc>
      </w:tr>
      <w:tr w:rsidR="00F97843" w14:paraId="0D28C3F4" w14:textId="77777777" w:rsidTr="00571979">
        <w:trPr>
          <w:trHeight w:val="20"/>
        </w:trPr>
        <w:tc>
          <w:tcPr>
            <w:tcW w:w="1163" w:type="dxa"/>
            <w:vAlign w:val="center"/>
          </w:tcPr>
          <w:p w14:paraId="4E97B651" w14:textId="04CA28BA" w:rsidR="00F97843" w:rsidRDefault="00F97843" w:rsidP="00571979">
            <w:pPr>
              <w:pStyle w:val="StandardinTabellen"/>
            </w:pPr>
            <w:r>
              <w:t>1.0.002</w:t>
            </w:r>
          </w:p>
        </w:tc>
        <w:tc>
          <w:tcPr>
            <w:tcW w:w="7196" w:type="dxa"/>
            <w:vAlign w:val="center"/>
          </w:tcPr>
          <w:p w14:paraId="2D3A3378" w14:textId="291CB3DF" w:rsidR="00F97843" w:rsidRDefault="00C42D9E" w:rsidP="00571979">
            <w:pPr>
              <w:pStyle w:val="StandardinTabellen"/>
            </w:pPr>
            <w:r>
              <w:t>Verbindungseinstellungen</w:t>
            </w:r>
          </w:p>
        </w:tc>
        <w:tc>
          <w:tcPr>
            <w:tcW w:w="742" w:type="dxa"/>
            <w:vAlign w:val="center"/>
          </w:tcPr>
          <w:p w14:paraId="2CD5479B" w14:textId="5367D398" w:rsidR="00F97843" w:rsidRPr="00186419" w:rsidRDefault="00F97843" w:rsidP="00571979">
            <w:pPr>
              <w:pStyle w:val="StandardinTabellen"/>
              <w:jc w:val="center"/>
              <w:rPr>
                <w:b/>
              </w:rPr>
            </w:pPr>
            <w:r w:rsidRPr="00186419">
              <w:rPr>
                <w:b/>
              </w:rPr>
              <w:t>1</w:t>
            </w:r>
          </w:p>
        </w:tc>
      </w:tr>
    </w:tbl>
    <w:p w14:paraId="05F352FC" w14:textId="586F797B" w:rsidR="00360AFA" w:rsidRDefault="00360AFA" w:rsidP="00571979"/>
    <w:p w14:paraId="1B85CE99" w14:textId="458D0489" w:rsidR="00571979" w:rsidRDefault="00571979" w:rsidP="00571979">
      <w:pPr>
        <w:pStyle w:val="berschrift3"/>
      </w:pPr>
      <w:bookmarkStart w:id="15" w:name="_Toc466896678"/>
      <w:r>
        <w:t>Konfiguration des Spektrometers</w:t>
      </w:r>
      <w:r w:rsidR="00FE014E">
        <w:t xml:space="preserve"> (Instrument </w:t>
      </w:r>
      <w:proofErr w:type="spellStart"/>
      <w:r w:rsidR="00FE014E">
        <w:t>Configuration</w:t>
      </w:r>
      <w:proofErr w:type="spellEnd"/>
      <w:r w:rsidR="00FE014E">
        <w:t>)</w:t>
      </w:r>
      <w:bookmarkEnd w:id="15"/>
    </w:p>
    <w:p w14:paraId="6BC5A03F" w14:textId="17A18C26" w:rsidR="009C7648" w:rsidRPr="009C7648" w:rsidRDefault="009C7648" w:rsidP="009C7648">
      <w:r>
        <w:t>Diese Anforderungen beschreiben die Konfiguration des Spektrometers um das Gerät auf die Messungen vorzubereiten.</w:t>
      </w:r>
    </w:p>
    <w:tbl>
      <w:tblPr>
        <w:tblStyle w:val="Tabellenraster"/>
        <w:tblW w:w="9101" w:type="dxa"/>
        <w:tblLook w:val="04A0" w:firstRow="1" w:lastRow="0" w:firstColumn="1" w:lastColumn="0" w:noHBand="0" w:noVBand="1"/>
      </w:tblPr>
      <w:tblGrid>
        <w:gridCol w:w="1163"/>
        <w:gridCol w:w="7196"/>
        <w:gridCol w:w="742"/>
      </w:tblGrid>
      <w:tr w:rsidR="00571979" w:rsidRPr="00571979" w14:paraId="4DA94715" w14:textId="77777777" w:rsidTr="00FE014E">
        <w:trPr>
          <w:trHeight w:val="20"/>
        </w:trPr>
        <w:tc>
          <w:tcPr>
            <w:tcW w:w="1163" w:type="dxa"/>
            <w:shd w:val="clear" w:color="auto" w:fill="D9D9D9" w:themeFill="background1" w:themeFillShade="D9"/>
            <w:vAlign w:val="center"/>
          </w:tcPr>
          <w:p w14:paraId="3D80924E" w14:textId="77777777" w:rsidR="00571979" w:rsidRPr="00571979" w:rsidRDefault="00571979" w:rsidP="00C54E34">
            <w:pPr>
              <w:pStyle w:val="StandardinTabellen"/>
              <w:rPr>
                <w:b/>
              </w:rPr>
            </w:pPr>
            <w:r w:rsidRPr="00571979">
              <w:rPr>
                <w:b/>
              </w:rPr>
              <w:t>Nr.</w:t>
            </w:r>
          </w:p>
        </w:tc>
        <w:tc>
          <w:tcPr>
            <w:tcW w:w="7196" w:type="dxa"/>
            <w:shd w:val="clear" w:color="auto" w:fill="D9D9D9" w:themeFill="background1" w:themeFillShade="D9"/>
            <w:vAlign w:val="center"/>
          </w:tcPr>
          <w:p w14:paraId="08799860" w14:textId="77777777" w:rsidR="00571979" w:rsidRPr="00571979" w:rsidRDefault="00571979" w:rsidP="00C54E34">
            <w:pPr>
              <w:pStyle w:val="StandardinTabellen"/>
              <w:rPr>
                <w:b/>
              </w:rPr>
            </w:pPr>
            <w:r w:rsidRPr="00571979">
              <w:rPr>
                <w:b/>
              </w:rPr>
              <w:t>Anforderung</w:t>
            </w:r>
          </w:p>
        </w:tc>
        <w:tc>
          <w:tcPr>
            <w:tcW w:w="742" w:type="dxa"/>
            <w:shd w:val="clear" w:color="auto" w:fill="D9D9D9" w:themeFill="background1" w:themeFillShade="D9"/>
            <w:vAlign w:val="center"/>
          </w:tcPr>
          <w:p w14:paraId="3BD74CC7" w14:textId="77777777" w:rsidR="00571979" w:rsidRPr="00571979" w:rsidRDefault="00571979" w:rsidP="00C54E34">
            <w:pPr>
              <w:pStyle w:val="StandardinTabellen"/>
              <w:rPr>
                <w:b/>
              </w:rPr>
            </w:pPr>
            <w:proofErr w:type="spellStart"/>
            <w:r w:rsidRPr="00571979">
              <w:rPr>
                <w:b/>
              </w:rPr>
              <w:t>Prio</w:t>
            </w:r>
            <w:proofErr w:type="spellEnd"/>
            <w:r w:rsidRPr="00571979">
              <w:rPr>
                <w:b/>
              </w:rPr>
              <w:t>.</w:t>
            </w:r>
          </w:p>
        </w:tc>
      </w:tr>
      <w:tr w:rsidR="00571979" w14:paraId="0C04F92A" w14:textId="77777777" w:rsidTr="00FE014E">
        <w:trPr>
          <w:trHeight w:val="20"/>
        </w:trPr>
        <w:tc>
          <w:tcPr>
            <w:tcW w:w="1163" w:type="dxa"/>
            <w:vAlign w:val="center"/>
          </w:tcPr>
          <w:p w14:paraId="7218D3D5" w14:textId="70C30618" w:rsidR="00571979" w:rsidRPr="00C51460" w:rsidRDefault="009C7648" w:rsidP="00C54E34">
            <w:pPr>
              <w:pStyle w:val="StandardinTabellen"/>
              <w:rPr>
                <w:color w:val="00B0F0"/>
              </w:rPr>
            </w:pPr>
            <w:r w:rsidRPr="00C51460">
              <w:rPr>
                <w:color w:val="00B0F0"/>
              </w:rPr>
              <w:t>2</w:t>
            </w:r>
            <w:r w:rsidR="00571979" w:rsidRPr="00C51460">
              <w:rPr>
                <w:color w:val="00B0F0"/>
              </w:rPr>
              <w:t>.0.001</w:t>
            </w:r>
          </w:p>
        </w:tc>
        <w:tc>
          <w:tcPr>
            <w:tcW w:w="7196" w:type="dxa"/>
            <w:vAlign w:val="center"/>
          </w:tcPr>
          <w:p w14:paraId="3D837F1A" w14:textId="74DD26B9" w:rsidR="00571979" w:rsidRPr="00C51460" w:rsidRDefault="00FE014E" w:rsidP="00C54E34">
            <w:pPr>
              <w:pStyle w:val="StandardinTabellen"/>
              <w:rPr>
                <w:color w:val="00B0F0"/>
              </w:rPr>
            </w:pPr>
            <w:r w:rsidRPr="00C51460">
              <w:rPr>
                <w:color w:val="00B0F0"/>
              </w:rPr>
              <w:t xml:space="preserve">Einstellen der </w:t>
            </w:r>
            <w:r w:rsidR="009722E4" w:rsidRPr="00C51460">
              <w:rPr>
                <w:color w:val="00B0F0"/>
              </w:rPr>
              <w:t>„</w:t>
            </w:r>
            <w:proofErr w:type="spellStart"/>
            <w:r w:rsidRPr="00C51460">
              <w:rPr>
                <w:color w:val="00B0F0"/>
              </w:rPr>
              <w:t>Number</w:t>
            </w:r>
            <w:proofErr w:type="spellEnd"/>
            <w:r w:rsidRPr="00C51460">
              <w:rPr>
                <w:color w:val="00B0F0"/>
              </w:rPr>
              <w:t xml:space="preserve"> </w:t>
            </w:r>
            <w:proofErr w:type="spellStart"/>
            <w:r w:rsidRPr="00C51460">
              <w:rPr>
                <w:color w:val="00B0F0"/>
              </w:rPr>
              <w:t>of</w:t>
            </w:r>
            <w:proofErr w:type="spellEnd"/>
            <w:r w:rsidRPr="00C51460">
              <w:rPr>
                <w:color w:val="00B0F0"/>
              </w:rPr>
              <w:t xml:space="preserve"> Samples</w:t>
            </w:r>
            <w:r w:rsidR="009722E4" w:rsidRPr="00C51460">
              <w:rPr>
                <w:color w:val="00B0F0"/>
              </w:rPr>
              <w:t>“</w:t>
            </w:r>
            <w:r w:rsidR="009C7648" w:rsidRPr="00C51460">
              <w:rPr>
                <w:color w:val="00B0F0"/>
              </w:rPr>
              <w:t>.</w:t>
            </w:r>
          </w:p>
        </w:tc>
        <w:tc>
          <w:tcPr>
            <w:tcW w:w="742" w:type="dxa"/>
            <w:vAlign w:val="center"/>
          </w:tcPr>
          <w:p w14:paraId="78AFD17F" w14:textId="3F63A917" w:rsidR="00571979" w:rsidRPr="00C51460" w:rsidRDefault="00571979" w:rsidP="00C54E34">
            <w:pPr>
              <w:pStyle w:val="StandardinTabellen"/>
              <w:jc w:val="center"/>
              <w:rPr>
                <w:color w:val="00B0F0"/>
              </w:rPr>
            </w:pPr>
          </w:p>
        </w:tc>
      </w:tr>
      <w:tr w:rsidR="00571979" w14:paraId="461A23F3" w14:textId="77777777" w:rsidTr="00FE014E">
        <w:trPr>
          <w:trHeight w:val="389"/>
        </w:trPr>
        <w:tc>
          <w:tcPr>
            <w:tcW w:w="1163" w:type="dxa"/>
            <w:vAlign w:val="center"/>
          </w:tcPr>
          <w:p w14:paraId="35D775D5" w14:textId="618852B6" w:rsidR="00571979" w:rsidRPr="00C51460" w:rsidRDefault="009722E4" w:rsidP="00C54E34">
            <w:pPr>
              <w:pStyle w:val="StandardinTabellen"/>
              <w:rPr>
                <w:color w:val="00B0F0"/>
              </w:rPr>
            </w:pPr>
            <w:r w:rsidRPr="00C51460">
              <w:rPr>
                <w:color w:val="00B0F0"/>
              </w:rPr>
              <w:t>2.0</w:t>
            </w:r>
            <w:r w:rsidR="00571979" w:rsidRPr="00C51460">
              <w:rPr>
                <w:color w:val="00B0F0"/>
              </w:rPr>
              <w:t>.00</w:t>
            </w:r>
            <w:r w:rsidRPr="00C51460">
              <w:rPr>
                <w:color w:val="00B0F0"/>
              </w:rPr>
              <w:t>2</w:t>
            </w:r>
          </w:p>
        </w:tc>
        <w:tc>
          <w:tcPr>
            <w:tcW w:w="7196" w:type="dxa"/>
            <w:vAlign w:val="center"/>
          </w:tcPr>
          <w:p w14:paraId="25D04159" w14:textId="6D98C9B9" w:rsidR="00571979" w:rsidRPr="00C51460" w:rsidRDefault="009722E4" w:rsidP="00C54E34">
            <w:pPr>
              <w:pStyle w:val="StandardinTabellen"/>
              <w:rPr>
                <w:color w:val="00B0F0"/>
              </w:rPr>
            </w:pPr>
            <w:r w:rsidRPr="00C51460">
              <w:rPr>
                <w:color w:val="00B0F0"/>
              </w:rPr>
              <w:t>Einstellen des „Scan Type“</w:t>
            </w:r>
          </w:p>
        </w:tc>
        <w:tc>
          <w:tcPr>
            <w:tcW w:w="742" w:type="dxa"/>
            <w:vAlign w:val="center"/>
          </w:tcPr>
          <w:p w14:paraId="4167CC6C" w14:textId="6D5AB517" w:rsidR="00571979" w:rsidRPr="00C51460" w:rsidRDefault="00571979" w:rsidP="00C54E34">
            <w:pPr>
              <w:pStyle w:val="StandardinTabellen"/>
              <w:jc w:val="center"/>
              <w:rPr>
                <w:color w:val="00B0F0"/>
              </w:rPr>
            </w:pPr>
          </w:p>
        </w:tc>
      </w:tr>
      <w:tr w:rsidR="00AA4D52" w14:paraId="54DAC229" w14:textId="77777777" w:rsidTr="00FE014E">
        <w:trPr>
          <w:trHeight w:val="389"/>
        </w:trPr>
        <w:tc>
          <w:tcPr>
            <w:tcW w:w="1163" w:type="dxa"/>
            <w:vAlign w:val="center"/>
          </w:tcPr>
          <w:p w14:paraId="7F566B8E" w14:textId="58499BA0" w:rsidR="00AA4D52" w:rsidRPr="00C51460" w:rsidRDefault="009722E4" w:rsidP="00C54E34">
            <w:pPr>
              <w:pStyle w:val="StandardinTabellen"/>
              <w:rPr>
                <w:color w:val="00B0F0"/>
              </w:rPr>
            </w:pPr>
            <w:r w:rsidRPr="00C51460">
              <w:rPr>
                <w:color w:val="00B0F0"/>
              </w:rPr>
              <w:t>2.0.003</w:t>
            </w:r>
          </w:p>
        </w:tc>
        <w:tc>
          <w:tcPr>
            <w:tcW w:w="7196" w:type="dxa"/>
            <w:vAlign w:val="center"/>
          </w:tcPr>
          <w:p w14:paraId="31692D15" w14:textId="0A324499" w:rsidR="00AA4D52" w:rsidRPr="00C51460" w:rsidRDefault="009722E4" w:rsidP="00C54E34">
            <w:pPr>
              <w:pStyle w:val="StandardinTabellen"/>
              <w:rPr>
                <w:color w:val="00B0F0"/>
              </w:rPr>
            </w:pPr>
            <w:r w:rsidRPr="00C51460">
              <w:rPr>
                <w:color w:val="00B0F0"/>
              </w:rPr>
              <w:t>Einstellen der „Absolute Reflectance“</w:t>
            </w:r>
          </w:p>
        </w:tc>
        <w:tc>
          <w:tcPr>
            <w:tcW w:w="742" w:type="dxa"/>
            <w:vAlign w:val="center"/>
          </w:tcPr>
          <w:p w14:paraId="2AF35A45" w14:textId="4BE2161C" w:rsidR="00AA4D52" w:rsidRPr="00C51460" w:rsidRDefault="00AA4D52" w:rsidP="00C54E34">
            <w:pPr>
              <w:pStyle w:val="StandardinTabellen"/>
              <w:jc w:val="center"/>
              <w:rPr>
                <w:color w:val="00B0F0"/>
              </w:rPr>
            </w:pPr>
          </w:p>
        </w:tc>
      </w:tr>
      <w:tr w:rsidR="001B317F" w14:paraId="3BEA849A" w14:textId="77777777" w:rsidTr="00FE014E">
        <w:trPr>
          <w:trHeight w:val="389"/>
        </w:trPr>
        <w:tc>
          <w:tcPr>
            <w:tcW w:w="1163" w:type="dxa"/>
            <w:vAlign w:val="center"/>
          </w:tcPr>
          <w:p w14:paraId="500F901C" w14:textId="3C069D9D" w:rsidR="001B317F" w:rsidRPr="00C51460" w:rsidRDefault="009722E4" w:rsidP="00C54E34">
            <w:pPr>
              <w:pStyle w:val="StandardinTabellen"/>
              <w:rPr>
                <w:color w:val="00B0F0"/>
              </w:rPr>
            </w:pPr>
            <w:r w:rsidRPr="00C51460">
              <w:rPr>
                <w:color w:val="00B0F0"/>
              </w:rPr>
              <w:t>2.1.001</w:t>
            </w:r>
          </w:p>
        </w:tc>
        <w:tc>
          <w:tcPr>
            <w:tcW w:w="7196" w:type="dxa"/>
            <w:vAlign w:val="center"/>
          </w:tcPr>
          <w:p w14:paraId="00184F6D" w14:textId="4ACA8116" w:rsidR="001B317F" w:rsidRPr="00C51460" w:rsidRDefault="009722E4" w:rsidP="00C54E34">
            <w:pPr>
              <w:pStyle w:val="StandardinTabellen"/>
              <w:rPr>
                <w:color w:val="00B0F0"/>
              </w:rPr>
            </w:pPr>
            <w:r w:rsidRPr="00C51460">
              <w:rPr>
                <w:color w:val="00B0F0"/>
              </w:rPr>
              <w:t xml:space="preserve">Einstellen der </w:t>
            </w:r>
            <w:r w:rsidR="001D6B37" w:rsidRPr="00C51460">
              <w:rPr>
                <w:color w:val="00B0F0"/>
              </w:rPr>
              <w:t>„Visible“ Parameter</w:t>
            </w:r>
          </w:p>
        </w:tc>
        <w:tc>
          <w:tcPr>
            <w:tcW w:w="742" w:type="dxa"/>
            <w:vAlign w:val="center"/>
          </w:tcPr>
          <w:p w14:paraId="3FABC67D" w14:textId="3B771999" w:rsidR="001B317F" w:rsidRPr="00C51460" w:rsidRDefault="001B317F" w:rsidP="00C54E34">
            <w:pPr>
              <w:pStyle w:val="StandardinTabellen"/>
              <w:jc w:val="center"/>
              <w:rPr>
                <w:color w:val="00B0F0"/>
              </w:rPr>
            </w:pPr>
          </w:p>
        </w:tc>
      </w:tr>
      <w:tr w:rsidR="001D6B37" w14:paraId="72934719" w14:textId="77777777" w:rsidTr="00FE014E">
        <w:trPr>
          <w:trHeight w:val="389"/>
        </w:trPr>
        <w:tc>
          <w:tcPr>
            <w:tcW w:w="1163" w:type="dxa"/>
            <w:vAlign w:val="center"/>
          </w:tcPr>
          <w:p w14:paraId="4C54D221" w14:textId="171B839E" w:rsidR="001D6B37" w:rsidRPr="00C51460" w:rsidRDefault="001D6B37" w:rsidP="00C54E34">
            <w:pPr>
              <w:pStyle w:val="StandardinTabellen"/>
              <w:rPr>
                <w:color w:val="00B0F0"/>
              </w:rPr>
            </w:pPr>
            <w:r w:rsidRPr="00C51460">
              <w:rPr>
                <w:color w:val="00B0F0"/>
              </w:rPr>
              <w:t>2.1.002</w:t>
            </w:r>
          </w:p>
        </w:tc>
        <w:tc>
          <w:tcPr>
            <w:tcW w:w="7196" w:type="dxa"/>
            <w:vAlign w:val="center"/>
          </w:tcPr>
          <w:p w14:paraId="6D0E1407" w14:textId="0875266A" w:rsidR="001D6B37" w:rsidRPr="00C51460" w:rsidRDefault="001D6B37" w:rsidP="00C54E34">
            <w:pPr>
              <w:pStyle w:val="StandardinTabellen"/>
              <w:rPr>
                <w:color w:val="00B0F0"/>
              </w:rPr>
            </w:pPr>
            <w:r w:rsidRPr="00C51460">
              <w:rPr>
                <w:color w:val="00B0F0"/>
              </w:rPr>
              <w:t>Einstellen der „NIR“ / „SWIR1“ / „SWIR2“ Parameter</w:t>
            </w:r>
          </w:p>
        </w:tc>
        <w:tc>
          <w:tcPr>
            <w:tcW w:w="742" w:type="dxa"/>
            <w:vAlign w:val="center"/>
          </w:tcPr>
          <w:p w14:paraId="50233ACA" w14:textId="631DCBDC" w:rsidR="001D6B37" w:rsidRPr="00C51460" w:rsidRDefault="001D6B37" w:rsidP="00C54E34">
            <w:pPr>
              <w:pStyle w:val="StandardinTabellen"/>
              <w:jc w:val="center"/>
              <w:rPr>
                <w:color w:val="00B0F0"/>
              </w:rPr>
            </w:pPr>
          </w:p>
        </w:tc>
      </w:tr>
    </w:tbl>
    <w:p w14:paraId="55E6176D" w14:textId="77777777" w:rsidR="00571979" w:rsidRPr="00571979" w:rsidRDefault="00571979" w:rsidP="00571979"/>
    <w:p w14:paraId="080AE60F" w14:textId="7F4D4CFC" w:rsidR="00E3343A" w:rsidRDefault="00917089" w:rsidP="00E3343A">
      <w:pPr>
        <w:pStyle w:val="berschrift3"/>
      </w:pPr>
      <w:bookmarkStart w:id="16" w:name="_Toc466896679"/>
      <w:r>
        <w:t>Messung</w:t>
      </w:r>
      <w:r w:rsidR="00AE61FD">
        <w:t>en</w:t>
      </w:r>
      <w:r>
        <w:t xml:space="preserve"> auslösen</w:t>
      </w:r>
      <w:bookmarkEnd w:id="16"/>
    </w:p>
    <w:p w14:paraId="25287636" w14:textId="5A9FE70A" w:rsidR="00E3343A" w:rsidRPr="009C7648" w:rsidRDefault="00E3343A" w:rsidP="00E3343A">
      <w:r>
        <w:t xml:space="preserve">Diese Anforderungen </w:t>
      </w:r>
      <w:r w:rsidR="00AE61FD">
        <w:t xml:space="preserve">beschreiben das Auslösen der Messungen inkl. auslösen eines „Dark </w:t>
      </w:r>
      <w:proofErr w:type="spellStart"/>
      <w:r w:rsidR="00AE61FD">
        <w:t>Current</w:t>
      </w:r>
      <w:proofErr w:type="spellEnd"/>
      <w:r w:rsidR="00AE61FD">
        <w:t>“ und einer „White Reference“</w:t>
      </w:r>
    </w:p>
    <w:tbl>
      <w:tblPr>
        <w:tblStyle w:val="Tabellenraster"/>
        <w:tblW w:w="9101" w:type="dxa"/>
        <w:tblLook w:val="04A0" w:firstRow="1" w:lastRow="0" w:firstColumn="1" w:lastColumn="0" w:noHBand="0" w:noVBand="1"/>
      </w:tblPr>
      <w:tblGrid>
        <w:gridCol w:w="1163"/>
        <w:gridCol w:w="7196"/>
        <w:gridCol w:w="742"/>
      </w:tblGrid>
      <w:tr w:rsidR="00E3343A" w:rsidRPr="00571979" w14:paraId="5A8C9D6B" w14:textId="77777777" w:rsidTr="00C54E34">
        <w:trPr>
          <w:trHeight w:val="20"/>
        </w:trPr>
        <w:tc>
          <w:tcPr>
            <w:tcW w:w="1163" w:type="dxa"/>
            <w:shd w:val="clear" w:color="auto" w:fill="D9D9D9" w:themeFill="background1" w:themeFillShade="D9"/>
            <w:vAlign w:val="center"/>
          </w:tcPr>
          <w:p w14:paraId="1C4BC844" w14:textId="77777777" w:rsidR="00E3343A" w:rsidRPr="00571979" w:rsidRDefault="00E3343A" w:rsidP="00C54E34">
            <w:pPr>
              <w:pStyle w:val="StandardinTabellen"/>
              <w:rPr>
                <w:b/>
              </w:rPr>
            </w:pPr>
            <w:r w:rsidRPr="00571979">
              <w:rPr>
                <w:b/>
              </w:rPr>
              <w:t>Nr.</w:t>
            </w:r>
          </w:p>
        </w:tc>
        <w:tc>
          <w:tcPr>
            <w:tcW w:w="7196" w:type="dxa"/>
            <w:shd w:val="clear" w:color="auto" w:fill="D9D9D9" w:themeFill="background1" w:themeFillShade="D9"/>
            <w:vAlign w:val="center"/>
          </w:tcPr>
          <w:p w14:paraId="224E9998" w14:textId="77777777" w:rsidR="00E3343A" w:rsidRPr="00571979" w:rsidRDefault="00E3343A" w:rsidP="00C54E34">
            <w:pPr>
              <w:pStyle w:val="StandardinTabellen"/>
              <w:rPr>
                <w:b/>
              </w:rPr>
            </w:pPr>
            <w:r w:rsidRPr="00571979">
              <w:rPr>
                <w:b/>
              </w:rPr>
              <w:t>Anforderung</w:t>
            </w:r>
          </w:p>
        </w:tc>
        <w:tc>
          <w:tcPr>
            <w:tcW w:w="742" w:type="dxa"/>
            <w:shd w:val="clear" w:color="auto" w:fill="D9D9D9" w:themeFill="background1" w:themeFillShade="D9"/>
            <w:vAlign w:val="center"/>
          </w:tcPr>
          <w:p w14:paraId="3C671B3C" w14:textId="77777777" w:rsidR="00E3343A" w:rsidRPr="00571979" w:rsidRDefault="00E3343A" w:rsidP="00C54E34">
            <w:pPr>
              <w:pStyle w:val="StandardinTabellen"/>
              <w:rPr>
                <w:b/>
              </w:rPr>
            </w:pPr>
            <w:proofErr w:type="spellStart"/>
            <w:r w:rsidRPr="00571979">
              <w:rPr>
                <w:b/>
              </w:rPr>
              <w:t>Prio</w:t>
            </w:r>
            <w:proofErr w:type="spellEnd"/>
            <w:r w:rsidRPr="00571979">
              <w:rPr>
                <w:b/>
              </w:rPr>
              <w:t>.</w:t>
            </w:r>
          </w:p>
        </w:tc>
      </w:tr>
      <w:tr w:rsidR="00E3343A" w14:paraId="62CC7462" w14:textId="77777777" w:rsidTr="00C54E34">
        <w:trPr>
          <w:trHeight w:val="20"/>
        </w:trPr>
        <w:tc>
          <w:tcPr>
            <w:tcW w:w="1163" w:type="dxa"/>
            <w:vAlign w:val="center"/>
          </w:tcPr>
          <w:p w14:paraId="5F7FFCCB" w14:textId="240ADCE9" w:rsidR="00E3343A" w:rsidRDefault="00917089" w:rsidP="00C54E34">
            <w:pPr>
              <w:pStyle w:val="StandardinTabellen"/>
            </w:pPr>
            <w:r>
              <w:t>3</w:t>
            </w:r>
            <w:r w:rsidR="00E3343A">
              <w:t>.0.001</w:t>
            </w:r>
          </w:p>
        </w:tc>
        <w:tc>
          <w:tcPr>
            <w:tcW w:w="7196" w:type="dxa"/>
            <w:vAlign w:val="center"/>
          </w:tcPr>
          <w:p w14:paraId="4C11D94D" w14:textId="63A31F45" w:rsidR="00E3343A" w:rsidRDefault="00C54FBC" w:rsidP="00C54E34">
            <w:pPr>
              <w:pStyle w:val="StandardinTabellen"/>
            </w:pPr>
            <w:r>
              <w:t xml:space="preserve">„Dark </w:t>
            </w:r>
            <w:proofErr w:type="spellStart"/>
            <w:r>
              <w:t>Current</w:t>
            </w:r>
            <w:proofErr w:type="spellEnd"/>
            <w:r>
              <w:t>“ auslösen</w:t>
            </w:r>
          </w:p>
        </w:tc>
        <w:tc>
          <w:tcPr>
            <w:tcW w:w="742" w:type="dxa"/>
            <w:vAlign w:val="center"/>
          </w:tcPr>
          <w:p w14:paraId="63CA4BD7" w14:textId="77777777" w:rsidR="00E3343A" w:rsidRPr="00186419" w:rsidRDefault="00E3343A" w:rsidP="00C54E34">
            <w:pPr>
              <w:pStyle w:val="StandardinTabellen"/>
              <w:jc w:val="center"/>
              <w:rPr>
                <w:b/>
              </w:rPr>
            </w:pPr>
            <w:r w:rsidRPr="00186419">
              <w:rPr>
                <w:b/>
              </w:rPr>
              <w:t>1</w:t>
            </w:r>
          </w:p>
        </w:tc>
      </w:tr>
      <w:tr w:rsidR="00E3343A" w14:paraId="0421AFCF" w14:textId="77777777" w:rsidTr="00C54E34">
        <w:trPr>
          <w:trHeight w:val="20"/>
        </w:trPr>
        <w:tc>
          <w:tcPr>
            <w:tcW w:w="1163" w:type="dxa"/>
            <w:vAlign w:val="center"/>
          </w:tcPr>
          <w:p w14:paraId="5899C86A" w14:textId="440867F5" w:rsidR="00E3343A" w:rsidRDefault="00917089" w:rsidP="00C54E34">
            <w:pPr>
              <w:pStyle w:val="StandardinTabellen"/>
            </w:pPr>
            <w:r>
              <w:t>3</w:t>
            </w:r>
            <w:r w:rsidR="00C54FBC">
              <w:t>.0.002</w:t>
            </w:r>
          </w:p>
        </w:tc>
        <w:tc>
          <w:tcPr>
            <w:tcW w:w="7196" w:type="dxa"/>
            <w:vAlign w:val="center"/>
          </w:tcPr>
          <w:p w14:paraId="1EAA6B2B" w14:textId="73D781E7" w:rsidR="00E3343A" w:rsidRDefault="00C54FBC" w:rsidP="00C54E34">
            <w:pPr>
              <w:pStyle w:val="StandardinTabellen"/>
            </w:pPr>
            <w:r>
              <w:t>„White Reference“ auslösen</w:t>
            </w:r>
          </w:p>
        </w:tc>
        <w:tc>
          <w:tcPr>
            <w:tcW w:w="742" w:type="dxa"/>
            <w:vAlign w:val="center"/>
          </w:tcPr>
          <w:p w14:paraId="0ADE103D" w14:textId="77777777" w:rsidR="00E3343A" w:rsidRPr="00186419" w:rsidRDefault="00E3343A" w:rsidP="00C54E34">
            <w:pPr>
              <w:pStyle w:val="StandardinTabellen"/>
              <w:jc w:val="center"/>
              <w:rPr>
                <w:b/>
              </w:rPr>
            </w:pPr>
            <w:r w:rsidRPr="00186419">
              <w:rPr>
                <w:b/>
              </w:rPr>
              <w:t>1</w:t>
            </w:r>
          </w:p>
        </w:tc>
      </w:tr>
      <w:tr w:rsidR="00C54FBC" w14:paraId="6081DC63" w14:textId="77777777" w:rsidTr="00C54E34">
        <w:trPr>
          <w:trHeight w:val="20"/>
        </w:trPr>
        <w:tc>
          <w:tcPr>
            <w:tcW w:w="1163" w:type="dxa"/>
            <w:vAlign w:val="center"/>
          </w:tcPr>
          <w:p w14:paraId="4DF82AE0" w14:textId="4FFE75F5" w:rsidR="00C54FBC" w:rsidRPr="0057218E" w:rsidRDefault="00C54FBC" w:rsidP="00C54E34">
            <w:pPr>
              <w:pStyle w:val="StandardinTabellen"/>
              <w:rPr>
                <w:color w:val="FF0000"/>
              </w:rPr>
            </w:pPr>
            <w:r w:rsidRPr="0057218E">
              <w:rPr>
                <w:color w:val="FF0000"/>
              </w:rPr>
              <w:t>3.0.003</w:t>
            </w:r>
          </w:p>
        </w:tc>
        <w:tc>
          <w:tcPr>
            <w:tcW w:w="7196" w:type="dxa"/>
            <w:vAlign w:val="center"/>
          </w:tcPr>
          <w:p w14:paraId="4491B695" w14:textId="7FF59719" w:rsidR="00C54FBC" w:rsidRPr="0057218E" w:rsidRDefault="00C54FBC" w:rsidP="008F7CB6">
            <w:pPr>
              <w:pStyle w:val="StandardinTabellen"/>
              <w:rPr>
                <w:color w:val="FF0000"/>
              </w:rPr>
            </w:pPr>
            <w:r w:rsidRPr="0057218E">
              <w:rPr>
                <w:color w:val="FF0000"/>
              </w:rPr>
              <w:t>„</w:t>
            </w:r>
            <w:proofErr w:type="spellStart"/>
            <w:r w:rsidRPr="0057218E">
              <w:rPr>
                <w:color w:val="FF0000"/>
              </w:rPr>
              <w:t>Radiometric</w:t>
            </w:r>
            <w:proofErr w:type="spellEnd"/>
            <w:r w:rsidRPr="0057218E">
              <w:rPr>
                <w:color w:val="FF0000"/>
              </w:rPr>
              <w:t xml:space="preserve"> </w:t>
            </w:r>
            <w:proofErr w:type="spellStart"/>
            <w:r w:rsidRPr="0057218E">
              <w:rPr>
                <w:color w:val="FF0000"/>
              </w:rPr>
              <w:t>measurement</w:t>
            </w:r>
            <w:proofErr w:type="spellEnd"/>
            <w:r w:rsidRPr="0057218E">
              <w:rPr>
                <w:color w:val="FF0000"/>
              </w:rPr>
              <w:t>“</w:t>
            </w:r>
            <w:r w:rsidR="00DC3218" w:rsidRPr="0057218E">
              <w:rPr>
                <w:color w:val="FF0000"/>
              </w:rPr>
              <w:t xml:space="preserve"> auslö</w:t>
            </w:r>
            <w:r w:rsidRPr="0057218E">
              <w:rPr>
                <w:color w:val="FF0000"/>
              </w:rPr>
              <w:t>sen</w:t>
            </w:r>
          </w:p>
        </w:tc>
        <w:tc>
          <w:tcPr>
            <w:tcW w:w="742" w:type="dxa"/>
            <w:vAlign w:val="center"/>
          </w:tcPr>
          <w:p w14:paraId="2516387D" w14:textId="1A2D85CF" w:rsidR="00C54FBC" w:rsidRPr="0057218E" w:rsidRDefault="00C54FBC" w:rsidP="00C54E34">
            <w:pPr>
              <w:pStyle w:val="StandardinTabellen"/>
              <w:jc w:val="center"/>
              <w:rPr>
                <w:b/>
                <w:color w:val="FF0000"/>
              </w:rPr>
            </w:pPr>
            <w:r w:rsidRPr="0057218E">
              <w:rPr>
                <w:b/>
                <w:color w:val="FF0000"/>
              </w:rPr>
              <w:t>1</w:t>
            </w:r>
          </w:p>
        </w:tc>
      </w:tr>
      <w:tr w:rsidR="00C54FBC" w14:paraId="3B801319" w14:textId="77777777" w:rsidTr="00C54E34">
        <w:trPr>
          <w:trHeight w:val="20"/>
        </w:trPr>
        <w:tc>
          <w:tcPr>
            <w:tcW w:w="1163" w:type="dxa"/>
            <w:vAlign w:val="center"/>
          </w:tcPr>
          <w:p w14:paraId="67DCBFBD" w14:textId="56B52CC1" w:rsidR="00C54FBC" w:rsidRDefault="00C54FBC" w:rsidP="00C54E34">
            <w:pPr>
              <w:pStyle w:val="StandardinTabellen"/>
            </w:pPr>
            <w:r>
              <w:t>3.0.004</w:t>
            </w:r>
          </w:p>
        </w:tc>
        <w:tc>
          <w:tcPr>
            <w:tcW w:w="7196" w:type="dxa"/>
            <w:vAlign w:val="center"/>
          </w:tcPr>
          <w:p w14:paraId="1AB49B57" w14:textId="46A8868D" w:rsidR="00C54FBC" w:rsidRDefault="008F7CB6" w:rsidP="008F7CB6">
            <w:pPr>
              <w:pStyle w:val="StandardinTabellen"/>
            </w:pPr>
            <w:r>
              <w:t>„</w:t>
            </w:r>
            <w:proofErr w:type="spellStart"/>
            <w:r>
              <w:t>Optimize</w:t>
            </w:r>
            <w:proofErr w:type="spellEnd"/>
            <w:r>
              <w:t xml:space="preserve"> </w:t>
            </w:r>
            <w:proofErr w:type="spellStart"/>
            <w:r>
              <w:t>instrument</w:t>
            </w:r>
            <w:proofErr w:type="spellEnd"/>
            <w:r>
              <w:t>“ auslösen</w:t>
            </w:r>
          </w:p>
        </w:tc>
        <w:tc>
          <w:tcPr>
            <w:tcW w:w="742" w:type="dxa"/>
            <w:vAlign w:val="center"/>
          </w:tcPr>
          <w:p w14:paraId="1DB81EBE" w14:textId="5E7E984A" w:rsidR="00C54FBC" w:rsidRPr="00186419" w:rsidRDefault="008F7CB6" w:rsidP="00C54E34">
            <w:pPr>
              <w:pStyle w:val="StandardinTabellen"/>
              <w:jc w:val="center"/>
              <w:rPr>
                <w:b/>
              </w:rPr>
            </w:pPr>
            <w:r w:rsidRPr="00186419">
              <w:rPr>
                <w:b/>
              </w:rPr>
              <w:t>2</w:t>
            </w:r>
          </w:p>
        </w:tc>
      </w:tr>
      <w:tr w:rsidR="00C54FBC" w14:paraId="73A98413" w14:textId="77777777" w:rsidTr="00C54E34">
        <w:trPr>
          <w:trHeight w:val="20"/>
        </w:trPr>
        <w:tc>
          <w:tcPr>
            <w:tcW w:w="1163" w:type="dxa"/>
            <w:vAlign w:val="center"/>
          </w:tcPr>
          <w:p w14:paraId="16465C13" w14:textId="7BA887A7" w:rsidR="00C54FBC" w:rsidRDefault="00DC3218" w:rsidP="00C54E34">
            <w:pPr>
              <w:pStyle w:val="StandardinTabellen"/>
            </w:pPr>
            <w:r>
              <w:t>3.0.005</w:t>
            </w:r>
          </w:p>
        </w:tc>
        <w:tc>
          <w:tcPr>
            <w:tcW w:w="7196" w:type="dxa"/>
            <w:vAlign w:val="center"/>
          </w:tcPr>
          <w:p w14:paraId="24470CE9" w14:textId="2BB6BF85" w:rsidR="00C54FBC" w:rsidRDefault="00DC3218" w:rsidP="00C54E34">
            <w:pPr>
              <w:pStyle w:val="StandardinTabellen"/>
            </w:pPr>
            <w:r>
              <w:t>Abbrechen des „</w:t>
            </w:r>
            <w:proofErr w:type="spellStart"/>
            <w:r>
              <w:t>Radiometric</w:t>
            </w:r>
            <w:proofErr w:type="spellEnd"/>
            <w:r>
              <w:t xml:space="preserve"> </w:t>
            </w:r>
            <w:proofErr w:type="spellStart"/>
            <w:r>
              <w:t>measurments</w:t>
            </w:r>
            <w:proofErr w:type="spellEnd"/>
            <w:r>
              <w:t>“</w:t>
            </w:r>
          </w:p>
        </w:tc>
        <w:tc>
          <w:tcPr>
            <w:tcW w:w="742" w:type="dxa"/>
            <w:vAlign w:val="center"/>
          </w:tcPr>
          <w:p w14:paraId="54C70F79" w14:textId="3BE3BF5D" w:rsidR="00C54FBC" w:rsidRPr="00186419" w:rsidRDefault="00DC3218" w:rsidP="00C54E34">
            <w:pPr>
              <w:pStyle w:val="StandardinTabellen"/>
              <w:jc w:val="center"/>
              <w:rPr>
                <w:b/>
              </w:rPr>
            </w:pPr>
            <w:r w:rsidRPr="00186419">
              <w:rPr>
                <w:b/>
              </w:rPr>
              <w:t>3</w:t>
            </w:r>
          </w:p>
        </w:tc>
      </w:tr>
    </w:tbl>
    <w:p w14:paraId="053E6BA5" w14:textId="4B0092D1" w:rsidR="00186419" w:rsidRDefault="00186419"/>
    <w:p w14:paraId="700D2C65" w14:textId="77777777" w:rsidR="00186419" w:rsidRDefault="00186419">
      <w:r>
        <w:br w:type="page"/>
      </w:r>
    </w:p>
    <w:p w14:paraId="46B45D33" w14:textId="277B92E6" w:rsidR="00B14609" w:rsidRDefault="00B14609" w:rsidP="00B14609">
      <w:pPr>
        <w:pStyle w:val="berschrift3"/>
      </w:pPr>
      <w:bookmarkStart w:id="17" w:name="_Toc466896680"/>
      <w:r>
        <w:lastRenderedPageBreak/>
        <w:t xml:space="preserve">Speicherung der </w:t>
      </w:r>
      <w:r w:rsidR="00C91B12">
        <w:t>Messdaten</w:t>
      </w:r>
      <w:bookmarkEnd w:id="17"/>
    </w:p>
    <w:p w14:paraId="10685994" w14:textId="435D2D30" w:rsidR="00B14609" w:rsidRPr="009C7648" w:rsidRDefault="00B14609" w:rsidP="00B14609">
      <w:r>
        <w:t>D</w:t>
      </w:r>
      <w:r w:rsidR="003228B1">
        <w:t>iese Anforderungen beschreiben das Anlegen von Messungen/Messreihen</w:t>
      </w:r>
      <w:r>
        <w:t>.</w:t>
      </w:r>
      <w:r w:rsidR="003228B1">
        <w:t xml:space="preserve"> Diese können ausgelöst werden und die Daten später exportiert werden.</w:t>
      </w:r>
    </w:p>
    <w:tbl>
      <w:tblPr>
        <w:tblStyle w:val="Tabellenraster"/>
        <w:tblW w:w="9101" w:type="dxa"/>
        <w:tblLook w:val="04A0" w:firstRow="1" w:lastRow="0" w:firstColumn="1" w:lastColumn="0" w:noHBand="0" w:noVBand="1"/>
      </w:tblPr>
      <w:tblGrid>
        <w:gridCol w:w="1163"/>
        <w:gridCol w:w="7196"/>
        <w:gridCol w:w="742"/>
      </w:tblGrid>
      <w:tr w:rsidR="00B14609" w:rsidRPr="00571979" w14:paraId="2F99D32F" w14:textId="77777777" w:rsidTr="00C54E34">
        <w:trPr>
          <w:trHeight w:val="20"/>
        </w:trPr>
        <w:tc>
          <w:tcPr>
            <w:tcW w:w="1163" w:type="dxa"/>
            <w:shd w:val="clear" w:color="auto" w:fill="D9D9D9" w:themeFill="background1" w:themeFillShade="D9"/>
            <w:vAlign w:val="center"/>
          </w:tcPr>
          <w:p w14:paraId="0E413366" w14:textId="77777777" w:rsidR="00B14609" w:rsidRPr="00571979" w:rsidRDefault="00B14609" w:rsidP="00C54E34">
            <w:pPr>
              <w:pStyle w:val="StandardinTabellen"/>
              <w:rPr>
                <w:b/>
              </w:rPr>
            </w:pPr>
            <w:r w:rsidRPr="00571979">
              <w:rPr>
                <w:b/>
              </w:rPr>
              <w:t>Nr.</w:t>
            </w:r>
          </w:p>
        </w:tc>
        <w:tc>
          <w:tcPr>
            <w:tcW w:w="7196" w:type="dxa"/>
            <w:shd w:val="clear" w:color="auto" w:fill="D9D9D9" w:themeFill="background1" w:themeFillShade="D9"/>
            <w:vAlign w:val="center"/>
          </w:tcPr>
          <w:p w14:paraId="765D7F1B" w14:textId="77777777" w:rsidR="00B14609" w:rsidRPr="00571979" w:rsidRDefault="00B14609" w:rsidP="00C54E34">
            <w:pPr>
              <w:pStyle w:val="StandardinTabellen"/>
              <w:rPr>
                <w:b/>
              </w:rPr>
            </w:pPr>
            <w:r w:rsidRPr="00571979">
              <w:rPr>
                <w:b/>
              </w:rPr>
              <w:t>Anforderung</w:t>
            </w:r>
          </w:p>
        </w:tc>
        <w:tc>
          <w:tcPr>
            <w:tcW w:w="742" w:type="dxa"/>
            <w:shd w:val="clear" w:color="auto" w:fill="D9D9D9" w:themeFill="background1" w:themeFillShade="D9"/>
            <w:vAlign w:val="center"/>
          </w:tcPr>
          <w:p w14:paraId="7BE231B4" w14:textId="77777777" w:rsidR="00B14609" w:rsidRPr="00571979" w:rsidRDefault="00B14609" w:rsidP="00C54E34">
            <w:pPr>
              <w:pStyle w:val="StandardinTabellen"/>
              <w:rPr>
                <w:b/>
              </w:rPr>
            </w:pPr>
            <w:proofErr w:type="spellStart"/>
            <w:r w:rsidRPr="00571979">
              <w:rPr>
                <w:b/>
              </w:rPr>
              <w:t>Prio</w:t>
            </w:r>
            <w:proofErr w:type="spellEnd"/>
            <w:r w:rsidRPr="00571979">
              <w:rPr>
                <w:b/>
              </w:rPr>
              <w:t>.</w:t>
            </w:r>
          </w:p>
        </w:tc>
      </w:tr>
      <w:tr w:rsidR="00483FE2" w14:paraId="2E5F3967" w14:textId="77777777" w:rsidTr="00C54E34">
        <w:trPr>
          <w:trHeight w:val="20"/>
        </w:trPr>
        <w:tc>
          <w:tcPr>
            <w:tcW w:w="1163" w:type="dxa"/>
            <w:vAlign w:val="center"/>
          </w:tcPr>
          <w:p w14:paraId="18DAA2C2" w14:textId="649BB52E" w:rsidR="00483FE2" w:rsidRPr="00944E67" w:rsidRDefault="00483FE2" w:rsidP="00C54E34">
            <w:pPr>
              <w:pStyle w:val="StandardinTabellen"/>
              <w:rPr>
                <w:color w:val="FF0000"/>
              </w:rPr>
            </w:pPr>
            <w:r w:rsidRPr="00944E67">
              <w:rPr>
                <w:color w:val="FF0000"/>
              </w:rPr>
              <w:t>4.0.001</w:t>
            </w:r>
          </w:p>
        </w:tc>
        <w:tc>
          <w:tcPr>
            <w:tcW w:w="7196" w:type="dxa"/>
            <w:vAlign w:val="center"/>
          </w:tcPr>
          <w:p w14:paraId="16A2BA08" w14:textId="52E23440" w:rsidR="00483FE2" w:rsidRPr="00944E67" w:rsidRDefault="00483FE2" w:rsidP="00C54E34">
            <w:pPr>
              <w:pStyle w:val="StandardinTabellen"/>
              <w:rPr>
                <w:color w:val="FF0000"/>
              </w:rPr>
            </w:pPr>
            <w:r w:rsidRPr="00944E67">
              <w:rPr>
                <w:color w:val="FF0000"/>
              </w:rPr>
              <w:t>Konfiguration einer</w:t>
            </w:r>
            <w:r w:rsidR="00D504C3" w:rsidRPr="00944E67">
              <w:rPr>
                <w:color w:val="FF0000"/>
              </w:rPr>
              <w:t xml:space="preserve"> neuen</w:t>
            </w:r>
            <w:r w:rsidRPr="00944E67">
              <w:rPr>
                <w:color w:val="FF0000"/>
              </w:rPr>
              <w:t xml:space="preserve"> Messung</w:t>
            </w:r>
          </w:p>
        </w:tc>
        <w:tc>
          <w:tcPr>
            <w:tcW w:w="742" w:type="dxa"/>
            <w:vAlign w:val="center"/>
          </w:tcPr>
          <w:p w14:paraId="7BC7784E" w14:textId="4482973A" w:rsidR="00483FE2" w:rsidRPr="00186419" w:rsidRDefault="00483FE2" w:rsidP="00C54E34">
            <w:pPr>
              <w:pStyle w:val="StandardinTabellen"/>
              <w:jc w:val="center"/>
              <w:rPr>
                <w:b/>
                <w:color w:val="FF0000"/>
              </w:rPr>
            </w:pPr>
            <w:r w:rsidRPr="00186419">
              <w:rPr>
                <w:b/>
                <w:color w:val="FF0000"/>
              </w:rPr>
              <w:t>2</w:t>
            </w:r>
          </w:p>
        </w:tc>
      </w:tr>
      <w:tr w:rsidR="00483FE2" w14:paraId="7F4B971A" w14:textId="77777777" w:rsidTr="00C54E34">
        <w:trPr>
          <w:trHeight w:val="20"/>
        </w:trPr>
        <w:tc>
          <w:tcPr>
            <w:tcW w:w="1163" w:type="dxa"/>
            <w:vAlign w:val="center"/>
          </w:tcPr>
          <w:p w14:paraId="2EDA046B" w14:textId="285BF6EC" w:rsidR="00483FE2" w:rsidRPr="00944E67" w:rsidRDefault="00483FE2" w:rsidP="00C54E34">
            <w:pPr>
              <w:pStyle w:val="StandardinTabellen"/>
              <w:rPr>
                <w:color w:val="FF0000"/>
              </w:rPr>
            </w:pPr>
            <w:r w:rsidRPr="00944E67">
              <w:rPr>
                <w:color w:val="FF0000"/>
              </w:rPr>
              <w:t>4.0.002</w:t>
            </w:r>
          </w:p>
        </w:tc>
        <w:tc>
          <w:tcPr>
            <w:tcW w:w="7196" w:type="dxa"/>
            <w:vAlign w:val="center"/>
          </w:tcPr>
          <w:p w14:paraId="7CE843FA" w14:textId="28BD4CBD" w:rsidR="00483FE2" w:rsidRPr="00944E67" w:rsidRDefault="00483FE2" w:rsidP="00C54E34">
            <w:pPr>
              <w:pStyle w:val="StandardinTabellen"/>
              <w:rPr>
                <w:color w:val="FF0000"/>
              </w:rPr>
            </w:pPr>
            <w:r w:rsidRPr="00944E67">
              <w:rPr>
                <w:color w:val="FF0000"/>
              </w:rPr>
              <w:t>Auslösen einer konfigurierten Messung „</w:t>
            </w:r>
            <w:proofErr w:type="spellStart"/>
            <w:r w:rsidRPr="00944E67">
              <w:rPr>
                <w:color w:val="FF0000"/>
              </w:rPr>
              <w:t>Spectrum</w:t>
            </w:r>
            <w:proofErr w:type="spellEnd"/>
            <w:r w:rsidRPr="00944E67">
              <w:rPr>
                <w:color w:val="FF0000"/>
              </w:rPr>
              <w:t xml:space="preserve"> save“</w:t>
            </w:r>
            <w:r w:rsidR="00390C8A" w:rsidRPr="00944E67">
              <w:rPr>
                <w:color w:val="FF0000"/>
              </w:rPr>
              <w:t>.</w:t>
            </w:r>
          </w:p>
        </w:tc>
        <w:tc>
          <w:tcPr>
            <w:tcW w:w="742" w:type="dxa"/>
            <w:vAlign w:val="center"/>
          </w:tcPr>
          <w:p w14:paraId="7584B61E" w14:textId="59F701E2" w:rsidR="00483FE2" w:rsidRPr="00186419" w:rsidRDefault="00483FE2" w:rsidP="00C54E34">
            <w:pPr>
              <w:pStyle w:val="StandardinTabellen"/>
              <w:jc w:val="center"/>
              <w:rPr>
                <w:b/>
                <w:color w:val="FF0000"/>
              </w:rPr>
            </w:pPr>
            <w:r w:rsidRPr="00186419">
              <w:rPr>
                <w:b/>
                <w:color w:val="FF0000"/>
              </w:rPr>
              <w:t>2</w:t>
            </w:r>
          </w:p>
        </w:tc>
      </w:tr>
      <w:tr w:rsidR="00390C8A" w14:paraId="6C74F7FA" w14:textId="77777777" w:rsidTr="00C54E34">
        <w:trPr>
          <w:trHeight w:val="20"/>
        </w:trPr>
        <w:tc>
          <w:tcPr>
            <w:tcW w:w="1163" w:type="dxa"/>
            <w:vAlign w:val="center"/>
          </w:tcPr>
          <w:p w14:paraId="08FFD4D6" w14:textId="2CB44D62" w:rsidR="00390C8A" w:rsidRDefault="00390C8A" w:rsidP="00C54E34">
            <w:pPr>
              <w:pStyle w:val="StandardinTabellen"/>
            </w:pPr>
            <w:r>
              <w:t>4.0.003</w:t>
            </w:r>
          </w:p>
        </w:tc>
        <w:tc>
          <w:tcPr>
            <w:tcW w:w="7196" w:type="dxa"/>
            <w:vAlign w:val="center"/>
          </w:tcPr>
          <w:p w14:paraId="5994C0E6" w14:textId="09374777" w:rsidR="00390C8A" w:rsidRDefault="00390C8A" w:rsidP="00C54E34">
            <w:pPr>
              <w:pStyle w:val="StandardinTabellen"/>
            </w:pPr>
            <w:r>
              <w:t>Abspeichern der Daten im Indigo File Format.</w:t>
            </w:r>
          </w:p>
        </w:tc>
        <w:tc>
          <w:tcPr>
            <w:tcW w:w="742" w:type="dxa"/>
            <w:vAlign w:val="center"/>
          </w:tcPr>
          <w:p w14:paraId="3AB9295F" w14:textId="0135C475" w:rsidR="00390C8A" w:rsidRPr="00186419" w:rsidRDefault="00390C8A" w:rsidP="00C54E34">
            <w:pPr>
              <w:pStyle w:val="StandardinTabellen"/>
              <w:jc w:val="center"/>
              <w:rPr>
                <w:b/>
              </w:rPr>
            </w:pPr>
            <w:r w:rsidRPr="00186419">
              <w:rPr>
                <w:b/>
              </w:rPr>
              <w:t>2</w:t>
            </w:r>
          </w:p>
        </w:tc>
      </w:tr>
      <w:tr w:rsidR="00B14609" w14:paraId="17A03EFD" w14:textId="77777777" w:rsidTr="00C54E34">
        <w:trPr>
          <w:trHeight w:val="20"/>
        </w:trPr>
        <w:tc>
          <w:tcPr>
            <w:tcW w:w="1163" w:type="dxa"/>
            <w:vAlign w:val="center"/>
          </w:tcPr>
          <w:p w14:paraId="3B47713D" w14:textId="3439F696" w:rsidR="00B14609" w:rsidRDefault="00E42658" w:rsidP="00C54E34">
            <w:pPr>
              <w:pStyle w:val="StandardinTabellen"/>
            </w:pPr>
            <w:r>
              <w:t>4</w:t>
            </w:r>
            <w:r w:rsidR="003228B1">
              <w:t>.1</w:t>
            </w:r>
            <w:r w:rsidR="00483FE2">
              <w:t>.00</w:t>
            </w:r>
            <w:r w:rsidR="00390C8A">
              <w:t>1</w:t>
            </w:r>
          </w:p>
        </w:tc>
        <w:tc>
          <w:tcPr>
            <w:tcW w:w="7196" w:type="dxa"/>
            <w:vAlign w:val="center"/>
          </w:tcPr>
          <w:p w14:paraId="3ED00FB8" w14:textId="6D921298" w:rsidR="00B14609" w:rsidRDefault="003228B1" w:rsidP="009839EB">
            <w:pPr>
              <w:pStyle w:val="StandardinTabellen"/>
            </w:pPr>
            <w:r>
              <w:t>Export der Daten über Dropbox</w:t>
            </w:r>
          </w:p>
        </w:tc>
        <w:tc>
          <w:tcPr>
            <w:tcW w:w="742" w:type="dxa"/>
            <w:vAlign w:val="center"/>
          </w:tcPr>
          <w:p w14:paraId="4EF7E886" w14:textId="5D523F07" w:rsidR="00B14609" w:rsidRPr="00186419" w:rsidRDefault="007467F3" w:rsidP="00C54E34">
            <w:pPr>
              <w:pStyle w:val="StandardinTabellen"/>
              <w:jc w:val="center"/>
              <w:rPr>
                <w:b/>
              </w:rPr>
            </w:pPr>
            <w:r w:rsidRPr="00186419">
              <w:rPr>
                <w:b/>
              </w:rPr>
              <w:t>3</w:t>
            </w:r>
          </w:p>
        </w:tc>
      </w:tr>
      <w:tr w:rsidR="00FB5738" w14:paraId="5289E4B2" w14:textId="77777777" w:rsidTr="00C54E34">
        <w:trPr>
          <w:trHeight w:val="20"/>
        </w:trPr>
        <w:tc>
          <w:tcPr>
            <w:tcW w:w="1163" w:type="dxa"/>
            <w:vAlign w:val="center"/>
          </w:tcPr>
          <w:p w14:paraId="7C4724FC" w14:textId="0F1764B2" w:rsidR="00FB5738" w:rsidRDefault="00FB5738" w:rsidP="00C54E34">
            <w:pPr>
              <w:pStyle w:val="StandardinTabellen"/>
            </w:pPr>
            <w:r>
              <w:t>4.2.001</w:t>
            </w:r>
          </w:p>
        </w:tc>
        <w:tc>
          <w:tcPr>
            <w:tcW w:w="7196" w:type="dxa"/>
            <w:vAlign w:val="center"/>
          </w:tcPr>
          <w:p w14:paraId="5062CCBC" w14:textId="052645D0" w:rsidR="00FB5738" w:rsidRDefault="003228B1" w:rsidP="00C54E34">
            <w:pPr>
              <w:pStyle w:val="StandardinTabellen"/>
            </w:pPr>
            <w:r>
              <w:t>Verwalten der konfigurierten Messungen</w:t>
            </w:r>
          </w:p>
        </w:tc>
        <w:tc>
          <w:tcPr>
            <w:tcW w:w="742" w:type="dxa"/>
            <w:vAlign w:val="center"/>
          </w:tcPr>
          <w:p w14:paraId="7955256E" w14:textId="11BDF137" w:rsidR="00FB5738" w:rsidRPr="00186419" w:rsidRDefault="00483FE2" w:rsidP="00C54E34">
            <w:pPr>
              <w:pStyle w:val="StandardinTabellen"/>
              <w:jc w:val="center"/>
              <w:rPr>
                <w:b/>
              </w:rPr>
            </w:pPr>
            <w:r w:rsidRPr="00186419">
              <w:rPr>
                <w:b/>
              </w:rPr>
              <w:t>3</w:t>
            </w:r>
          </w:p>
        </w:tc>
      </w:tr>
    </w:tbl>
    <w:p w14:paraId="5BFC3ADB" w14:textId="77777777" w:rsidR="00630EF8" w:rsidRDefault="00630EF8"/>
    <w:p w14:paraId="766ADB11" w14:textId="2170A3EC" w:rsidR="00630EF8" w:rsidRDefault="00630EF8" w:rsidP="00630EF8">
      <w:pPr>
        <w:pStyle w:val="berschrift3"/>
      </w:pPr>
      <w:bookmarkStart w:id="18" w:name="_Toc466896681"/>
      <w:r>
        <w:t xml:space="preserve">Ergänzen der </w:t>
      </w:r>
      <w:r w:rsidR="00C91B12">
        <w:t>Messdaten</w:t>
      </w:r>
      <w:bookmarkEnd w:id="18"/>
    </w:p>
    <w:p w14:paraId="7C631083" w14:textId="4A7B133F" w:rsidR="00630EF8" w:rsidRPr="009C7648" w:rsidRDefault="00630EF8" w:rsidP="00630EF8">
      <w:r>
        <w:t>Diese Anforderungen beschreiben die Erweiterung der Messdaten mit Daten des mobilen iOS Gerätes.</w:t>
      </w:r>
    </w:p>
    <w:tbl>
      <w:tblPr>
        <w:tblStyle w:val="Tabellenraster"/>
        <w:tblW w:w="9101" w:type="dxa"/>
        <w:tblLook w:val="04A0" w:firstRow="1" w:lastRow="0" w:firstColumn="1" w:lastColumn="0" w:noHBand="0" w:noVBand="1"/>
      </w:tblPr>
      <w:tblGrid>
        <w:gridCol w:w="1163"/>
        <w:gridCol w:w="7196"/>
        <w:gridCol w:w="742"/>
      </w:tblGrid>
      <w:tr w:rsidR="00630EF8" w:rsidRPr="00571979" w14:paraId="75A99D8C" w14:textId="77777777" w:rsidTr="00C54E34">
        <w:trPr>
          <w:trHeight w:val="20"/>
        </w:trPr>
        <w:tc>
          <w:tcPr>
            <w:tcW w:w="1163" w:type="dxa"/>
            <w:shd w:val="clear" w:color="auto" w:fill="D9D9D9" w:themeFill="background1" w:themeFillShade="D9"/>
            <w:vAlign w:val="center"/>
          </w:tcPr>
          <w:p w14:paraId="7F7D5CCF" w14:textId="77777777" w:rsidR="00630EF8" w:rsidRPr="00571979" w:rsidRDefault="00630EF8" w:rsidP="00C54E34">
            <w:pPr>
              <w:pStyle w:val="StandardinTabellen"/>
              <w:rPr>
                <w:b/>
              </w:rPr>
            </w:pPr>
            <w:r w:rsidRPr="00571979">
              <w:rPr>
                <w:b/>
              </w:rPr>
              <w:t>Nr.</w:t>
            </w:r>
          </w:p>
        </w:tc>
        <w:tc>
          <w:tcPr>
            <w:tcW w:w="7196" w:type="dxa"/>
            <w:shd w:val="clear" w:color="auto" w:fill="D9D9D9" w:themeFill="background1" w:themeFillShade="D9"/>
            <w:vAlign w:val="center"/>
          </w:tcPr>
          <w:p w14:paraId="075E6EB5" w14:textId="77777777" w:rsidR="00630EF8" w:rsidRPr="00571979" w:rsidRDefault="00630EF8" w:rsidP="00C54E34">
            <w:pPr>
              <w:pStyle w:val="StandardinTabellen"/>
              <w:rPr>
                <w:b/>
              </w:rPr>
            </w:pPr>
            <w:r w:rsidRPr="00571979">
              <w:rPr>
                <w:b/>
              </w:rPr>
              <w:t>Anforderung</w:t>
            </w:r>
          </w:p>
        </w:tc>
        <w:tc>
          <w:tcPr>
            <w:tcW w:w="742" w:type="dxa"/>
            <w:shd w:val="clear" w:color="auto" w:fill="D9D9D9" w:themeFill="background1" w:themeFillShade="D9"/>
            <w:vAlign w:val="center"/>
          </w:tcPr>
          <w:p w14:paraId="4CC9D2D2" w14:textId="77777777" w:rsidR="00630EF8" w:rsidRPr="00571979" w:rsidRDefault="00630EF8" w:rsidP="00C54E34">
            <w:pPr>
              <w:pStyle w:val="StandardinTabellen"/>
              <w:rPr>
                <w:b/>
              </w:rPr>
            </w:pPr>
            <w:proofErr w:type="spellStart"/>
            <w:r w:rsidRPr="00571979">
              <w:rPr>
                <w:b/>
              </w:rPr>
              <w:t>Prio</w:t>
            </w:r>
            <w:proofErr w:type="spellEnd"/>
            <w:r w:rsidRPr="00571979">
              <w:rPr>
                <w:b/>
              </w:rPr>
              <w:t>.</w:t>
            </w:r>
          </w:p>
        </w:tc>
      </w:tr>
      <w:tr w:rsidR="00630EF8" w14:paraId="0674728B" w14:textId="77777777" w:rsidTr="00C54E34">
        <w:trPr>
          <w:trHeight w:val="20"/>
        </w:trPr>
        <w:tc>
          <w:tcPr>
            <w:tcW w:w="1163" w:type="dxa"/>
            <w:vAlign w:val="center"/>
          </w:tcPr>
          <w:p w14:paraId="070E0D35" w14:textId="541EC6B0" w:rsidR="00630EF8" w:rsidRDefault="00762ED5" w:rsidP="00C54E34">
            <w:pPr>
              <w:pStyle w:val="StandardinTabellen"/>
            </w:pPr>
            <w:r>
              <w:t>5</w:t>
            </w:r>
            <w:r w:rsidR="00630EF8">
              <w:t>.0.001</w:t>
            </w:r>
          </w:p>
        </w:tc>
        <w:tc>
          <w:tcPr>
            <w:tcW w:w="7196" w:type="dxa"/>
            <w:vAlign w:val="center"/>
          </w:tcPr>
          <w:p w14:paraId="411D5BC8" w14:textId="1DC3D753" w:rsidR="00630EF8" w:rsidRDefault="008C5569" w:rsidP="00C54E34">
            <w:pPr>
              <w:pStyle w:val="StandardinTabellen"/>
            </w:pPr>
            <w:r>
              <w:t>Ergänzen der Messung mit GPS Daten</w:t>
            </w:r>
            <w:r w:rsidR="00630EF8">
              <w:t>.</w:t>
            </w:r>
          </w:p>
        </w:tc>
        <w:tc>
          <w:tcPr>
            <w:tcW w:w="742" w:type="dxa"/>
            <w:vAlign w:val="center"/>
          </w:tcPr>
          <w:p w14:paraId="1E56E3F8" w14:textId="142D18DB" w:rsidR="00630EF8" w:rsidRPr="00186419" w:rsidRDefault="008A1CAA" w:rsidP="00C54E34">
            <w:pPr>
              <w:pStyle w:val="StandardinTabellen"/>
              <w:jc w:val="center"/>
              <w:rPr>
                <w:b/>
              </w:rPr>
            </w:pPr>
            <w:r w:rsidRPr="00186419">
              <w:rPr>
                <w:b/>
              </w:rPr>
              <w:t>3</w:t>
            </w:r>
          </w:p>
        </w:tc>
      </w:tr>
      <w:tr w:rsidR="00630EF8" w14:paraId="19E49B7E" w14:textId="77777777" w:rsidTr="00C54E34">
        <w:trPr>
          <w:trHeight w:val="20"/>
        </w:trPr>
        <w:tc>
          <w:tcPr>
            <w:tcW w:w="1163" w:type="dxa"/>
            <w:vAlign w:val="center"/>
          </w:tcPr>
          <w:p w14:paraId="3C5B02FB" w14:textId="495D2D49" w:rsidR="00630EF8" w:rsidRDefault="00762ED5" w:rsidP="00C54E34">
            <w:pPr>
              <w:pStyle w:val="StandardinTabellen"/>
            </w:pPr>
            <w:r>
              <w:t>5</w:t>
            </w:r>
            <w:r w:rsidR="00630EF8">
              <w:t>.1.001</w:t>
            </w:r>
          </w:p>
        </w:tc>
        <w:tc>
          <w:tcPr>
            <w:tcW w:w="7196" w:type="dxa"/>
            <w:vAlign w:val="center"/>
          </w:tcPr>
          <w:p w14:paraId="0A8E31C7" w14:textId="0E5E9C7D" w:rsidR="00630EF8" w:rsidRDefault="008C5569" w:rsidP="00C54E34">
            <w:pPr>
              <w:pStyle w:val="StandardinTabellen"/>
            </w:pPr>
            <w:r>
              <w:t>Ergänzen der Messreihen mit einem Foto.</w:t>
            </w:r>
          </w:p>
        </w:tc>
        <w:tc>
          <w:tcPr>
            <w:tcW w:w="742" w:type="dxa"/>
            <w:vAlign w:val="center"/>
          </w:tcPr>
          <w:p w14:paraId="0C184390" w14:textId="4863BDB2" w:rsidR="00630EF8" w:rsidRPr="00186419" w:rsidRDefault="008A1CAA" w:rsidP="00C54E34">
            <w:pPr>
              <w:pStyle w:val="StandardinTabellen"/>
              <w:jc w:val="center"/>
              <w:rPr>
                <w:b/>
              </w:rPr>
            </w:pPr>
            <w:r w:rsidRPr="00186419">
              <w:rPr>
                <w:b/>
              </w:rPr>
              <w:t>3</w:t>
            </w:r>
          </w:p>
        </w:tc>
      </w:tr>
    </w:tbl>
    <w:p w14:paraId="21DD81E1" w14:textId="1E3E4CED" w:rsidR="00AA7FA3" w:rsidRDefault="00AA7FA3"/>
    <w:p w14:paraId="5719E255" w14:textId="77777777" w:rsidR="00AA7FA3" w:rsidRDefault="00AA7FA3">
      <w:r>
        <w:br w:type="page"/>
      </w:r>
    </w:p>
    <w:p w14:paraId="49CC667C" w14:textId="1348760B" w:rsidR="00F76A8F" w:rsidRDefault="00F76A8F" w:rsidP="00F76A8F">
      <w:pPr>
        <w:pStyle w:val="berschrift3"/>
      </w:pPr>
      <w:bookmarkStart w:id="19" w:name="_Toc466896682"/>
      <w:r>
        <w:lastRenderedPageBreak/>
        <w:t>Anzeigen der Messdaten</w:t>
      </w:r>
      <w:bookmarkEnd w:id="19"/>
    </w:p>
    <w:p w14:paraId="41848368" w14:textId="7CA41EDE" w:rsidR="00F76A8F" w:rsidRPr="009C7648" w:rsidRDefault="00F76A8F" w:rsidP="00F76A8F">
      <w:r>
        <w:t xml:space="preserve">Die </w:t>
      </w:r>
      <w:r w:rsidR="00A767FC">
        <w:t>Daten welche gemessen werden, sollen grafisch auf dem mobilen Gerät dargestellt werden</w:t>
      </w:r>
      <w:r>
        <w:t>.</w:t>
      </w:r>
    </w:p>
    <w:tbl>
      <w:tblPr>
        <w:tblStyle w:val="Tabellenraster"/>
        <w:tblW w:w="9101" w:type="dxa"/>
        <w:tblLook w:val="04A0" w:firstRow="1" w:lastRow="0" w:firstColumn="1" w:lastColumn="0" w:noHBand="0" w:noVBand="1"/>
      </w:tblPr>
      <w:tblGrid>
        <w:gridCol w:w="1163"/>
        <w:gridCol w:w="7196"/>
        <w:gridCol w:w="742"/>
      </w:tblGrid>
      <w:tr w:rsidR="00F76A8F" w:rsidRPr="00571979" w14:paraId="0246CA21" w14:textId="77777777" w:rsidTr="00C54E34">
        <w:trPr>
          <w:trHeight w:val="20"/>
        </w:trPr>
        <w:tc>
          <w:tcPr>
            <w:tcW w:w="1163" w:type="dxa"/>
            <w:shd w:val="clear" w:color="auto" w:fill="D9D9D9" w:themeFill="background1" w:themeFillShade="D9"/>
            <w:vAlign w:val="center"/>
          </w:tcPr>
          <w:p w14:paraId="13B1F6E3" w14:textId="77777777" w:rsidR="00F76A8F" w:rsidRPr="00571979" w:rsidRDefault="00F76A8F" w:rsidP="00C54E34">
            <w:pPr>
              <w:pStyle w:val="StandardinTabellen"/>
              <w:rPr>
                <w:b/>
              </w:rPr>
            </w:pPr>
            <w:r w:rsidRPr="00571979">
              <w:rPr>
                <w:b/>
              </w:rPr>
              <w:t>Nr.</w:t>
            </w:r>
          </w:p>
        </w:tc>
        <w:tc>
          <w:tcPr>
            <w:tcW w:w="7196" w:type="dxa"/>
            <w:shd w:val="clear" w:color="auto" w:fill="D9D9D9" w:themeFill="background1" w:themeFillShade="D9"/>
            <w:vAlign w:val="center"/>
          </w:tcPr>
          <w:p w14:paraId="2D592E98" w14:textId="77777777" w:rsidR="00F76A8F" w:rsidRPr="00571979" w:rsidRDefault="00F76A8F" w:rsidP="00C54E34">
            <w:pPr>
              <w:pStyle w:val="StandardinTabellen"/>
              <w:rPr>
                <w:b/>
              </w:rPr>
            </w:pPr>
            <w:r w:rsidRPr="00571979">
              <w:rPr>
                <w:b/>
              </w:rPr>
              <w:t>Anforderung</w:t>
            </w:r>
          </w:p>
        </w:tc>
        <w:tc>
          <w:tcPr>
            <w:tcW w:w="742" w:type="dxa"/>
            <w:shd w:val="clear" w:color="auto" w:fill="D9D9D9" w:themeFill="background1" w:themeFillShade="D9"/>
            <w:vAlign w:val="center"/>
          </w:tcPr>
          <w:p w14:paraId="515D45AC" w14:textId="77777777" w:rsidR="00F76A8F" w:rsidRPr="00571979" w:rsidRDefault="00F76A8F" w:rsidP="00C54E34">
            <w:pPr>
              <w:pStyle w:val="StandardinTabellen"/>
              <w:rPr>
                <w:b/>
              </w:rPr>
            </w:pPr>
            <w:proofErr w:type="spellStart"/>
            <w:r w:rsidRPr="00571979">
              <w:rPr>
                <w:b/>
              </w:rPr>
              <w:t>Prio</w:t>
            </w:r>
            <w:proofErr w:type="spellEnd"/>
            <w:r w:rsidRPr="00571979">
              <w:rPr>
                <w:b/>
              </w:rPr>
              <w:t>.</w:t>
            </w:r>
          </w:p>
        </w:tc>
      </w:tr>
      <w:tr w:rsidR="00F76A8F" w14:paraId="1EAF47C4" w14:textId="77777777" w:rsidTr="00C54E34">
        <w:trPr>
          <w:trHeight w:val="20"/>
        </w:trPr>
        <w:tc>
          <w:tcPr>
            <w:tcW w:w="1163" w:type="dxa"/>
            <w:vAlign w:val="center"/>
          </w:tcPr>
          <w:p w14:paraId="70C50404" w14:textId="7F3B5688" w:rsidR="00F76A8F" w:rsidRDefault="00D973ED" w:rsidP="00C54E34">
            <w:pPr>
              <w:pStyle w:val="StandardinTabellen"/>
            </w:pPr>
            <w:r>
              <w:t>6</w:t>
            </w:r>
            <w:r w:rsidR="00F76A8F">
              <w:t>.0.001</w:t>
            </w:r>
          </w:p>
        </w:tc>
        <w:tc>
          <w:tcPr>
            <w:tcW w:w="7196" w:type="dxa"/>
            <w:vAlign w:val="center"/>
          </w:tcPr>
          <w:p w14:paraId="5137F7DA" w14:textId="744DAD23" w:rsidR="00F76A8F" w:rsidRDefault="00662FBD" w:rsidP="00C54E34">
            <w:pPr>
              <w:pStyle w:val="StandardinTabellen"/>
            </w:pPr>
            <w:r>
              <w:t xml:space="preserve">Darstellen der </w:t>
            </w:r>
            <w:r w:rsidR="00E66AC4">
              <w:t>„</w:t>
            </w:r>
            <w:proofErr w:type="spellStart"/>
            <w:r w:rsidR="00E66AC4">
              <w:t>raw</w:t>
            </w:r>
            <w:proofErr w:type="spellEnd"/>
            <w:r w:rsidR="00E66AC4">
              <w:t xml:space="preserve"> DN“ Messwerte</w:t>
            </w:r>
          </w:p>
        </w:tc>
        <w:tc>
          <w:tcPr>
            <w:tcW w:w="742" w:type="dxa"/>
            <w:vAlign w:val="center"/>
          </w:tcPr>
          <w:p w14:paraId="6B2C546A" w14:textId="5EC662AC" w:rsidR="00F76A8F" w:rsidRPr="00186419" w:rsidRDefault="00DA12C7" w:rsidP="00C54E34">
            <w:pPr>
              <w:pStyle w:val="StandardinTabellen"/>
              <w:jc w:val="center"/>
              <w:rPr>
                <w:b/>
              </w:rPr>
            </w:pPr>
            <w:r w:rsidRPr="00186419">
              <w:rPr>
                <w:b/>
              </w:rPr>
              <w:t>1</w:t>
            </w:r>
          </w:p>
        </w:tc>
      </w:tr>
      <w:tr w:rsidR="00E66AC4" w14:paraId="798E6477" w14:textId="77777777" w:rsidTr="00C54E34">
        <w:trPr>
          <w:trHeight w:val="20"/>
        </w:trPr>
        <w:tc>
          <w:tcPr>
            <w:tcW w:w="1163" w:type="dxa"/>
            <w:vAlign w:val="center"/>
          </w:tcPr>
          <w:p w14:paraId="2F8A8171" w14:textId="3D006570" w:rsidR="00E66AC4" w:rsidRPr="00C51460" w:rsidRDefault="00E66AC4" w:rsidP="00C54E34">
            <w:pPr>
              <w:pStyle w:val="StandardinTabellen"/>
              <w:rPr>
                <w:color w:val="00B0F0"/>
              </w:rPr>
            </w:pPr>
            <w:r w:rsidRPr="00C51460">
              <w:rPr>
                <w:color w:val="00B0F0"/>
              </w:rPr>
              <w:t>6.0.002</w:t>
            </w:r>
          </w:p>
        </w:tc>
        <w:tc>
          <w:tcPr>
            <w:tcW w:w="7196" w:type="dxa"/>
            <w:vAlign w:val="center"/>
          </w:tcPr>
          <w:p w14:paraId="6F948AC3" w14:textId="30CA1886" w:rsidR="00E66AC4" w:rsidRPr="00C51460" w:rsidRDefault="00E66AC4" w:rsidP="00C54E34">
            <w:pPr>
              <w:pStyle w:val="StandardinTabellen"/>
              <w:rPr>
                <w:color w:val="00B0F0"/>
              </w:rPr>
            </w:pPr>
            <w:r w:rsidRPr="00C51460">
              <w:rPr>
                <w:color w:val="00B0F0"/>
              </w:rPr>
              <w:t>Darstellen der „reflectance“</w:t>
            </w:r>
          </w:p>
        </w:tc>
        <w:tc>
          <w:tcPr>
            <w:tcW w:w="742" w:type="dxa"/>
            <w:vAlign w:val="center"/>
          </w:tcPr>
          <w:p w14:paraId="309C5C51" w14:textId="446D220A" w:rsidR="00E66AC4" w:rsidRPr="00C51460" w:rsidRDefault="00E66AC4" w:rsidP="00C54E34">
            <w:pPr>
              <w:pStyle w:val="StandardinTabellen"/>
              <w:jc w:val="center"/>
              <w:rPr>
                <w:b/>
                <w:color w:val="00B0F0"/>
              </w:rPr>
            </w:pPr>
          </w:p>
        </w:tc>
      </w:tr>
      <w:tr w:rsidR="00E66AC4" w14:paraId="17FC16B9" w14:textId="77777777" w:rsidTr="00C54E34">
        <w:trPr>
          <w:trHeight w:val="20"/>
        </w:trPr>
        <w:tc>
          <w:tcPr>
            <w:tcW w:w="1163" w:type="dxa"/>
            <w:vAlign w:val="center"/>
          </w:tcPr>
          <w:p w14:paraId="08C99762" w14:textId="541BA625" w:rsidR="00E66AC4" w:rsidRPr="00C51460" w:rsidRDefault="00E66AC4" w:rsidP="00C54E34">
            <w:pPr>
              <w:pStyle w:val="StandardinTabellen"/>
              <w:rPr>
                <w:color w:val="00B0F0"/>
              </w:rPr>
            </w:pPr>
            <w:r w:rsidRPr="00C51460">
              <w:rPr>
                <w:color w:val="00B0F0"/>
              </w:rPr>
              <w:t>6.0.003</w:t>
            </w:r>
          </w:p>
        </w:tc>
        <w:tc>
          <w:tcPr>
            <w:tcW w:w="7196" w:type="dxa"/>
            <w:vAlign w:val="center"/>
          </w:tcPr>
          <w:p w14:paraId="38C13F5A" w14:textId="5FCCE439" w:rsidR="00E66AC4" w:rsidRPr="00C51460" w:rsidRDefault="00E66AC4" w:rsidP="00C54E34">
            <w:pPr>
              <w:pStyle w:val="StandardinTabellen"/>
              <w:rPr>
                <w:color w:val="00B0F0"/>
              </w:rPr>
            </w:pPr>
            <w:r w:rsidRPr="00C51460">
              <w:rPr>
                <w:color w:val="00B0F0"/>
              </w:rPr>
              <w:t>Darstellen der „</w:t>
            </w:r>
            <w:proofErr w:type="spellStart"/>
            <w:r w:rsidRPr="00C51460">
              <w:rPr>
                <w:color w:val="00B0F0"/>
              </w:rPr>
              <w:t>transmittance</w:t>
            </w:r>
            <w:proofErr w:type="spellEnd"/>
            <w:r w:rsidRPr="00C51460">
              <w:rPr>
                <w:color w:val="00B0F0"/>
              </w:rPr>
              <w:t>“</w:t>
            </w:r>
          </w:p>
        </w:tc>
        <w:tc>
          <w:tcPr>
            <w:tcW w:w="742" w:type="dxa"/>
            <w:vAlign w:val="center"/>
          </w:tcPr>
          <w:p w14:paraId="68A834BD" w14:textId="29BFC382" w:rsidR="00E66AC4" w:rsidRPr="00C51460" w:rsidRDefault="00E66AC4" w:rsidP="00C54E34">
            <w:pPr>
              <w:pStyle w:val="StandardinTabellen"/>
              <w:jc w:val="center"/>
              <w:rPr>
                <w:b/>
                <w:color w:val="00B0F0"/>
              </w:rPr>
            </w:pPr>
          </w:p>
        </w:tc>
      </w:tr>
      <w:tr w:rsidR="00E66AC4" w14:paraId="0E911126" w14:textId="77777777" w:rsidTr="00C54E34">
        <w:trPr>
          <w:trHeight w:val="20"/>
        </w:trPr>
        <w:tc>
          <w:tcPr>
            <w:tcW w:w="1163" w:type="dxa"/>
            <w:vAlign w:val="center"/>
          </w:tcPr>
          <w:p w14:paraId="4D6CB58C" w14:textId="6E4B8D1C" w:rsidR="00E66AC4" w:rsidRPr="00C51460" w:rsidRDefault="00E66AC4" w:rsidP="00C54E34">
            <w:pPr>
              <w:pStyle w:val="StandardinTabellen"/>
              <w:rPr>
                <w:color w:val="00B0F0"/>
              </w:rPr>
            </w:pPr>
            <w:r w:rsidRPr="00C51460">
              <w:rPr>
                <w:color w:val="00B0F0"/>
              </w:rPr>
              <w:t>6.0.004</w:t>
            </w:r>
          </w:p>
        </w:tc>
        <w:tc>
          <w:tcPr>
            <w:tcW w:w="7196" w:type="dxa"/>
            <w:vAlign w:val="center"/>
          </w:tcPr>
          <w:p w14:paraId="5E7DA655" w14:textId="117FDDFE" w:rsidR="00E66AC4" w:rsidRPr="00C51460" w:rsidRDefault="00E66AC4" w:rsidP="00C54E34">
            <w:pPr>
              <w:pStyle w:val="StandardinTabellen"/>
              <w:rPr>
                <w:color w:val="00B0F0"/>
              </w:rPr>
            </w:pPr>
            <w:r w:rsidRPr="00C51460">
              <w:rPr>
                <w:color w:val="00B0F0"/>
              </w:rPr>
              <w:t>Darstellen der „</w:t>
            </w:r>
            <w:proofErr w:type="spellStart"/>
            <w:r w:rsidRPr="00C51460">
              <w:rPr>
                <w:color w:val="00B0F0"/>
              </w:rPr>
              <w:t>absorbance</w:t>
            </w:r>
            <w:proofErr w:type="spellEnd"/>
            <w:r w:rsidRPr="00C51460">
              <w:rPr>
                <w:color w:val="00B0F0"/>
              </w:rPr>
              <w:t>“</w:t>
            </w:r>
          </w:p>
        </w:tc>
        <w:tc>
          <w:tcPr>
            <w:tcW w:w="742" w:type="dxa"/>
            <w:vAlign w:val="center"/>
          </w:tcPr>
          <w:p w14:paraId="1562E8FE" w14:textId="3CBC1EF4" w:rsidR="00E66AC4" w:rsidRPr="00C51460" w:rsidRDefault="00E66AC4" w:rsidP="00C54E34">
            <w:pPr>
              <w:pStyle w:val="StandardinTabellen"/>
              <w:jc w:val="center"/>
              <w:rPr>
                <w:b/>
                <w:color w:val="00B0F0"/>
              </w:rPr>
            </w:pPr>
          </w:p>
        </w:tc>
      </w:tr>
      <w:tr w:rsidR="008A4C15" w14:paraId="3D8F1867" w14:textId="77777777" w:rsidTr="00C54E34">
        <w:trPr>
          <w:trHeight w:val="20"/>
        </w:trPr>
        <w:tc>
          <w:tcPr>
            <w:tcW w:w="1163" w:type="dxa"/>
            <w:vAlign w:val="center"/>
          </w:tcPr>
          <w:p w14:paraId="4384CAD6" w14:textId="75F580FD" w:rsidR="008A4C15" w:rsidRPr="00C51460" w:rsidRDefault="00CB26AD" w:rsidP="00C54E34">
            <w:pPr>
              <w:pStyle w:val="StandardinTabellen"/>
              <w:rPr>
                <w:color w:val="00B0F0"/>
              </w:rPr>
            </w:pPr>
            <w:r w:rsidRPr="00C51460">
              <w:rPr>
                <w:color w:val="00B0F0"/>
              </w:rPr>
              <w:t>6.1</w:t>
            </w:r>
            <w:r w:rsidR="001940A5" w:rsidRPr="00C51460">
              <w:rPr>
                <w:color w:val="00B0F0"/>
              </w:rPr>
              <w:t>.001</w:t>
            </w:r>
          </w:p>
        </w:tc>
        <w:tc>
          <w:tcPr>
            <w:tcW w:w="7196" w:type="dxa"/>
            <w:vAlign w:val="center"/>
          </w:tcPr>
          <w:p w14:paraId="58665AEB" w14:textId="4A0C6249" w:rsidR="008A4C15" w:rsidRPr="00C51460" w:rsidRDefault="001A707D" w:rsidP="00C54E34">
            <w:pPr>
              <w:pStyle w:val="StandardinTabellen"/>
              <w:rPr>
                <w:color w:val="00B0F0"/>
              </w:rPr>
            </w:pPr>
            <w:r w:rsidRPr="00C51460">
              <w:rPr>
                <w:color w:val="00B0F0"/>
              </w:rPr>
              <w:t>Zoom der grafischen Darstellung</w:t>
            </w:r>
          </w:p>
        </w:tc>
        <w:tc>
          <w:tcPr>
            <w:tcW w:w="742" w:type="dxa"/>
            <w:vAlign w:val="center"/>
          </w:tcPr>
          <w:p w14:paraId="69BAC7C7" w14:textId="17FC507B" w:rsidR="008A4C15" w:rsidRPr="00C51460" w:rsidRDefault="008A4C15" w:rsidP="00C54E34">
            <w:pPr>
              <w:pStyle w:val="StandardinTabellen"/>
              <w:jc w:val="center"/>
              <w:rPr>
                <w:b/>
                <w:color w:val="00B0F0"/>
              </w:rPr>
            </w:pPr>
          </w:p>
        </w:tc>
      </w:tr>
      <w:tr w:rsidR="001940A5" w14:paraId="74B40DD2" w14:textId="77777777" w:rsidTr="00C54E34">
        <w:trPr>
          <w:trHeight w:val="20"/>
        </w:trPr>
        <w:tc>
          <w:tcPr>
            <w:tcW w:w="1163" w:type="dxa"/>
            <w:vAlign w:val="center"/>
          </w:tcPr>
          <w:p w14:paraId="1D7F7F95" w14:textId="166732A4" w:rsidR="001940A5" w:rsidRPr="00C51460" w:rsidRDefault="001940A5" w:rsidP="000C1863">
            <w:pPr>
              <w:pStyle w:val="StandardinTabellen"/>
              <w:rPr>
                <w:color w:val="00B0F0"/>
              </w:rPr>
            </w:pPr>
            <w:r w:rsidRPr="00C51460">
              <w:rPr>
                <w:color w:val="00B0F0"/>
              </w:rPr>
              <w:t>6.</w:t>
            </w:r>
            <w:r w:rsidR="00CB26AD" w:rsidRPr="00C51460">
              <w:rPr>
                <w:color w:val="00B0F0"/>
              </w:rPr>
              <w:t>1.002</w:t>
            </w:r>
          </w:p>
        </w:tc>
        <w:tc>
          <w:tcPr>
            <w:tcW w:w="7196" w:type="dxa"/>
            <w:vAlign w:val="center"/>
          </w:tcPr>
          <w:p w14:paraId="3F4E2BCE" w14:textId="5891CA2C" w:rsidR="001940A5" w:rsidRPr="00C51460" w:rsidRDefault="001A707D" w:rsidP="00C54E34">
            <w:pPr>
              <w:pStyle w:val="StandardinTabellen"/>
              <w:rPr>
                <w:color w:val="00B0F0"/>
              </w:rPr>
            </w:pPr>
            <w:r w:rsidRPr="00C51460">
              <w:rPr>
                <w:color w:val="00B0F0"/>
              </w:rPr>
              <w:t>Anpassen der grafischen Darstellung</w:t>
            </w:r>
          </w:p>
        </w:tc>
        <w:tc>
          <w:tcPr>
            <w:tcW w:w="742" w:type="dxa"/>
            <w:vAlign w:val="center"/>
          </w:tcPr>
          <w:p w14:paraId="34F34BEA" w14:textId="45A8505B" w:rsidR="001940A5" w:rsidRPr="00C51460" w:rsidRDefault="001940A5" w:rsidP="00C54E34">
            <w:pPr>
              <w:pStyle w:val="StandardinTabellen"/>
              <w:jc w:val="center"/>
              <w:rPr>
                <w:b/>
                <w:color w:val="00B0F0"/>
              </w:rPr>
            </w:pPr>
          </w:p>
        </w:tc>
      </w:tr>
      <w:tr w:rsidR="007265AF" w14:paraId="3DE69C9C" w14:textId="77777777" w:rsidTr="00C54E34">
        <w:trPr>
          <w:trHeight w:val="20"/>
        </w:trPr>
        <w:tc>
          <w:tcPr>
            <w:tcW w:w="1163" w:type="dxa"/>
            <w:vAlign w:val="center"/>
          </w:tcPr>
          <w:p w14:paraId="4CFA8320" w14:textId="1F9F462B" w:rsidR="007265AF" w:rsidRPr="00C51460" w:rsidRDefault="008C0E26" w:rsidP="000C1863">
            <w:pPr>
              <w:pStyle w:val="StandardinTabellen"/>
              <w:rPr>
                <w:color w:val="00B0F0"/>
              </w:rPr>
            </w:pPr>
            <w:r w:rsidRPr="00C51460">
              <w:rPr>
                <w:color w:val="00B0F0"/>
              </w:rPr>
              <w:t>6.</w:t>
            </w:r>
            <w:r w:rsidR="00CB26AD" w:rsidRPr="00C51460">
              <w:rPr>
                <w:color w:val="00B0F0"/>
              </w:rPr>
              <w:t>1</w:t>
            </w:r>
            <w:r w:rsidRPr="00C51460">
              <w:rPr>
                <w:color w:val="00B0F0"/>
              </w:rPr>
              <w:t>.00</w:t>
            </w:r>
            <w:r w:rsidR="00CB26AD" w:rsidRPr="00C51460">
              <w:rPr>
                <w:color w:val="00B0F0"/>
              </w:rPr>
              <w:t>3</w:t>
            </w:r>
          </w:p>
        </w:tc>
        <w:tc>
          <w:tcPr>
            <w:tcW w:w="7196" w:type="dxa"/>
            <w:vAlign w:val="center"/>
          </w:tcPr>
          <w:p w14:paraId="41854947" w14:textId="2B9458D8" w:rsidR="007265AF" w:rsidRPr="00C51460" w:rsidRDefault="0022665B" w:rsidP="00C54E34">
            <w:pPr>
              <w:pStyle w:val="StandardinTabellen"/>
              <w:rPr>
                <w:color w:val="00B0F0"/>
              </w:rPr>
            </w:pPr>
            <w:r w:rsidRPr="00C51460">
              <w:rPr>
                <w:color w:val="00B0F0"/>
              </w:rPr>
              <w:t>Konfiguration der X- und Y-Achsen</w:t>
            </w:r>
          </w:p>
        </w:tc>
        <w:tc>
          <w:tcPr>
            <w:tcW w:w="742" w:type="dxa"/>
            <w:vAlign w:val="center"/>
          </w:tcPr>
          <w:p w14:paraId="3158FCCA" w14:textId="651F8C72" w:rsidR="007265AF" w:rsidRPr="00C51460" w:rsidRDefault="007265AF" w:rsidP="00C54E34">
            <w:pPr>
              <w:pStyle w:val="StandardinTabellen"/>
              <w:jc w:val="center"/>
              <w:rPr>
                <w:b/>
                <w:color w:val="00B0F0"/>
              </w:rPr>
            </w:pPr>
          </w:p>
        </w:tc>
      </w:tr>
      <w:tr w:rsidR="00094B8D" w14:paraId="13397F71" w14:textId="77777777" w:rsidTr="00C54E34">
        <w:trPr>
          <w:trHeight w:val="20"/>
        </w:trPr>
        <w:tc>
          <w:tcPr>
            <w:tcW w:w="1163" w:type="dxa"/>
            <w:vAlign w:val="center"/>
          </w:tcPr>
          <w:p w14:paraId="63A062F7" w14:textId="1FDABC3D" w:rsidR="00094B8D" w:rsidRPr="00C51460" w:rsidRDefault="00094B8D" w:rsidP="000C1863">
            <w:pPr>
              <w:pStyle w:val="StandardinTabellen"/>
              <w:rPr>
                <w:color w:val="00B0F0"/>
              </w:rPr>
            </w:pPr>
            <w:r w:rsidRPr="00C51460">
              <w:rPr>
                <w:color w:val="00B0F0"/>
              </w:rPr>
              <w:t>6.1.004</w:t>
            </w:r>
          </w:p>
        </w:tc>
        <w:tc>
          <w:tcPr>
            <w:tcW w:w="7196" w:type="dxa"/>
            <w:vAlign w:val="center"/>
          </w:tcPr>
          <w:p w14:paraId="1B018762" w14:textId="1DC3EF47" w:rsidR="00094B8D" w:rsidRPr="00C51460" w:rsidRDefault="00094B8D" w:rsidP="00C54E34">
            <w:pPr>
              <w:pStyle w:val="StandardinTabellen"/>
              <w:rPr>
                <w:color w:val="00B0F0"/>
              </w:rPr>
            </w:pPr>
            <w:r w:rsidRPr="00C51460">
              <w:rPr>
                <w:color w:val="00B0F0"/>
              </w:rPr>
              <w:t>Anzeige einfrieren „</w:t>
            </w:r>
            <w:proofErr w:type="spellStart"/>
            <w:r w:rsidRPr="00C51460">
              <w:rPr>
                <w:color w:val="00B0F0"/>
              </w:rPr>
              <w:t>Freeze</w:t>
            </w:r>
            <w:proofErr w:type="spellEnd"/>
            <w:r w:rsidRPr="00C51460">
              <w:rPr>
                <w:color w:val="00B0F0"/>
              </w:rPr>
              <w:t>“</w:t>
            </w:r>
          </w:p>
        </w:tc>
        <w:tc>
          <w:tcPr>
            <w:tcW w:w="742" w:type="dxa"/>
            <w:vAlign w:val="center"/>
          </w:tcPr>
          <w:p w14:paraId="24B3726D" w14:textId="065BE602" w:rsidR="00094B8D" w:rsidRPr="00C51460" w:rsidRDefault="00094B8D" w:rsidP="00C54E34">
            <w:pPr>
              <w:pStyle w:val="StandardinTabellen"/>
              <w:jc w:val="center"/>
              <w:rPr>
                <w:b/>
                <w:color w:val="00B0F0"/>
              </w:rPr>
            </w:pPr>
          </w:p>
        </w:tc>
      </w:tr>
    </w:tbl>
    <w:p w14:paraId="1D5ED1ED" w14:textId="77777777" w:rsidR="00443626" w:rsidRDefault="00443626">
      <w:pPr>
        <w:rPr>
          <w:rFonts w:asciiTheme="majorHAnsi" w:eastAsiaTheme="majorEastAsia" w:hAnsiTheme="majorHAnsi" w:cstheme="majorBidi"/>
          <w:sz w:val="24"/>
          <w:szCs w:val="24"/>
        </w:rPr>
      </w:pPr>
      <w:r>
        <w:br w:type="page"/>
      </w:r>
    </w:p>
    <w:p w14:paraId="6AE38774" w14:textId="35D05751" w:rsidR="00E14A96" w:rsidRDefault="00E14A96" w:rsidP="00E14A96">
      <w:pPr>
        <w:pStyle w:val="berschrift2"/>
      </w:pPr>
      <w:bookmarkStart w:id="20" w:name="_Toc466896683"/>
      <w:r>
        <w:lastRenderedPageBreak/>
        <w:t>Definition Anforderungen</w:t>
      </w:r>
      <w:bookmarkEnd w:id="20"/>
    </w:p>
    <w:p w14:paraId="546A0697" w14:textId="3094E9B3" w:rsidR="00C42D9E" w:rsidRDefault="00C42D9E" w:rsidP="00C42D9E">
      <w:pPr>
        <w:pStyle w:val="berschrift3"/>
      </w:pPr>
      <w:bookmarkStart w:id="21" w:name="_Toc466896684"/>
      <w:r>
        <w:t>Verbindung und Einstellungen</w:t>
      </w:r>
      <w:bookmarkEnd w:id="21"/>
    </w:p>
    <w:tbl>
      <w:tblPr>
        <w:tblStyle w:val="Tabellenraster"/>
        <w:tblW w:w="0" w:type="auto"/>
        <w:tblLook w:val="04A0" w:firstRow="1" w:lastRow="0" w:firstColumn="1" w:lastColumn="0" w:noHBand="0" w:noVBand="1"/>
      </w:tblPr>
      <w:tblGrid>
        <w:gridCol w:w="1497"/>
        <w:gridCol w:w="7565"/>
      </w:tblGrid>
      <w:tr w:rsidR="00252AF4" w14:paraId="48EB5F65" w14:textId="77777777" w:rsidTr="00252AF4">
        <w:tc>
          <w:tcPr>
            <w:tcW w:w="1497" w:type="dxa"/>
            <w:shd w:val="clear" w:color="auto" w:fill="D9D9D9" w:themeFill="background1" w:themeFillShade="D9"/>
          </w:tcPr>
          <w:p w14:paraId="65CFA295" w14:textId="08B77A5D" w:rsidR="00252AF4" w:rsidRPr="006F7D65" w:rsidRDefault="00252AF4" w:rsidP="00252AF4">
            <w:pPr>
              <w:pStyle w:val="StandardinTabellen"/>
              <w:jc w:val="center"/>
              <w:rPr>
                <w:b/>
              </w:rPr>
            </w:pPr>
            <w:r>
              <w:rPr>
                <w:b/>
              </w:rPr>
              <w:t>1.0.001</w:t>
            </w:r>
          </w:p>
        </w:tc>
        <w:tc>
          <w:tcPr>
            <w:tcW w:w="7565" w:type="dxa"/>
            <w:shd w:val="clear" w:color="auto" w:fill="D9D9D9" w:themeFill="background1" w:themeFillShade="D9"/>
          </w:tcPr>
          <w:p w14:paraId="699D0C3D" w14:textId="01DDFF01" w:rsidR="00252AF4" w:rsidRPr="00252AF4" w:rsidRDefault="00252AF4" w:rsidP="00252AF4">
            <w:pPr>
              <w:pStyle w:val="StandardinTabellen"/>
              <w:rPr>
                <w:b/>
              </w:rPr>
            </w:pPr>
            <w:r w:rsidRPr="00252AF4">
              <w:rPr>
                <w:b/>
              </w:rPr>
              <w:t>Verbindung und Initialisierung</w:t>
            </w:r>
          </w:p>
        </w:tc>
      </w:tr>
      <w:tr w:rsidR="00C42D9E" w14:paraId="7F20FC74" w14:textId="77777777" w:rsidTr="00C42D9E">
        <w:tc>
          <w:tcPr>
            <w:tcW w:w="9062" w:type="dxa"/>
            <w:gridSpan w:val="2"/>
          </w:tcPr>
          <w:p w14:paraId="58BB5D29" w14:textId="77777777" w:rsidR="00252AF4" w:rsidRDefault="00252AF4" w:rsidP="00252AF4">
            <w:pPr>
              <w:pStyle w:val="StandardinTabellen"/>
            </w:pPr>
            <w:r>
              <w:t>Die App soll sich beim Starten selbständig mit dem Spektrometer verbinden, sofern die Verbindungsdaten korrekt vorhanden sind. Diese Verbindungseinstellungen sollen direkt in der App angepasst werden können. Zu den Verbindungsdaten gehören folgende Parameter:</w:t>
            </w:r>
          </w:p>
          <w:p w14:paraId="19238CFA" w14:textId="77777777" w:rsidR="00252AF4" w:rsidRDefault="00252AF4" w:rsidP="00252AF4">
            <w:pPr>
              <w:pStyle w:val="StandardinTabellen"/>
              <w:numPr>
                <w:ilvl w:val="0"/>
                <w:numId w:val="17"/>
              </w:numPr>
              <w:spacing w:before="0" w:after="0"/>
              <w:ind w:left="714" w:hanging="357"/>
            </w:pPr>
            <w:r>
              <w:t>IP-Adresse des TCP Servers auf dem Spektrometer</w:t>
            </w:r>
          </w:p>
          <w:p w14:paraId="45A97DAD" w14:textId="03E4210D" w:rsidR="00252AF4" w:rsidRDefault="00252AF4" w:rsidP="00252AF4">
            <w:pPr>
              <w:pStyle w:val="StandardinTabellen"/>
              <w:numPr>
                <w:ilvl w:val="0"/>
                <w:numId w:val="17"/>
              </w:numPr>
              <w:spacing w:before="0" w:after="0"/>
              <w:ind w:left="714" w:hanging="357"/>
            </w:pPr>
            <w:r>
              <w:t>Port des TCP Servers auf dem Spektrometer</w:t>
            </w:r>
          </w:p>
          <w:p w14:paraId="0DD9FF3A" w14:textId="510B7874" w:rsidR="00C42D9E" w:rsidRDefault="00252AF4" w:rsidP="00252AF4">
            <w:pPr>
              <w:pStyle w:val="StandardinTabellen"/>
            </w:pPr>
            <w:r>
              <w:t>Eine Verbindung kann nur hergestellt werden, wenn sich das Gerät auf dem sich das App befindet mit dem vom Spektrometer zur Verfügung gestellten Wi-Fi Netzwerk verbunden hat.</w:t>
            </w:r>
          </w:p>
        </w:tc>
      </w:tr>
      <w:tr w:rsidR="006F7D65" w14:paraId="28727294" w14:textId="77777777" w:rsidTr="00252AF4">
        <w:trPr>
          <w:trHeight w:val="390"/>
        </w:trPr>
        <w:tc>
          <w:tcPr>
            <w:tcW w:w="9062" w:type="dxa"/>
            <w:gridSpan w:val="2"/>
            <w:shd w:val="clear" w:color="auto" w:fill="DEEAF6" w:themeFill="accent1" w:themeFillTint="33"/>
          </w:tcPr>
          <w:p w14:paraId="0AC0FB39" w14:textId="1B031EAA" w:rsidR="006F7D65" w:rsidRDefault="006F7D65" w:rsidP="006F7D65">
            <w:pPr>
              <w:pStyle w:val="StandardinTabellen"/>
              <w:jc w:val="right"/>
            </w:pPr>
            <w:r>
              <w:rPr>
                <w:b/>
              </w:rPr>
              <w:t>Urheber: Projektteam</w:t>
            </w:r>
          </w:p>
        </w:tc>
      </w:tr>
    </w:tbl>
    <w:p w14:paraId="41A6A1AB" w14:textId="77777777" w:rsidR="00C42D9E" w:rsidRDefault="00C42D9E" w:rsidP="00C42D9E"/>
    <w:tbl>
      <w:tblPr>
        <w:tblStyle w:val="Tabellenraster"/>
        <w:tblW w:w="0" w:type="auto"/>
        <w:tblLook w:val="04A0" w:firstRow="1" w:lastRow="0" w:firstColumn="1" w:lastColumn="0" w:noHBand="0" w:noVBand="1"/>
      </w:tblPr>
      <w:tblGrid>
        <w:gridCol w:w="1497"/>
        <w:gridCol w:w="7565"/>
      </w:tblGrid>
      <w:tr w:rsidR="00252AF4" w14:paraId="61053421" w14:textId="77777777" w:rsidTr="00214A3C">
        <w:tc>
          <w:tcPr>
            <w:tcW w:w="1497" w:type="dxa"/>
            <w:shd w:val="clear" w:color="auto" w:fill="D9D9D9" w:themeFill="background1" w:themeFillShade="D9"/>
          </w:tcPr>
          <w:p w14:paraId="6FBA2C01" w14:textId="4ED0BB8A" w:rsidR="00252AF4" w:rsidRPr="006F7D65" w:rsidRDefault="00252AF4" w:rsidP="00214A3C">
            <w:pPr>
              <w:pStyle w:val="StandardinTabellen"/>
              <w:jc w:val="center"/>
              <w:rPr>
                <w:b/>
              </w:rPr>
            </w:pPr>
            <w:r>
              <w:rPr>
                <w:b/>
              </w:rPr>
              <w:t>1.0.002</w:t>
            </w:r>
          </w:p>
        </w:tc>
        <w:tc>
          <w:tcPr>
            <w:tcW w:w="7565" w:type="dxa"/>
            <w:shd w:val="clear" w:color="auto" w:fill="D9D9D9" w:themeFill="background1" w:themeFillShade="D9"/>
          </w:tcPr>
          <w:p w14:paraId="54371A9F" w14:textId="52C10D22" w:rsidR="00252AF4" w:rsidRPr="00252AF4" w:rsidRDefault="00252AF4" w:rsidP="00214A3C">
            <w:pPr>
              <w:pStyle w:val="StandardinTabellen"/>
              <w:rPr>
                <w:b/>
              </w:rPr>
            </w:pPr>
            <w:r>
              <w:rPr>
                <w:b/>
              </w:rPr>
              <w:t>Verbindungseinstellungen</w:t>
            </w:r>
          </w:p>
        </w:tc>
      </w:tr>
      <w:tr w:rsidR="00252AF4" w14:paraId="046EEAF2" w14:textId="77777777" w:rsidTr="00214A3C">
        <w:tc>
          <w:tcPr>
            <w:tcW w:w="9062" w:type="dxa"/>
            <w:gridSpan w:val="2"/>
          </w:tcPr>
          <w:p w14:paraId="2DA09488" w14:textId="72C62FD5" w:rsidR="00252AF4" w:rsidRDefault="00252AF4" w:rsidP="00214A3C">
            <w:pPr>
              <w:pStyle w:val="StandardinTabellen"/>
            </w:pPr>
            <w:r>
              <w:t>Die Verbindungseinstellungen können geändert werden. Die Verbindungseinstellungen bestehen aus einer IP Adresse und einem Port.</w:t>
            </w:r>
          </w:p>
        </w:tc>
      </w:tr>
      <w:tr w:rsidR="00252AF4" w14:paraId="31E35FF8" w14:textId="77777777" w:rsidTr="00214A3C">
        <w:trPr>
          <w:trHeight w:val="390"/>
        </w:trPr>
        <w:tc>
          <w:tcPr>
            <w:tcW w:w="9062" w:type="dxa"/>
            <w:gridSpan w:val="2"/>
            <w:shd w:val="clear" w:color="auto" w:fill="DEEAF6" w:themeFill="accent1" w:themeFillTint="33"/>
          </w:tcPr>
          <w:p w14:paraId="2E37E89B" w14:textId="77777777" w:rsidR="00252AF4" w:rsidRDefault="00252AF4" w:rsidP="00214A3C">
            <w:pPr>
              <w:pStyle w:val="StandardinTabellen"/>
              <w:jc w:val="right"/>
            </w:pPr>
            <w:r>
              <w:rPr>
                <w:b/>
              </w:rPr>
              <w:t>Urheber: Projektteam</w:t>
            </w:r>
          </w:p>
        </w:tc>
      </w:tr>
    </w:tbl>
    <w:p w14:paraId="3A901AF3" w14:textId="61D2155F" w:rsidR="00252AF4" w:rsidRDefault="00252AF4" w:rsidP="00252AF4"/>
    <w:p w14:paraId="538AC9B5" w14:textId="77777777" w:rsidR="00252AF4" w:rsidRDefault="00252AF4">
      <w:r>
        <w:br w:type="page"/>
      </w:r>
    </w:p>
    <w:p w14:paraId="7CE03CE2" w14:textId="30490477" w:rsidR="007C5F76" w:rsidRDefault="00252AF4" w:rsidP="007C5F76">
      <w:pPr>
        <w:pStyle w:val="berschrift3"/>
      </w:pPr>
      <w:bookmarkStart w:id="22" w:name="_Toc466896685"/>
      <w:r>
        <w:lastRenderedPageBreak/>
        <w:t>Konfiguration des Spektrometers</w:t>
      </w:r>
      <w:bookmarkEnd w:id="22"/>
    </w:p>
    <w:tbl>
      <w:tblPr>
        <w:tblStyle w:val="Tabellenraster"/>
        <w:tblW w:w="0" w:type="auto"/>
        <w:tblLook w:val="04A0" w:firstRow="1" w:lastRow="0" w:firstColumn="1" w:lastColumn="0" w:noHBand="0" w:noVBand="1"/>
      </w:tblPr>
      <w:tblGrid>
        <w:gridCol w:w="1497"/>
        <w:gridCol w:w="7565"/>
      </w:tblGrid>
      <w:tr w:rsidR="00252AF4" w:rsidRPr="00252AF4" w14:paraId="26357FFC" w14:textId="77777777" w:rsidTr="00214A3C">
        <w:tc>
          <w:tcPr>
            <w:tcW w:w="1497" w:type="dxa"/>
            <w:shd w:val="clear" w:color="auto" w:fill="D9D9D9" w:themeFill="background1" w:themeFillShade="D9"/>
          </w:tcPr>
          <w:p w14:paraId="2BF43B9B" w14:textId="147BA2C8" w:rsidR="00252AF4" w:rsidRPr="006F7D65" w:rsidRDefault="00252AF4" w:rsidP="00214A3C">
            <w:pPr>
              <w:pStyle w:val="StandardinTabellen"/>
              <w:jc w:val="center"/>
              <w:rPr>
                <w:b/>
              </w:rPr>
            </w:pPr>
            <w:r>
              <w:rPr>
                <w:b/>
              </w:rPr>
              <w:t>2.0.001</w:t>
            </w:r>
          </w:p>
        </w:tc>
        <w:tc>
          <w:tcPr>
            <w:tcW w:w="7565" w:type="dxa"/>
            <w:shd w:val="clear" w:color="auto" w:fill="D9D9D9" w:themeFill="background1" w:themeFillShade="D9"/>
          </w:tcPr>
          <w:p w14:paraId="539F6D6B" w14:textId="78887E17" w:rsidR="00252AF4" w:rsidRPr="00252AF4" w:rsidRDefault="00252AF4" w:rsidP="00214A3C">
            <w:pPr>
              <w:pStyle w:val="StandardinTabellen"/>
              <w:rPr>
                <w:b/>
              </w:rPr>
            </w:pPr>
            <w:r>
              <w:rPr>
                <w:b/>
              </w:rPr>
              <w:t>Einstellen der „</w:t>
            </w:r>
            <w:proofErr w:type="spellStart"/>
            <w:r>
              <w:rPr>
                <w:b/>
              </w:rPr>
              <w:t>Number</w:t>
            </w:r>
            <w:proofErr w:type="spellEnd"/>
            <w:r>
              <w:rPr>
                <w:b/>
              </w:rPr>
              <w:t xml:space="preserve"> </w:t>
            </w:r>
            <w:proofErr w:type="spellStart"/>
            <w:r>
              <w:rPr>
                <w:b/>
              </w:rPr>
              <w:t>of</w:t>
            </w:r>
            <w:proofErr w:type="spellEnd"/>
            <w:r>
              <w:rPr>
                <w:b/>
              </w:rPr>
              <w:t xml:space="preserve"> Samples“</w:t>
            </w:r>
          </w:p>
        </w:tc>
      </w:tr>
      <w:tr w:rsidR="00252AF4" w14:paraId="3A9FA08A" w14:textId="77777777" w:rsidTr="00214A3C">
        <w:tc>
          <w:tcPr>
            <w:tcW w:w="9062" w:type="dxa"/>
            <w:gridSpan w:val="2"/>
          </w:tcPr>
          <w:p w14:paraId="6D7B9F6A" w14:textId="0C43FD57" w:rsidR="00252AF4" w:rsidRDefault="00252AF4" w:rsidP="00214A3C">
            <w:pPr>
              <w:pStyle w:val="StandardinTabellen"/>
            </w:pPr>
            <w:r>
              <w:t>Zu definieren, wenn die Anforderung umgesetzt werden muss.</w:t>
            </w:r>
          </w:p>
        </w:tc>
      </w:tr>
      <w:tr w:rsidR="00252AF4" w14:paraId="325A3C0F" w14:textId="77777777" w:rsidTr="00214A3C">
        <w:trPr>
          <w:trHeight w:val="390"/>
        </w:trPr>
        <w:tc>
          <w:tcPr>
            <w:tcW w:w="9062" w:type="dxa"/>
            <w:gridSpan w:val="2"/>
            <w:shd w:val="clear" w:color="auto" w:fill="DEEAF6" w:themeFill="accent1" w:themeFillTint="33"/>
          </w:tcPr>
          <w:p w14:paraId="18DEB1DD" w14:textId="1FD0D22D" w:rsidR="00252AF4" w:rsidRDefault="00252AF4" w:rsidP="00252AF4">
            <w:pPr>
              <w:pStyle w:val="StandardinTabellen"/>
              <w:jc w:val="right"/>
            </w:pPr>
            <w:r>
              <w:rPr>
                <w:b/>
              </w:rPr>
              <w:t>Urheber: -</w:t>
            </w:r>
          </w:p>
        </w:tc>
      </w:tr>
    </w:tbl>
    <w:p w14:paraId="09736B9E" w14:textId="77777777" w:rsidR="00252AF4" w:rsidRDefault="00252AF4" w:rsidP="00252AF4"/>
    <w:tbl>
      <w:tblPr>
        <w:tblStyle w:val="Tabellenraster"/>
        <w:tblW w:w="0" w:type="auto"/>
        <w:tblLook w:val="04A0" w:firstRow="1" w:lastRow="0" w:firstColumn="1" w:lastColumn="0" w:noHBand="0" w:noVBand="1"/>
      </w:tblPr>
      <w:tblGrid>
        <w:gridCol w:w="1497"/>
        <w:gridCol w:w="7565"/>
      </w:tblGrid>
      <w:tr w:rsidR="00252AF4" w:rsidRPr="00252AF4" w14:paraId="28D71E48" w14:textId="77777777" w:rsidTr="00214A3C">
        <w:tc>
          <w:tcPr>
            <w:tcW w:w="1497" w:type="dxa"/>
            <w:shd w:val="clear" w:color="auto" w:fill="D9D9D9" w:themeFill="background1" w:themeFillShade="D9"/>
          </w:tcPr>
          <w:p w14:paraId="17E0FFE9" w14:textId="0C363074" w:rsidR="00252AF4" w:rsidRPr="006F7D65" w:rsidRDefault="00252AF4" w:rsidP="00214A3C">
            <w:pPr>
              <w:pStyle w:val="StandardinTabellen"/>
              <w:jc w:val="center"/>
              <w:rPr>
                <w:b/>
              </w:rPr>
            </w:pPr>
            <w:r>
              <w:rPr>
                <w:b/>
              </w:rPr>
              <w:t>2.0.002</w:t>
            </w:r>
          </w:p>
        </w:tc>
        <w:tc>
          <w:tcPr>
            <w:tcW w:w="7565" w:type="dxa"/>
            <w:shd w:val="clear" w:color="auto" w:fill="D9D9D9" w:themeFill="background1" w:themeFillShade="D9"/>
          </w:tcPr>
          <w:p w14:paraId="2DC63B21" w14:textId="127662C3" w:rsidR="00252AF4" w:rsidRPr="00252AF4" w:rsidRDefault="00252AF4" w:rsidP="00214A3C">
            <w:pPr>
              <w:pStyle w:val="StandardinTabellen"/>
              <w:rPr>
                <w:b/>
              </w:rPr>
            </w:pPr>
            <w:r>
              <w:rPr>
                <w:b/>
              </w:rPr>
              <w:t>Einstellen des „Scan Type“</w:t>
            </w:r>
          </w:p>
        </w:tc>
      </w:tr>
      <w:tr w:rsidR="00252AF4" w14:paraId="36A0A8FC" w14:textId="77777777" w:rsidTr="00214A3C">
        <w:tc>
          <w:tcPr>
            <w:tcW w:w="9062" w:type="dxa"/>
            <w:gridSpan w:val="2"/>
          </w:tcPr>
          <w:p w14:paraId="5FB179F6" w14:textId="77777777" w:rsidR="00252AF4" w:rsidRDefault="00252AF4" w:rsidP="00214A3C">
            <w:pPr>
              <w:pStyle w:val="StandardinTabellen"/>
            </w:pPr>
            <w:r>
              <w:t>Zu definieren, wenn die Anforderung umgesetzt werden muss.</w:t>
            </w:r>
          </w:p>
        </w:tc>
      </w:tr>
      <w:tr w:rsidR="00252AF4" w14:paraId="57D61A30" w14:textId="77777777" w:rsidTr="00214A3C">
        <w:trPr>
          <w:trHeight w:val="390"/>
        </w:trPr>
        <w:tc>
          <w:tcPr>
            <w:tcW w:w="9062" w:type="dxa"/>
            <w:gridSpan w:val="2"/>
            <w:shd w:val="clear" w:color="auto" w:fill="DEEAF6" w:themeFill="accent1" w:themeFillTint="33"/>
          </w:tcPr>
          <w:p w14:paraId="4C7FA47C" w14:textId="77777777" w:rsidR="00252AF4" w:rsidRDefault="00252AF4" w:rsidP="00214A3C">
            <w:pPr>
              <w:pStyle w:val="StandardinTabellen"/>
              <w:jc w:val="right"/>
            </w:pPr>
            <w:r>
              <w:rPr>
                <w:b/>
              </w:rPr>
              <w:t>Urheber: -</w:t>
            </w:r>
          </w:p>
        </w:tc>
      </w:tr>
    </w:tbl>
    <w:p w14:paraId="6C6C7568" w14:textId="77777777" w:rsidR="00252AF4" w:rsidRDefault="00252AF4" w:rsidP="00252AF4"/>
    <w:tbl>
      <w:tblPr>
        <w:tblStyle w:val="Tabellenraster"/>
        <w:tblW w:w="0" w:type="auto"/>
        <w:tblLook w:val="04A0" w:firstRow="1" w:lastRow="0" w:firstColumn="1" w:lastColumn="0" w:noHBand="0" w:noVBand="1"/>
      </w:tblPr>
      <w:tblGrid>
        <w:gridCol w:w="1497"/>
        <w:gridCol w:w="7565"/>
      </w:tblGrid>
      <w:tr w:rsidR="00252AF4" w:rsidRPr="00252AF4" w14:paraId="21889B13" w14:textId="77777777" w:rsidTr="00214A3C">
        <w:tc>
          <w:tcPr>
            <w:tcW w:w="1497" w:type="dxa"/>
            <w:shd w:val="clear" w:color="auto" w:fill="D9D9D9" w:themeFill="background1" w:themeFillShade="D9"/>
          </w:tcPr>
          <w:p w14:paraId="3535A846" w14:textId="008DE543" w:rsidR="00252AF4" w:rsidRPr="006F7D65" w:rsidRDefault="00252AF4" w:rsidP="00214A3C">
            <w:pPr>
              <w:pStyle w:val="StandardinTabellen"/>
              <w:jc w:val="center"/>
              <w:rPr>
                <w:b/>
              </w:rPr>
            </w:pPr>
            <w:r>
              <w:rPr>
                <w:b/>
              </w:rPr>
              <w:t>2.0.003</w:t>
            </w:r>
          </w:p>
        </w:tc>
        <w:tc>
          <w:tcPr>
            <w:tcW w:w="7565" w:type="dxa"/>
            <w:shd w:val="clear" w:color="auto" w:fill="D9D9D9" w:themeFill="background1" w:themeFillShade="D9"/>
          </w:tcPr>
          <w:p w14:paraId="668543D8" w14:textId="316C9E90" w:rsidR="00252AF4" w:rsidRPr="00252AF4" w:rsidRDefault="00252AF4" w:rsidP="00214A3C">
            <w:pPr>
              <w:pStyle w:val="StandardinTabellen"/>
              <w:rPr>
                <w:b/>
              </w:rPr>
            </w:pPr>
            <w:r>
              <w:rPr>
                <w:b/>
              </w:rPr>
              <w:t>Einstellen der „Absolute Reflectance“</w:t>
            </w:r>
          </w:p>
        </w:tc>
      </w:tr>
      <w:tr w:rsidR="00252AF4" w14:paraId="13FA55BD" w14:textId="77777777" w:rsidTr="00214A3C">
        <w:tc>
          <w:tcPr>
            <w:tcW w:w="9062" w:type="dxa"/>
            <w:gridSpan w:val="2"/>
          </w:tcPr>
          <w:p w14:paraId="10B1E712" w14:textId="77777777" w:rsidR="00252AF4" w:rsidRDefault="00252AF4" w:rsidP="00214A3C">
            <w:pPr>
              <w:pStyle w:val="StandardinTabellen"/>
            </w:pPr>
            <w:r>
              <w:t>Zu definieren, wenn die Anforderung umgesetzt werden muss.</w:t>
            </w:r>
          </w:p>
        </w:tc>
      </w:tr>
      <w:tr w:rsidR="00252AF4" w14:paraId="7C7E2C1F" w14:textId="77777777" w:rsidTr="00214A3C">
        <w:trPr>
          <w:trHeight w:val="390"/>
        </w:trPr>
        <w:tc>
          <w:tcPr>
            <w:tcW w:w="9062" w:type="dxa"/>
            <w:gridSpan w:val="2"/>
            <w:shd w:val="clear" w:color="auto" w:fill="DEEAF6" w:themeFill="accent1" w:themeFillTint="33"/>
          </w:tcPr>
          <w:p w14:paraId="05B7EFFB" w14:textId="77777777" w:rsidR="00252AF4" w:rsidRDefault="00252AF4" w:rsidP="00214A3C">
            <w:pPr>
              <w:pStyle w:val="StandardinTabellen"/>
              <w:jc w:val="right"/>
            </w:pPr>
            <w:r>
              <w:rPr>
                <w:b/>
              </w:rPr>
              <w:t>Urheber: -</w:t>
            </w:r>
          </w:p>
        </w:tc>
      </w:tr>
    </w:tbl>
    <w:p w14:paraId="62B78351" w14:textId="77777777" w:rsidR="00252AF4" w:rsidRDefault="00252AF4" w:rsidP="00252AF4"/>
    <w:tbl>
      <w:tblPr>
        <w:tblStyle w:val="Tabellenraster"/>
        <w:tblW w:w="0" w:type="auto"/>
        <w:tblLook w:val="04A0" w:firstRow="1" w:lastRow="0" w:firstColumn="1" w:lastColumn="0" w:noHBand="0" w:noVBand="1"/>
      </w:tblPr>
      <w:tblGrid>
        <w:gridCol w:w="1497"/>
        <w:gridCol w:w="7565"/>
      </w:tblGrid>
      <w:tr w:rsidR="00252AF4" w:rsidRPr="00252AF4" w14:paraId="6AC6F5FE" w14:textId="77777777" w:rsidTr="00214A3C">
        <w:tc>
          <w:tcPr>
            <w:tcW w:w="1497" w:type="dxa"/>
            <w:shd w:val="clear" w:color="auto" w:fill="D9D9D9" w:themeFill="background1" w:themeFillShade="D9"/>
          </w:tcPr>
          <w:p w14:paraId="6F789726" w14:textId="7DBAD182" w:rsidR="00252AF4" w:rsidRPr="006F7D65" w:rsidRDefault="00252AF4" w:rsidP="00214A3C">
            <w:pPr>
              <w:pStyle w:val="StandardinTabellen"/>
              <w:jc w:val="center"/>
              <w:rPr>
                <w:b/>
              </w:rPr>
            </w:pPr>
            <w:r>
              <w:rPr>
                <w:b/>
              </w:rPr>
              <w:t>2.1.00</w:t>
            </w:r>
            <w:r w:rsidR="00D21DEF">
              <w:rPr>
                <w:b/>
              </w:rPr>
              <w:t>1</w:t>
            </w:r>
          </w:p>
        </w:tc>
        <w:tc>
          <w:tcPr>
            <w:tcW w:w="7565" w:type="dxa"/>
            <w:shd w:val="clear" w:color="auto" w:fill="D9D9D9" w:themeFill="background1" w:themeFillShade="D9"/>
          </w:tcPr>
          <w:p w14:paraId="004B7B54" w14:textId="7E2594DC" w:rsidR="00252AF4" w:rsidRPr="00252AF4" w:rsidRDefault="00252AF4" w:rsidP="00214A3C">
            <w:pPr>
              <w:pStyle w:val="StandardinTabellen"/>
              <w:rPr>
                <w:b/>
              </w:rPr>
            </w:pPr>
            <w:r>
              <w:rPr>
                <w:b/>
              </w:rPr>
              <w:t>Einstellen der „Visible“ Parameter</w:t>
            </w:r>
          </w:p>
        </w:tc>
      </w:tr>
      <w:tr w:rsidR="00252AF4" w14:paraId="12631511" w14:textId="77777777" w:rsidTr="00214A3C">
        <w:tc>
          <w:tcPr>
            <w:tcW w:w="9062" w:type="dxa"/>
            <w:gridSpan w:val="2"/>
          </w:tcPr>
          <w:p w14:paraId="6DD7FF1E" w14:textId="77777777" w:rsidR="00252AF4" w:rsidRDefault="00252AF4" w:rsidP="00214A3C">
            <w:pPr>
              <w:pStyle w:val="StandardinTabellen"/>
            </w:pPr>
            <w:r>
              <w:t>Zu definieren, wenn die Anforderung umgesetzt werden muss.</w:t>
            </w:r>
          </w:p>
        </w:tc>
      </w:tr>
      <w:tr w:rsidR="00252AF4" w14:paraId="75646C2E" w14:textId="77777777" w:rsidTr="00214A3C">
        <w:trPr>
          <w:trHeight w:val="390"/>
        </w:trPr>
        <w:tc>
          <w:tcPr>
            <w:tcW w:w="9062" w:type="dxa"/>
            <w:gridSpan w:val="2"/>
            <w:shd w:val="clear" w:color="auto" w:fill="DEEAF6" w:themeFill="accent1" w:themeFillTint="33"/>
          </w:tcPr>
          <w:p w14:paraId="7E2BE7B1" w14:textId="77777777" w:rsidR="00252AF4" w:rsidRDefault="00252AF4" w:rsidP="00214A3C">
            <w:pPr>
              <w:pStyle w:val="StandardinTabellen"/>
              <w:jc w:val="right"/>
            </w:pPr>
            <w:r>
              <w:rPr>
                <w:b/>
              </w:rPr>
              <w:t>Urheber: -</w:t>
            </w:r>
          </w:p>
        </w:tc>
      </w:tr>
    </w:tbl>
    <w:p w14:paraId="2F0BB702" w14:textId="77777777" w:rsidR="00252AF4" w:rsidRDefault="00252AF4" w:rsidP="00252AF4"/>
    <w:tbl>
      <w:tblPr>
        <w:tblStyle w:val="Tabellenraster"/>
        <w:tblW w:w="0" w:type="auto"/>
        <w:tblLook w:val="04A0" w:firstRow="1" w:lastRow="0" w:firstColumn="1" w:lastColumn="0" w:noHBand="0" w:noVBand="1"/>
      </w:tblPr>
      <w:tblGrid>
        <w:gridCol w:w="1497"/>
        <w:gridCol w:w="7565"/>
      </w:tblGrid>
      <w:tr w:rsidR="00252AF4" w:rsidRPr="00252AF4" w14:paraId="79F4830F" w14:textId="77777777" w:rsidTr="00214A3C">
        <w:tc>
          <w:tcPr>
            <w:tcW w:w="1497" w:type="dxa"/>
            <w:shd w:val="clear" w:color="auto" w:fill="D9D9D9" w:themeFill="background1" w:themeFillShade="D9"/>
          </w:tcPr>
          <w:p w14:paraId="04C9D8D2" w14:textId="49C772DB" w:rsidR="00252AF4" w:rsidRPr="006F7D65" w:rsidRDefault="00D21DEF" w:rsidP="00214A3C">
            <w:pPr>
              <w:pStyle w:val="StandardinTabellen"/>
              <w:jc w:val="center"/>
              <w:rPr>
                <w:b/>
              </w:rPr>
            </w:pPr>
            <w:r>
              <w:rPr>
                <w:b/>
              </w:rPr>
              <w:t>2.1</w:t>
            </w:r>
            <w:r w:rsidR="00252AF4">
              <w:rPr>
                <w:b/>
              </w:rPr>
              <w:t>.002</w:t>
            </w:r>
          </w:p>
        </w:tc>
        <w:tc>
          <w:tcPr>
            <w:tcW w:w="7565" w:type="dxa"/>
            <w:shd w:val="clear" w:color="auto" w:fill="D9D9D9" w:themeFill="background1" w:themeFillShade="D9"/>
          </w:tcPr>
          <w:p w14:paraId="4E8FB3E0" w14:textId="77BC1490" w:rsidR="00252AF4" w:rsidRPr="00252AF4" w:rsidRDefault="00D21DEF" w:rsidP="00214A3C">
            <w:pPr>
              <w:pStyle w:val="StandardinTabellen"/>
              <w:rPr>
                <w:b/>
              </w:rPr>
            </w:pPr>
            <w:r>
              <w:rPr>
                <w:b/>
              </w:rPr>
              <w:t>Einstellen der „NIR“ / „SWIR1“ / „SWIR2“ Parameter</w:t>
            </w:r>
          </w:p>
        </w:tc>
      </w:tr>
      <w:tr w:rsidR="00252AF4" w14:paraId="37370558" w14:textId="77777777" w:rsidTr="00214A3C">
        <w:tc>
          <w:tcPr>
            <w:tcW w:w="9062" w:type="dxa"/>
            <w:gridSpan w:val="2"/>
          </w:tcPr>
          <w:p w14:paraId="3454E08B" w14:textId="77777777" w:rsidR="00252AF4" w:rsidRDefault="00252AF4" w:rsidP="00214A3C">
            <w:pPr>
              <w:pStyle w:val="StandardinTabellen"/>
            </w:pPr>
            <w:r>
              <w:t>Zu definieren, wenn die Anforderung umgesetzt werden muss.</w:t>
            </w:r>
          </w:p>
        </w:tc>
      </w:tr>
      <w:tr w:rsidR="00252AF4" w14:paraId="04CCA986" w14:textId="77777777" w:rsidTr="00214A3C">
        <w:trPr>
          <w:trHeight w:val="390"/>
        </w:trPr>
        <w:tc>
          <w:tcPr>
            <w:tcW w:w="9062" w:type="dxa"/>
            <w:gridSpan w:val="2"/>
            <w:shd w:val="clear" w:color="auto" w:fill="DEEAF6" w:themeFill="accent1" w:themeFillTint="33"/>
          </w:tcPr>
          <w:p w14:paraId="54D4DA6F" w14:textId="77777777" w:rsidR="00252AF4" w:rsidRDefault="00252AF4" w:rsidP="00214A3C">
            <w:pPr>
              <w:pStyle w:val="StandardinTabellen"/>
              <w:jc w:val="right"/>
            </w:pPr>
            <w:r>
              <w:rPr>
                <w:b/>
              </w:rPr>
              <w:t>Urheber: -</w:t>
            </w:r>
          </w:p>
        </w:tc>
      </w:tr>
    </w:tbl>
    <w:p w14:paraId="02CCC5B8" w14:textId="36BAE735" w:rsidR="00AA7FA3" w:rsidRDefault="00AA7FA3" w:rsidP="00252AF4"/>
    <w:p w14:paraId="3B44A084" w14:textId="77777777" w:rsidR="00AA7FA3" w:rsidRDefault="00AA7FA3">
      <w:r>
        <w:br w:type="page"/>
      </w:r>
    </w:p>
    <w:p w14:paraId="418CB23F" w14:textId="5A75A933" w:rsidR="007C5F76" w:rsidRDefault="00D21DEF" w:rsidP="00E55E8D">
      <w:pPr>
        <w:pStyle w:val="berschrift3"/>
      </w:pPr>
      <w:bookmarkStart w:id="23" w:name="_Toc466896686"/>
      <w:r>
        <w:lastRenderedPageBreak/>
        <w:t>Messungen auslösen</w:t>
      </w:r>
      <w:bookmarkEnd w:id="23"/>
    </w:p>
    <w:tbl>
      <w:tblPr>
        <w:tblStyle w:val="Tabellenraster"/>
        <w:tblW w:w="0" w:type="auto"/>
        <w:tblLook w:val="04A0" w:firstRow="1" w:lastRow="0" w:firstColumn="1" w:lastColumn="0" w:noHBand="0" w:noVBand="1"/>
      </w:tblPr>
      <w:tblGrid>
        <w:gridCol w:w="1497"/>
        <w:gridCol w:w="7565"/>
      </w:tblGrid>
      <w:tr w:rsidR="00D21DEF" w:rsidRPr="00252AF4" w14:paraId="160B595A" w14:textId="77777777" w:rsidTr="00AA7FA3">
        <w:tc>
          <w:tcPr>
            <w:tcW w:w="1497" w:type="dxa"/>
            <w:shd w:val="clear" w:color="auto" w:fill="D9D9D9" w:themeFill="background1" w:themeFillShade="D9"/>
          </w:tcPr>
          <w:p w14:paraId="6EE8FAE4" w14:textId="0276769E" w:rsidR="00D21DEF" w:rsidRPr="006F7D65" w:rsidRDefault="00D21DEF" w:rsidP="00D21DEF">
            <w:pPr>
              <w:pStyle w:val="StandardinTabellen"/>
              <w:jc w:val="center"/>
              <w:rPr>
                <w:b/>
              </w:rPr>
            </w:pPr>
            <w:r>
              <w:rPr>
                <w:b/>
              </w:rPr>
              <w:t>3.0.001</w:t>
            </w:r>
          </w:p>
        </w:tc>
        <w:tc>
          <w:tcPr>
            <w:tcW w:w="7565" w:type="dxa"/>
            <w:shd w:val="clear" w:color="auto" w:fill="D9D9D9" w:themeFill="background1" w:themeFillShade="D9"/>
          </w:tcPr>
          <w:p w14:paraId="7AEDF635" w14:textId="0803F67E" w:rsidR="00D21DEF" w:rsidRPr="00252AF4" w:rsidRDefault="00D21DEF" w:rsidP="00214A3C">
            <w:pPr>
              <w:pStyle w:val="StandardinTabellen"/>
              <w:rPr>
                <w:b/>
              </w:rPr>
            </w:pPr>
            <w:r>
              <w:rPr>
                <w:b/>
              </w:rPr>
              <w:t xml:space="preserve">„Dark </w:t>
            </w:r>
            <w:proofErr w:type="spellStart"/>
            <w:r>
              <w:rPr>
                <w:b/>
              </w:rPr>
              <w:t>Current</w:t>
            </w:r>
            <w:proofErr w:type="spellEnd"/>
            <w:r>
              <w:rPr>
                <w:b/>
              </w:rPr>
              <w:t>“ auslösen</w:t>
            </w:r>
          </w:p>
        </w:tc>
      </w:tr>
      <w:tr w:rsidR="00D21DEF" w14:paraId="6BFBCA2C" w14:textId="77777777" w:rsidTr="00AA7FA3">
        <w:tc>
          <w:tcPr>
            <w:tcW w:w="9062" w:type="dxa"/>
            <w:gridSpan w:val="2"/>
          </w:tcPr>
          <w:p w14:paraId="0D3132CB" w14:textId="77777777" w:rsidR="00AA7FA3" w:rsidRDefault="00D21DEF" w:rsidP="00214A3C">
            <w:pPr>
              <w:pStyle w:val="StandardinTabellen"/>
            </w:pPr>
            <w:r>
              <w:t xml:space="preserve">Auf dem Spektrometer wird eine „Dark </w:t>
            </w:r>
            <w:proofErr w:type="spellStart"/>
            <w:r>
              <w:t>Current</w:t>
            </w:r>
            <w:proofErr w:type="spellEnd"/>
            <w:r>
              <w:t>“ Messung/Optimierung ausgelöst.</w:t>
            </w:r>
          </w:p>
          <w:p w14:paraId="4C6F7C2E" w14:textId="3376524A" w:rsidR="00D21DEF" w:rsidRDefault="00AA7FA3" w:rsidP="00214A3C">
            <w:pPr>
              <w:pStyle w:val="StandardinTabellen"/>
            </w:pPr>
            <w:r>
              <w:t>Das Spektrometer beginnt anschliessend wieder mit den „</w:t>
            </w:r>
            <w:proofErr w:type="spellStart"/>
            <w:r>
              <w:t>Radiometric</w:t>
            </w:r>
            <w:proofErr w:type="spellEnd"/>
            <w:r>
              <w:t xml:space="preserve"> </w:t>
            </w:r>
            <w:proofErr w:type="spellStart"/>
            <w:r>
              <w:t>measurements</w:t>
            </w:r>
            <w:proofErr w:type="spellEnd"/>
            <w:r>
              <w:t>“ wie bei der Anforderung 3.0.003 beschrieben.</w:t>
            </w:r>
          </w:p>
        </w:tc>
      </w:tr>
      <w:tr w:rsidR="00D21DEF" w14:paraId="3BE39D34" w14:textId="77777777" w:rsidTr="00AA7FA3">
        <w:trPr>
          <w:trHeight w:val="390"/>
        </w:trPr>
        <w:tc>
          <w:tcPr>
            <w:tcW w:w="9062" w:type="dxa"/>
            <w:gridSpan w:val="2"/>
            <w:shd w:val="clear" w:color="auto" w:fill="DEEAF6" w:themeFill="accent1" w:themeFillTint="33"/>
          </w:tcPr>
          <w:p w14:paraId="3587F58B" w14:textId="05634B53" w:rsidR="00D21DEF" w:rsidRDefault="00D21DEF" w:rsidP="00214A3C">
            <w:pPr>
              <w:pStyle w:val="StandardinTabellen"/>
              <w:jc w:val="right"/>
            </w:pPr>
            <w:r>
              <w:rPr>
                <w:b/>
              </w:rPr>
              <w:t xml:space="preserve">Urheber: </w:t>
            </w:r>
            <w:r w:rsidR="00AA7FA3">
              <w:rPr>
                <w:b/>
              </w:rPr>
              <w:t xml:space="preserve">A. </w:t>
            </w:r>
            <w:proofErr w:type="spellStart"/>
            <w:r w:rsidR="00AA7FA3">
              <w:rPr>
                <w:b/>
              </w:rPr>
              <w:t>Hueni</w:t>
            </w:r>
            <w:proofErr w:type="spellEnd"/>
          </w:p>
        </w:tc>
      </w:tr>
    </w:tbl>
    <w:p w14:paraId="563D79DB" w14:textId="77777777" w:rsidR="00AA7FA3" w:rsidRDefault="00AA7FA3" w:rsidP="00AA7FA3">
      <w:pPr>
        <w:pStyle w:val="berschrift3"/>
        <w:numPr>
          <w:ilvl w:val="0"/>
          <w:numId w:val="0"/>
        </w:numPr>
      </w:pPr>
    </w:p>
    <w:tbl>
      <w:tblPr>
        <w:tblStyle w:val="Tabellenraster"/>
        <w:tblW w:w="0" w:type="auto"/>
        <w:tblLook w:val="04A0" w:firstRow="1" w:lastRow="0" w:firstColumn="1" w:lastColumn="0" w:noHBand="0" w:noVBand="1"/>
      </w:tblPr>
      <w:tblGrid>
        <w:gridCol w:w="1497"/>
        <w:gridCol w:w="7565"/>
      </w:tblGrid>
      <w:tr w:rsidR="00AA7FA3" w:rsidRPr="00252AF4" w14:paraId="40C8E83A" w14:textId="77777777" w:rsidTr="00214A3C">
        <w:tc>
          <w:tcPr>
            <w:tcW w:w="1497" w:type="dxa"/>
            <w:shd w:val="clear" w:color="auto" w:fill="D9D9D9" w:themeFill="background1" w:themeFillShade="D9"/>
          </w:tcPr>
          <w:p w14:paraId="00BE6BC6" w14:textId="4CA70F33" w:rsidR="00AA7FA3" w:rsidRPr="006F7D65" w:rsidRDefault="00AA7FA3" w:rsidP="00214A3C">
            <w:pPr>
              <w:pStyle w:val="StandardinTabellen"/>
              <w:jc w:val="center"/>
              <w:rPr>
                <w:b/>
              </w:rPr>
            </w:pPr>
            <w:r>
              <w:rPr>
                <w:b/>
              </w:rPr>
              <w:t>3.0.002</w:t>
            </w:r>
          </w:p>
        </w:tc>
        <w:tc>
          <w:tcPr>
            <w:tcW w:w="7565" w:type="dxa"/>
            <w:shd w:val="clear" w:color="auto" w:fill="D9D9D9" w:themeFill="background1" w:themeFillShade="D9"/>
          </w:tcPr>
          <w:p w14:paraId="24392EE6" w14:textId="7B7EAD32" w:rsidR="00AA7FA3" w:rsidRPr="00252AF4" w:rsidRDefault="00AA7FA3" w:rsidP="00AA7FA3">
            <w:pPr>
              <w:pStyle w:val="StandardinTabellen"/>
              <w:rPr>
                <w:b/>
              </w:rPr>
            </w:pPr>
            <w:r>
              <w:rPr>
                <w:b/>
              </w:rPr>
              <w:t>„White Reference“ auslösen</w:t>
            </w:r>
          </w:p>
        </w:tc>
      </w:tr>
      <w:tr w:rsidR="00AA7FA3" w14:paraId="6AC915C4" w14:textId="77777777" w:rsidTr="00214A3C">
        <w:tc>
          <w:tcPr>
            <w:tcW w:w="9062" w:type="dxa"/>
            <w:gridSpan w:val="2"/>
          </w:tcPr>
          <w:p w14:paraId="6F922C65" w14:textId="77777777" w:rsidR="00AA7FA3" w:rsidRDefault="00AA7FA3" w:rsidP="00AA7FA3">
            <w:pPr>
              <w:pStyle w:val="StandardinTabellen"/>
            </w:pPr>
            <w:r>
              <w:t>Auf dem Spektrometer wird eine „White Reference“ Messung ausgelöst. Die erhaltenen Daten werden zur Auswertung und Berechnung im App zwischengespeichert. Diese zwischengespeicherten Daten werden bei einer neuen Messung ersetzt, die alten stehen nicht mehr zur Verfügung.</w:t>
            </w:r>
          </w:p>
          <w:p w14:paraId="7681C0A9" w14:textId="55BE1A3F" w:rsidR="00AA7FA3" w:rsidRDefault="00AA7FA3" w:rsidP="00AA7FA3">
            <w:pPr>
              <w:pStyle w:val="StandardinTabellen"/>
            </w:pPr>
            <w:r>
              <w:t>Das Spektrometer beginnt anschliessend wieder mit den „</w:t>
            </w:r>
            <w:proofErr w:type="spellStart"/>
            <w:r>
              <w:t>Radiometric</w:t>
            </w:r>
            <w:proofErr w:type="spellEnd"/>
            <w:r>
              <w:t xml:space="preserve"> </w:t>
            </w:r>
            <w:proofErr w:type="spellStart"/>
            <w:r>
              <w:t>measurements</w:t>
            </w:r>
            <w:proofErr w:type="spellEnd"/>
            <w:r>
              <w:t>“ wie bei der Anforderung 3.0.003 beschrieben.</w:t>
            </w:r>
          </w:p>
        </w:tc>
      </w:tr>
      <w:tr w:rsidR="00AA7FA3" w14:paraId="3B4DE3E8" w14:textId="77777777" w:rsidTr="00214A3C">
        <w:trPr>
          <w:trHeight w:val="390"/>
        </w:trPr>
        <w:tc>
          <w:tcPr>
            <w:tcW w:w="9062" w:type="dxa"/>
            <w:gridSpan w:val="2"/>
            <w:shd w:val="clear" w:color="auto" w:fill="DEEAF6" w:themeFill="accent1" w:themeFillTint="33"/>
          </w:tcPr>
          <w:p w14:paraId="3F550281" w14:textId="77777777" w:rsidR="00AA7FA3" w:rsidRDefault="00AA7FA3" w:rsidP="00214A3C">
            <w:pPr>
              <w:pStyle w:val="StandardinTabellen"/>
              <w:jc w:val="right"/>
            </w:pPr>
            <w:r>
              <w:rPr>
                <w:b/>
              </w:rPr>
              <w:t xml:space="preserve">Urheber: A. </w:t>
            </w:r>
            <w:proofErr w:type="spellStart"/>
            <w:r>
              <w:rPr>
                <w:b/>
              </w:rPr>
              <w:t>Hueni</w:t>
            </w:r>
            <w:proofErr w:type="spellEnd"/>
          </w:p>
        </w:tc>
      </w:tr>
    </w:tbl>
    <w:p w14:paraId="140AE34B" w14:textId="77777777" w:rsidR="00AA7FA3" w:rsidRDefault="00AA7FA3" w:rsidP="00AA7FA3"/>
    <w:tbl>
      <w:tblPr>
        <w:tblStyle w:val="Tabellenraster"/>
        <w:tblW w:w="0" w:type="auto"/>
        <w:tblLook w:val="04A0" w:firstRow="1" w:lastRow="0" w:firstColumn="1" w:lastColumn="0" w:noHBand="0" w:noVBand="1"/>
      </w:tblPr>
      <w:tblGrid>
        <w:gridCol w:w="1497"/>
        <w:gridCol w:w="7565"/>
      </w:tblGrid>
      <w:tr w:rsidR="00AA7FA3" w:rsidRPr="00252AF4" w14:paraId="3FEE601F" w14:textId="77777777" w:rsidTr="00214A3C">
        <w:tc>
          <w:tcPr>
            <w:tcW w:w="1497" w:type="dxa"/>
            <w:shd w:val="clear" w:color="auto" w:fill="D9D9D9" w:themeFill="background1" w:themeFillShade="D9"/>
          </w:tcPr>
          <w:p w14:paraId="32BC0CBF" w14:textId="309B8A8C" w:rsidR="00AA7FA3" w:rsidRPr="006F7D65" w:rsidRDefault="00AA7FA3" w:rsidP="00214A3C">
            <w:pPr>
              <w:pStyle w:val="StandardinTabellen"/>
              <w:jc w:val="center"/>
              <w:rPr>
                <w:b/>
              </w:rPr>
            </w:pPr>
            <w:r>
              <w:rPr>
                <w:b/>
              </w:rPr>
              <w:t>3.0.003</w:t>
            </w:r>
          </w:p>
        </w:tc>
        <w:tc>
          <w:tcPr>
            <w:tcW w:w="7565" w:type="dxa"/>
            <w:shd w:val="clear" w:color="auto" w:fill="D9D9D9" w:themeFill="background1" w:themeFillShade="D9"/>
          </w:tcPr>
          <w:p w14:paraId="7341D752" w14:textId="1ED6A714" w:rsidR="00AA7FA3" w:rsidRPr="00252AF4" w:rsidRDefault="00AA7FA3" w:rsidP="00214A3C">
            <w:pPr>
              <w:pStyle w:val="StandardinTabellen"/>
              <w:rPr>
                <w:b/>
              </w:rPr>
            </w:pPr>
            <w:r>
              <w:rPr>
                <w:b/>
              </w:rPr>
              <w:t>„</w:t>
            </w:r>
            <w:proofErr w:type="spellStart"/>
            <w:r>
              <w:rPr>
                <w:b/>
              </w:rPr>
              <w:t>Radiometric</w:t>
            </w:r>
            <w:proofErr w:type="spellEnd"/>
            <w:r>
              <w:rPr>
                <w:b/>
              </w:rPr>
              <w:t xml:space="preserve"> </w:t>
            </w:r>
            <w:proofErr w:type="spellStart"/>
            <w:r>
              <w:rPr>
                <w:b/>
              </w:rPr>
              <w:t>measurement</w:t>
            </w:r>
            <w:proofErr w:type="spellEnd"/>
            <w:r>
              <w:rPr>
                <w:b/>
              </w:rPr>
              <w:t>“ auslösen</w:t>
            </w:r>
          </w:p>
        </w:tc>
      </w:tr>
      <w:tr w:rsidR="00AA7FA3" w14:paraId="58383B27" w14:textId="77777777" w:rsidTr="00214A3C">
        <w:tc>
          <w:tcPr>
            <w:tcW w:w="9062" w:type="dxa"/>
            <w:gridSpan w:val="2"/>
          </w:tcPr>
          <w:p w14:paraId="1615F457" w14:textId="2D6F76A9" w:rsidR="00AA7FA3" w:rsidRDefault="00AA7FA3" w:rsidP="00214A3C">
            <w:pPr>
              <w:pStyle w:val="StandardinTabellen"/>
            </w:pPr>
            <w:r>
              <w:t>Dies ist eine normale Messung die</w:t>
            </w:r>
            <w:r w:rsidR="00731A75">
              <w:t>,</w:t>
            </w:r>
            <w:r>
              <w:t xml:space="preserve"> wenn keine anderen anstehen</w:t>
            </w:r>
            <w:r w:rsidR="00731A75">
              <w:t>,</w:t>
            </w:r>
            <w:r>
              <w:t xml:space="preserve"> kontinuierlich ausgeführt wird. Das Resultat der „</w:t>
            </w:r>
            <w:proofErr w:type="spellStart"/>
            <w:r>
              <w:t>Radiometric</w:t>
            </w:r>
            <w:proofErr w:type="spellEnd"/>
            <w:r>
              <w:t xml:space="preserve"> </w:t>
            </w:r>
            <w:proofErr w:type="spellStart"/>
            <w:r>
              <w:t>measure</w:t>
            </w:r>
            <w:proofErr w:type="spellEnd"/>
            <w:r>
              <w:t>“ wird verwendet um die Anzeige der aktuellen Daten zu aktualisieren.</w:t>
            </w:r>
          </w:p>
          <w:p w14:paraId="13BBD624" w14:textId="77777777" w:rsidR="00AA7FA3" w:rsidRDefault="00AA7FA3" w:rsidP="00731A75">
            <w:pPr>
              <w:pStyle w:val="StandardinTabellen"/>
            </w:pPr>
            <w:r>
              <w:t xml:space="preserve">Diese Daten werden auch verwendet bei einer Messreihe. Zusätzlich zur Anzeige werden </w:t>
            </w:r>
            <w:r w:rsidR="00731A75">
              <w:t>die Daten</w:t>
            </w:r>
            <w:r>
              <w:t xml:space="preserve"> dann gleichzeitig zwischengespeichert</w:t>
            </w:r>
            <w:r w:rsidR="00731A75">
              <w:t>, damit sie später exportiert werden können.</w:t>
            </w:r>
          </w:p>
          <w:p w14:paraId="36EA5E81" w14:textId="32DF72AE" w:rsidR="00731A75" w:rsidRDefault="00731A75" w:rsidP="00731A75">
            <w:pPr>
              <w:pStyle w:val="StandardinTabellen"/>
            </w:pPr>
            <w:r>
              <w:t>Das Resultat dieser Messung wird mit „</w:t>
            </w:r>
            <w:proofErr w:type="spellStart"/>
            <w:r>
              <w:t>raw</w:t>
            </w:r>
            <w:proofErr w:type="spellEnd"/>
            <w:r>
              <w:t xml:space="preserve"> DN“ (</w:t>
            </w:r>
            <w:proofErr w:type="spellStart"/>
            <w:r>
              <w:t>raw</w:t>
            </w:r>
            <w:proofErr w:type="spellEnd"/>
            <w:r>
              <w:t xml:space="preserve"> digital </w:t>
            </w:r>
            <w:proofErr w:type="spellStart"/>
            <w:r>
              <w:t>numbers</w:t>
            </w:r>
            <w:proofErr w:type="spellEnd"/>
            <w:r>
              <w:t>) bezeichnet</w:t>
            </w:r>
          </w:p>
        </w:tc>
      </w:tr>
      <w:tr w:rsidR="00AA7FA3" w14:paraId="0318E57D" w14:textId="77777777" w:rsidTr="00214A3C">
        <w:trPr>
          <w:trHeight w:val="390"/>
        </w:trPr>
        <w:tc>
          <w:tcPr>
            <w:tcW w:w="9062" w:type="dxa"/>
            <w:gridSpan w:val="2"/>
            <w:shd w:val="clear" w:color="auto" w:fill="DEEAF6" w:themeFill="accent1" w:themeFillTint="33"/>
          </w:tcPr>
          <w:p w14:paraId="00421B2B" w14:textId="77777777" w:rsidR="00AA7FA3" w:rsidRDefault="00AA7FA3" w:rsidP="00214A3C">
            <w:pPr>
              <w:pStyle w:val="StandardinTabellen"/>
              <w:jc w:val="right"/>
            </w:pPr>
            <w:r>
              <w:rPr>
                <w:b/>
              </w:rPr>
              <w:t xml:space="preserve">Urheber: A. </w:t>
            </w:r>
            <w:proofErr w:type="spellStart"/>
            <w:r>
              <w:rPr>
                <w:b/>
              </w:rPr>
              <w:t>Hueni</w:t>
            </w:r>
            <w:proofErr w:type="spellEnd"/>
          </w:p>
        </w:tc>
      </w:tr>
    </w:tbl>
    <w:p w14:paraId="30F7EFEC" w14:textId="77777777" w:rsidR="00AA7FA3" w:rsidRDefault="00AA7FA3" w:rsidP="00AA7FA3"/>
    <w:tbl>
      <w:tblPr>
        <w:tblStyle w:val="Tabellenraster"/>
        <w:tblW w:w="0" w:type="auto"/>
        <w:tblLook w:val="04A0" w:firstRow="1" w:lastRow="0" w:firstColumn="1" w:lastColumn="0" w:noHBand="0" w:noVBand="1"/>
      </w:tblPr>
      <w:tblGrid>
        <w:gridCol w:w="1497"/>
        <w:gridCol w:w="7565"/>
      </w:tblGrid>
      <w:tr w:rsidR="00731A75" w:rsidRPr="00252AF4" w14:paraId="5D456E8E" w14:textId="77777777" w:rsidTr="00214A3C">
        <w:tc>
          <w:tcPr>
            <w:tcW w:w="1497" w:type="dxa"/>
            <w:shd w:val="clear" w:color="auto" w:fill="D9D9D9" w:themeFill="background1" w:themeFillShade="D9"/>
          </w:tcPr>
          <w:p w14:paraId="3875AA59" w14:textId="1B709147" w:rsidR="00731A75" w:rsidRPr="006F7D65" w:rsidRDefault="00731A75" w:rsidP="00214A3C">
            <w:pPr>
              <w:pStyle w:val="StandardinTabellen"/>
              <w:jc w:val="center"/>
              <w:rPr>
                <w:b/>
              </w:rPr>
            </w:pPr>
            <w:r>
              <w:rPr>
                <w:b/>
              </w:rPr>
              <w:t>3.0.004</w:t>
            </w:r>
          </w:p>
        </w:tc>
        <w:tc>
          <w:tcPr>
            <w:tcW w:w="7565" w:type="dxa"/>
            <w:shd w:val="clear" w:color="auto" w:fill="D9D9D9" w:themeFill="background1" w:themeFillShade="D9"/>
          </w:tcPr>
          <w:p w14:paraId="1514E297" w14:textId="40EA45B8" w:rsidR="00731A75" w:rsidRPr="00252AF4" w:rsidRDefault="00731A75" w:rsidP="00731A75">
            <w:pPr>
              <w:pStyle w:val="StandardinTabellen"/>
              <w:rPr>
                <w:b/>
              </w:rPr>
            </w:pPr>
            <w:r>
              <w:rPr>
                <w:b/>
              </w:rPr>
              <w:t>„</w:t>
            </w:r>
            <w:proofErr w:type="spellStart"/>
            <w:r>
              <w:rPr>
                <w:b/>
              </w:rPr>
              <w:t>Optimize</w:t>
            </w:r>
            <w:proofErr w:type="spellEnd"/>
            <w:r>
              <w:rPr>
                <w:b/>
              </w:rPr>
              <w:t xml:space="preserve"> </w:t>
            </w:r>
            <w:proofErr w:type="spellStart"/>
            <w:r>
              <w:rPr>
                <w:b/>
              </w:rPr>
              <w:t>instrument</w:t>
            </w:r>
            <w:proofErr w:type="spellEnd"/>
            <w:r>
              <w:rPr>
                <w:b/>
              </w:rPr>
              <w:t>“ auslösen</w:t>
            </w:r>
          </w:p>
        </w:tc>
      </w:tr>
      <w:tr w:rsidR="00731A75" w14:paraId="366A1B33" w14:textId="77777777" w:rsidTr="00214A3C">
        <w:tc>
          <w:tcPr>
            <w:tcW w:w="9062" w:type="dxa"/>
            <w:gridSpan w:val="2"/>
          </w:tcPr>
          <w:p w14:paraId="172F9967" w14:textId="181CB460" w:rsidR="00731A75" w:rsidRDefault="00731A75" w:rsidP="00214A3C">
            <w:pPr>
              <w:pStyle w:val="StandardinTabellen"/>
            </w:pPr>
            <w:r>
              <w:t>D</w:t>
            </w:r>
            <w:r w:rsidR="00EC6D2B">
              <w:t xml:space="preserve">as Spektrometer wird optimiert. Zusätzlich wird auf dem Spektrometer ein „Dark </w:t>
            </w:r>
            <w:proofErr w:type="spellStart"/>
            <w:r w:rsidR="00EC6D2B">
              <w:t>Current</w:t>
            </w:r>
            <w:proofErr w:type="spellEnd"/>
            <w:r w:rsidR="00EC6D2B">
              <w:t>“ ausgelöst. Anschliessend werden die Daten der „White Reference“ gelöscht, diese muss dann manuell gemacht werden.</w:t>
            </w:r>
          </w:p>
          <w:p w14:paraId="5CAEBBDE" w14:textId="08AA2ECF" w:rsidR="00EC6D2B" w:rsidRDefault="00EC6D2B" w:rsidP="00214A3C">
            <w:pPr>
              <w:pStyle w:val="StandardinTabellen"/>
            </w:pPr>
            <w:r>
              <w:t>Weitere Informationen zu „</w:t>
            </w:r>
            <w:proofErr w:type="spellStart"/>
            <w:r>
              <w:t>Optimize</w:t>
            </w:r>
            <w:proofErr w:type="spellEnd"/>
            <w:r>
              <w:t xml:space="preserve"> </w:t>
            </w:r>
            <w:proofErr w:type="spellStart"/>
            <w:r>
              <w:t>instrument</w:t>
            </w:r>
            <w:proofErr w:type="spellEnd"/>
            <w:r>
              <w:t>“ sind im Handbuch der RS</w:t>
            </w:r>
            <w:r w:rsidRPr="00EC6D2B">
              <w:rPr>
                <w:vertAlign w:val="superscript"/>
              </w:rPr>
              <w:t>3</w:t>
            </w:r>
            <w:r>
              <w:t xml:space="preserve"> Software genau beschrieben.</w:t>
            </w:r>
          </w:p>
        </w:tc>
      </w:tr>
      <w:tr w:rsidR="00731A75" w14:paraId="30A71F03" w14:textId="77777777" w:rsidTr="00214A3C">
        <w:trPr>
          <w:trHeight w:val="390"/>
        </w:trPr>
        <w:tc>
          <w:tcPr>
            <w:tcW w:w="9062" w:type="dxa"/>
            <w:gridSpan w:val="2"/>
            <w:shd w:val="clear" w:color="auto" w:fill="DEEAF6" w:themeFill="accent1" w:themeFillTint="33"/>
          </w:tcPr>
          <w:p w14:paraId="1FA24E6B" w14:textId="77777777" w:rsidR="00731A75" w:rsidRDefault="00731A75" w:rsidP="00214A3C">
            <w:pPr>
              <w:pStyle w:val="StandardinTabellen"/>
              <w:jc w:val="right"/>
            </w:pPr>
            <w:r>
              <w:rPr>
                <w:b/>
              </w:rPr>
              <w:t xml:space="preserve">Urheber: A. </w:t>
            </w:r>
            <w:proofErr w:type="spellStart"/>
            <w:r>
              <w:rPr>
                <w:b/>
              </w:rPr>
              <w:t>Hueni</w:t>
            </w:r>
            <w:proofErr w:type="spellEnd"/>
          </w:p>
        </w:tc>
      </w:tr>
    </w:tbl>
    <w:p w14:paraId="705999FE" w14:textId="3335CB80" w:rsidR="00EC6D2B" w:rsidRDefault="00EC6D2B" w:rsidP="00AA7FA3"/>
    <w:p w14:paraId="31CCB4C2" w14:textId="77777777" w:rsidR="00EC6D2B" w:rsidRDefault="00EC6D2B">
      <w:r>
        <w:br w:type="page"/>
      </w:r>
    </w:p>
    <w:tbl>
      <w:tblPr>
        <w:tblStyle w:val="Tabellenraster"/>
        <w:tblW w:w="0" w:type="auto"/>
        <w:tblLook w:val="04A0" w:firstRow="1" w:lastRow="0" w:firstColumn="1" w:lastColumn="0" w:noHBand="0" w:noVBand="1"/>
      </w:tblPr>
      <w:tblGrid>
        <w:gridCol w:w="1497"/>
        <w:gridCol w:w="7565"/>
      </w:tblGrid>
      <w:tr w:rsidR="00EC6D2B" w:rsidRPr="00252AF4" w14:paraId="41B40129" w14:textId="77777777" w:rsidTr="00214A3C">
        <w:tc>
          <w:tcPr>
            <w:tcW w:w="1497" w:type="dxa"/>
            <w:shd w:val="clear" w:color="auto" w:fill="D9D9D9" w:themeFill="background1" w:themeFillShade="D9"/>
          </w:tcPr>
          <w:p w14:paraId="21F4652C" w14:textId="377AB64C" w:rsidR="00EC6D2B" w:rsidRPr="006F7D65" w:rsidRDefault="00EC6D2B" w:rsidP="00214A3C">
            <w:pPr>
              <w:pStyle w:val="StandardinTabellen"/>
              <w:jc w:val="center"/>
              <w:rPr>
                <w:b/>
              </w:rPr>
            </w:pPr>
            <w:r>
              <w:rPr>
                <w:b/>
              </w:rPr>
              <w:lastRenderedPageBreak/>
              <w:t>3.0.005</w:t>
            </w:r>
          </w:p>
        </w:tc>
        <w:tc>
          <w:tcPr>
            <w:tcW w:w="7565" w:type="dxa"/>
            <w:shd w:val="clear" w:color="auto" w:fill="D9D9D9" w:themeFill="background1" w:themeFillShade="D9"/>
          </w:tcPr>
          <w:p w14:paraId="37DA030E" w14:textId="537363E6" w:rsidR="00EC6D2B" w:rsidRPr="00252AF4" w:rsidRDefault="00EC6D2B" w:rsidP="00214A3C">
            <w:pPr>
              <w:pStyle w:val="StandardinTabellen"/>
              <w:rPr>
                <w:b/>
              </w:rPr>
            </w:pPr>
            <w:r>
              <w:rPr>
                <w:b/>
              </w:rPr>
              <w:t>Abbrechen des „</w:t>
            </w:r>
            <w:proofErr w:type="spellStart"/>
            <w:r>
              <w:rPr>
                <w:b/>
              </w:rPr>
              <w:t>Radiometric</w:t>
            </w:r>
            <w:proofErr w:type="spellEnd"/>
            <w:r>
              <w:rPr>
                <w:b/>
              </w:rPr>
              <w:t xml:space="preserve"> </w:t>
            </w:r>
            <w:proofErr w:type="spellStart"/>
            <w:r>
              <w:rPr>
                <w:b/>
              </w:rPr>
              <w:t>measurements</w:t>
            </w:r>
            <w:proofErr w:type="spellEnd"/>
            <w:r>
              <w:rPr>
                <w:b/>
              </w:rPr>
              <w:t>“</w:t>
            </w:r>
          </w:p>
        </w:tc>
      </w:tr>
      <w:tr w:rsidR="00EC6D2B" w14:paraId="0EE8ED82" w14:textId="77777777" w:rsidTr="00214A3C">
        <w:tc>
          <w:tcPr>
            <w:tcW w:w="9062" w:type="dxa"/>
            <w:gridSpan w:val="2"/>
          </w:tcPr>
          <w:p w14:paraId="7A28EBBF" w14:textId="11478B25" w:rsidR="00EC6D2B" w:rsidRDefault="00EC6D2B" w:rsidP="00214A3C">
            <w:pPr>
              <w:pStyle w:val="StandardinTabellen"/>
            </w:pPr>
            <w:r>
              <w:t>So kann verhindert werden, dass das App weitere Messungen automatisch und kontinuierlich ausführt. Es werden keine neuen Daten gesammelt.</w:t>
            </w:r>
          </w:p>
        </w:tc>
      </w:tr>
      <w:tr w:rsidR="00EC6D2B" w14:paraId="3DAF7D3B" w14:textId="77777777" w:rsidTr="00214A3C">
        <w:trPr>
          <w:trHeight w:val="390"/>
        </w:trPr>
        <w:tc>
          <w:tcPr>
            <w:tcW w:w="9062" w:type="dxa"/>
            <w:gridSpan w:val="2"/>
            <w:shd w:val="clear" w:color="auto" w:fill="DEEAF6" w:themeFill="accent1" w:themeFillTint="33"/>
          </w:tcPr>
          <w:p w14:paraId="18EC5617" w14:textId="77777777" w:rsidR="00EC6D2B" w:rsidRDefault="00EC6D2B" w:rsidP="00214A3C">
            <w:pPr>
              <w:pStyle w:val="StandardinTabellen"/>
              <w:jc w:val="right"/>
            </w:pPr>
            <w:r>
              <w:rPr>
                <w:b/>
              </w:rPr>
              <w:t xml:space="preserve">Urheber: A. </w:t>
            </w:r>
            <w:proofErr w:type="spellStart"/>
            <w:r>
              <w:rPr>
                <w:b/>
              </w:rPr>
              <w:t>Hueni</w:t>
            </w:r>
            <w:proofErr w:type="spellEnd"/>
          </w:p>
        </w:tc>
      </w:tr>
    </w:tbl>
    <w:p w14:paraId="78A6616C" w14:textId="0BCE3734" w:rsidR="00390C8A" w:rsidRDefault="00390C8A" w:rsidP="00AA7FA3"/>
    <w:p w14:paraId="01288668" w14:textId="77777777" w:rsidR="00390C8A" w:rsidRDefault="00390C8A">
      <w:r>
        <w:br w:type="page"/>
      </w:r>
    </w:p>
    <w:p w14:paraId="6C6EBED3" w14:textId="28AC542D" w:rsidR="00C76739" w:rsidRDefault="00EC6D2B" w:rsidP="00EC6D2B">
      <w:pPr>
        <w:pStyle w:val="berschrift3"/>
      </w:pPr>
      <w:bookmarkStart w:id="24" w:name="_Toc466896687"/>
      <w:r>
        <w:lastRenderedPageBreak/>
        <w:t xml:space="preserve">Speicherung der </w:t>
      </w:r>
      <w:r w:rsidR="00C91B12">
        <w:t>Messdaten</w:t>
      </w:r>
      <w:bookmarkEnd w:id="24"/>
    </w:p>
    <w:tbl>
      <w:tblPr>
        <w:tblStyle w:val="Tabellenraster"/>
        <w:tblW w:w="0" w:type="auto"/>
        <w:tblLook w:val="04A0" w:firstRow="1" w:lastRow="0" w:firstColumn="1" w:lastColumn="0" w:noHBand="0" w:noVBand="1"/>
      </w:tblPr>
      <w:tblGrid>
        <w:gridCol w:w="1497"/>
        <w:gridCol w:w="7565"/>
      </w:tblGrid>
      <w:tr w:rsidR="00EC6D2B" w:rsidRPr="00252AF4" w14:paraId="416CC27D" w14:textId="77777777" w:rsidTr="00214A3C">
        <w:tc>
          <w:tcPr>
            <w:tcW w:w="1497" w:type="dxa"/>
            <w:shd w:val="clear" w:color="auto" w:fill="D9D9D9" w:themeFill="background1" w:themeFillShade="D9"/>
          </w:tcPr>
          <w:p w14:paraId="6CC1B44C" w14:textId="29E6F246" w:rsidR="00EC6D2B" w:rsidRPr="006F7D65" w:rsidRDefault="00EC6D2B" w:rsidP="00214A3C">
            <w:pPr>
              <w:pStyle w:val="StandardinTabellen"/>
              <w:jc w:val="center"/>
              <w:rPr>
                <w:b/>
              </w:rPr>
            </w:pPr>
            <w:r>
              <w:rPr>
                <w:b/>
              </w:rPr>
              <w:t>4.0.001</w:t>
            </w:r>
          </w:p>
        </w:tc>
        <w:tc>
          <w:tcPr>
            <w:tcW w:w="7565" w:type="dxa"/>
            <w:shd w:val="clear" w:color="auto" w:fill="D9D9D9" w:themeFill="background1" w:themeFillShade="D9"/>
          </w:tcPr>
          <w:p w14:paraId="5E2EB89A" w14:textId="5B468A98" w:rsidR="00EC6D2B" w:rsidRPr="00252AF4" w:rsidRDefault="00EC6D2B" w:rsidP="00214A3C">
            <w:pPr>
              <w:pStyle w:val="StandardinTabellen"/>
              <w:rPr>
                <w:b/>
              </w:rPr>
            </w:pPr>
            <w:r>
              <w:rPr>
                <w:b/>
              </w:rPr>
              <w:t>Konfiguration einer neuen Messung</w:t>
            </w:r>
          </w:p>
        </w:tc>
      </w:tr>
      <w:tr w:rsidR="00EC6D2B" w14:paraId="775F579A" w14:textId="77777777" w:rsidTr="00214A3C">
        <w:tc>
          <w:tcPr>
            <w:tcW w:w="9062" w:type="dxa"/>
            <w:gridSpan w:val="2"/>
          </w:tcPr>
          <w:p w14:paraId="78A32028" w14:textId="3DE10F9B" w:rsidR="00EC6D2B" w:rsidRDefault="00EC6D2B" w:rsidP="00214A3C">
            <w:pPr>
              <w:pStyle w:val="StandardinTabellen"/>
            </w:pPr>
            <w:r>
              <w:t>Im App kann eine Messung angelegt werden. Eine Messung wird mit folgenden Parametern erfasst:</w:t>
            </w:r>
          </w:p>
          <w:p w14:paraId="0E0A369E" w14:textId="77777777" w:rsidR="00EC6D2B" w:rsidRDefault="00EC6D2B" w:rsidP="00EC6D2B">
            <w:pPr>
              <w:pStyle w:val="StandardinTabellen"/>
              <w:numPr>
                <w:ilvl w:val="0"/>
                <w:numId w:val="18"/>
              </w:numPr>
              <w:spacing w:before="0" w:after="0"/>
              <w:ind w:left="714" w:hanging="357"/>
            </w:pPr>
            <w:r>
              <w:t>Name</w:t>
            </w:r>
          </w:p>
          <w:p w14:paraId="376DCA36" w14:textId="67A1BF7A" w:rsidR="00EC6D2B" w:rsidRDefault="00713B6F" w:rsidP="00EC6D2B">
            <w:pPr>
              <w:pStyle w:val="StandardinTabellen"/>
              <w:numPr>
                <w:ilvl w:val="0"/>
                <w:numId w:val="18"/>
              </w:numPr>
              <w:spacing w:before="0" w:after="0"/>
              <w:ind w:left="714" w:hanging="357"/>
            </w:pPr>
            <w:r>
              <w:t>Startnummer</w:t>
            </w:r>
          </w:p>
          <w:p w14:paraId="56936426" w14:textId="77777777" w:rsidR="00EC6D2B" w:rsidRDefault="00EC6D2B" w:rsidP="00EC6D2B">
            <w:pPr>
              <w:pStyle w:val="StandardinTabellen"/>
              <w:numPr>
                <w:ilvl w:val="0"/>
                <w:numId w:val="18"/>
              </w:numPr>
              <w:spacing w:before="0" w:after="0"/>
              <w:ind w:left="714" w:hanging="357"/>
            </w:pPr>
            <w:r>
              <w:t>Anzahl Messungen</w:t>
            </w:r>
          </w:p>
          <w:p w14:paraId="1AB51039" w14:textId="77777777" w:rsidR="00EC6D2B" w:rsidRDefault="00EC6D2B" w:rsidP="00EC6D2B">
            <w:pPr>
              <w:pStyle w:val="StandardinTabellen"/>
              <w:numPr>
                <w:ilvl w:val="0"/>
                <w:numId w:val="18"/>
              </w:numPr>
              <w:spacing w:before="0" w:after="0"/>
              <w:ind w:left="714" w:hanging="357"/>
            </w:pPr>
            <w:r>
              <w:t>Intervall zwischen den Messungen</w:t>
            </w:r>
          </w:p>
          <w:p w14:paraId="308330B2" w14:textId="77777777" w:rsidR="00EC6D2B" w:rsidRDefault="00EC6D2B" w:rsidP="00EC6D2B">
            <w:pPr>
              <w:pStyle w:val="StandardinTabellen"/>
              <w:numPr>
                <w:ilvl w:val="0"/>
                <w:numId w:val="18"/>
              </w:numPr>
              <w:spacing w:before="0" w:after="0"/>
              <w:ind w:left="714" w:hanging="357"/>
            </w:pPr>
            <w:r>
              <w:t>Beschreibung / Kommentar</w:t>
            </w:r>
          </w:p>
          <w:p w14:paraId="18638B3B" w14:textId="41DE2CAA" w:rsidR="00B37354" w:rsidRPr="00E85DAC" w:rsidRDefault="001638D4" w:rsidP="00B37354">
            <w:pPr>
              <w:pStyle w:val="StandardinTabellen"/>
              <w:numPr>
                <w:ilvl w:val="0"/>
                <w:numId w:val="18"/>
              </w:numPr>
              <w:spacing w:before="0" w:after="0"/>
              <w:ind w:left="714" w:hanging="357"/>
              <w:rPr>
                <w:color w:val="FF0000"/>
              </w:rPr>
            </w:pPr>
            <w:r>
              <w:rPr>
                <w:color w:val="FF0000"/>
              </w:rPr>
              <w:t xml:space="preserve">Verschiedene Optimierungen wie „Dark </w:t>
            </w:r>
            <w:proofErr w:type="spellStart"/>
            <w:r>
              <w:rPr>
                <w:color w:val="FF0000"/>
              </w:rPr>
              <w:t>Current</w:t>
            </w:r>
            <w:proofErr w:type="spellEnd"/>
            <w:r>
              <w:rPr>
                <w:color w:val="FF0000"/>
              </w:rPr>
              <w:t>“ und „White Reference“ vor/während/nach jeder Messung</w:t>
            </w:r>
          </w:p>
          <w:p w14:paraId="0C1E0981" w14:textId="73EC2A27" w:rsidR="00B37354" w:rsidRPr="00B37354" w:rsidRDefault="00B37354" w:rsidP="00B37354">
            <w:pPr>
              <w:pStyle w:val="StandardinTabellen"/>
            </w:pPr>
            <w:r w:rsidRPr="00B37354">
              <w:t>Zusätzlich werden noch das Datum und die Zeit nach Ausführung einer Messung gespeichert.</w:t>
            </w:r>
          </w:p>
        </w:tc>
      </w:tr>
      <w:tr w:rsidR="00EC6D2B" w14:paraId="56592C47" w14:textId="77777777" w:rsidTr="00214A3C">
        <w:trPr>
          <w:trHeight w:val="390"/>
        </w:trPr>
        <w:tc>
          <w:tcPr>
            <w:tcW w:w="9062" w:type="dxa"/>
            <w:gridSpan w:val="2"/>
            <w:shd w:val="clear" w:color="auto" w:fill="DEEAF6" w:themeFill="accent1" w:themeFillTint="33"/>
          </w:tcPr>
          <w:p w14:paraId="1FB0A290" w14:textId="77777777" w:rsidR="00EC6D2B" w:rsidRDefault="00EC6D2B" w:rsidP="00214A3C">
            <w:pPr>
              <w:pStyle w:val="StandardinTabellen"/>
              <w:jc w:val="right"/>
            </w:pPr>
            <w:r>
              <w:rPr>
                <w:b/>
              </w:rPr>
              <w:t xml:space="preserve">Urheber: A. </w:t>
            </w:r>
            <w:proofErr w:type="spellStart"/>
            <w:r>
              <w:rPr>
                <w:b/>
              </w:rPr>
              <w:t>Hueni</w:t>
            </w:r>
            <w:proofErr w:type="spellEnd"/>
          </w:p>
        </w:tc>
      </w:tr>
    </w:tbl>
    <w:p w14:paraId="1FD7985A" w14:textId="77777777" w:rsidR="00EC6D2B" w:rsidRDefault="00EC6D2B" w:rsidP="00EC6D2B"/>
    <w:tbl>
      <w:tblPr>
        <w:tblStyle w:val="Tabellenraster"/>
        <w:tblW w:w="0" w:type="auto"/>
        <w:tblLook w:val="04A0" w:firstRow="1" w:lastRow="0" w:firstColumn="1" w:lastColumn="0" w:noHBand="0" w:noVBand="1"/>
      </w:tblPr>
      <w:tblGrid>
        <w:gridCol w:w="1497"/>
        <w:gridCol w:w="7565"/>
      </w:tblGrid>
      <w:tr w:rsidR="00B37354" w:rsidRPr="00252AF4" w14:paraId="5510EF90" w14:textId="77777777" w:rsidTr="00214A3C">
        <w:tc>
          <w:tcPr>
            <w:tcW w:w="1497" w:type="dxa"/>
            <w:shd w:val="clear" w:color="auto" w:fill="D9D9D9" w:themeFill="background1" w:themeFillShade="D9"/>
          </w:tcPr>
          <w:p w14:paraId="77499646" w14:textId="5FE04256" w:rsidR="00B37354" w:rsidRPr="006F7D65" w:rsidRDefault="00B37354" w:rsidP="00214A3C">
            <w:pPr>
              <w:pStyle w:val="StandardinTabellen"/>
              <w:jc w:val="center"/>
              <w:rPr>
                <w:b/>
              </w:rPr>
            </w:pPr>
            <w:r>
              <w:rPr>
                <w:b/>
              </w:rPr>
              <w:t>4.0.00</w:t>
            </w:r>
            <w:r w:rsidR="00AB3B14">
              <w:rPr>
                <w:b/>
              </w:rPr>
              <w:t>2</w:t>
            </w:r>
          </w:p>
        </w:tc>
        <w:tc>
          <w:tcPr>
            <w:tcW w:w="7565" w:type="dxa"/>
            <w:shd w:val="clear" w:color="auto" w:fill="D9D9D9" w:themeFill="background1" w:themeFillShade="D9"/>
          </w:tcPr>
          <w:p w14:paraId="5D16F70F" w14:textId="7E35DC95" w:rsidR="00B37354" w:rsidRPr="00252AF4" w:rsidRDefault="00B37354" w:rsidP="00214A3C">
            <w:pPr>
              <w:pStyle w:val="StandardinTabellen"/>
              <w:rPr>
                <w:b/>
              </w:rPr>
            </w:pPr>
            <w:r>
              <w:rPr>
                <w:b/>
              </w:rPr>
              <w:t>Auslösen einer konfigurierten Messung</w:t>
            </w:r>
          </w:p>
        </w:tc>
      </w:tr>
      <w:tr w:rsidR="00B37354" w14:paraId="08925553" w14:textId="77777777" w:rsidTr="00214A3C">
        <w:tc>
          <w:tcPr>
            <w:tcW w:w="9062" w:type="dxa"/>
            <w:gridSpan w:val="2"/>
          </w:tcPr>
          <w:p w14:paraId="3F1E4D90" w14:textId="4DCC24E4" w:rsidR="00B37354" w:rsidRDefault="00B37354" w:rsidP="00214A3C">
            <w:pPr>
              <w:pStyle w:val="StandardinTabellen"/>
            </w:pPr>
            <w:r>
              <w:t>Eine konfigurierte Messung kann Ausgelöst werden. Diese wird dann Ausgeführt nach den zuvor eingestellten Parameterwerten.</w:t>
            </w:r>
            <w:r w:rsidR="00AB3B14">
              <w:t xml:space="preserve"> Messungen können nur Ausgeführt werden, wenn bereits eine „White Reference“ Messung zuvor durchgeführt worden ist.</w:t>
            </w:r>
          </w:p>
        </w:tc>
      </w:tr>
      <w:tr w:rsidR="00B37354" w14:paraId="5A91E384" w14:textId="77777777" w:rsidTr="00214A3C">
        <w:trPr>
          <w:trHeight w:val="390"/>
        </w:trPr>
        <w:tc>
          <w:tcPr>
            <w:tcW w:w="9062" w:type="dxa"/>
            <w:gridSpan w:val="2"/>
            <w:shd w:val="clear" w:color="auto" w:fill="DEEAF6" w:themeFill="accent1" w:themeFillTint="33"/>
          </w:tcPr>
          <w:p w14:paraId="70DFF39E" w14:textId="77777777" w:rsidR="00B37354" w:rsidRDefault="00B37354" w:rsidP="00214A3C">
            <w:pPr>
              <w:pStyle w:val="StandardinTabellen"/>
              <w:jc w:val="right"/>
            </w:pPr>
            <w:r>
              <w:rPr>
                <w:b/>
              </w:rPr>
              <w:t xml:space="preserve">Urheber: A. </w:t>
            </w:r>
            <w:proofErr w:type="spellStart"/>
            <w:r>
              <w:rPr>
                <w:b/>
              </w:rPr>
              <w:t>Hueni</w:t>
            </w:r>
            <w:proofErr w:type="spellEnd"/>
          </w:p>
        </w:tc>
      </w:tr>
    </w:tbl>
    <w:p w14:paraId="255E89F8" w14:textId="77777777" w:rsidR="00B37354" w:rsidRDefault="00B37354" w:rsidP="00EC6D2B"/>
    <w:tbl>
      <w:tblPr>
        <w:tblStyle w:val="Tabellenraster"/>
        <w:tblW w:w="0" w:type="auto"/>
        <w:tblLook w:val="04A0" w:firstRow="1" w:lastRow="0" w:firstColumn="1" w:lastColumn="0" w:noHBand="0" w:noVBand="1"/>
      </w:tblPr>
      <w:tblGrid>
        <w:gridCol w:w="1497"/>
        <w:gridCol w:w="7565"/>
      </w:tblGrid>
      <w:tr w:rsidR="00390C8A" w:rsidRPr="00252AF4" w14:paraId="2D8EE612" w14:textId="77777777" w:rsidTr="00214A3C">
        <w:tc>
          <w:tcPr>
            <w:tcW w:w="1497" w:type="dxa"/>
            <w:shd w:val="clear" w:color="auto" w:fill="D9D9D9" w:themeFill="background1" w:themeFillShade="D9"/>
          </w:tcPr>
          <w:p w14:paraId="2E8CDB55" w14:textId="74D79918" w:rsidR="00390C8A" w:rsidRPr="006F7D65" w:rsidRDefault="00390C8A" w:rsidP="00214A3C">
            <w:pPr>
              <w:pStyle w:val="StandardinTabellen"/>
              <w:jc w:val="center"/>
              <w:rPr>
                <w:b/>
              </w:rPr>
            </w:pPr>
            <w:r>
              <w:rPr>
                <w:b/>
              </w:rPr>
              <w:t>4.0.00</w:t>
            </w:r>
            <w:r w:rsidR="00B64262">
              <w:rPr>
                <w:b/>
              </w:rPr>
              <w:t>3</w:t>
            </w:r>
          </w:p>
        </w:tc>
        <w:tc>
          <w:tcPr>
            <w:tcW w:w="7565" w:type="dxa"/>
            <w:shd w:val="clear" w:color="auto" w:fill="D9D9D9" w:themeFill="background1" w:themeFillShade="D9"/>
          </w:tcPr>
          <w:p w14:paraId="6CC71C20" w14:textId="76992D57" w:rsidR="00390C8A" w:rsidRPr="00252AF4" w:rsidRDefault="00B64262" w:rsidP="00214A3C">
            <w:pPr>
              <w:pStyle w:val="StandardinTabellen"/>
              <w:rPr>
                <w:b/>
              </w:rPr>
            </w:pPr>
            <w:r>
              <w:rPr>
                <w:b/>
              </w:rPr>
              <w:t>Abspeichern der Daten im Indigo File Format</w:t>
            </w:r>
          </w:p>
        </w:tc>
      </w:tr>
      <w:tr w:rsidR="00390C8A" w14:paraId="1C0E5DFC" w14:textId="77777777" w:rsidTr="00214A3C">
        <w:tc>
          <w:tcPr>
            <w:tcW w:w="9062" w:type="dxa"/>
            <w:gridSpan w:val="2"/>
          </w:tcPr>
          <w:p w14:paraId="293BFFF1" w14:textId="7DD67F56" w:rsidR="00390C8A" w:rsidRDefault="00B64262" w:rsidP="00214A3C">
            <w:pPr>
              <w:pStyle w:val="StandardinTabellen"/>
            </w:pPr>
            <w:r>
              <w:t>Sobald eine Messung fertig durchgeführt wurde, werden die Resultate auf dem Gerät gespeichert. Die Messung kann erneut ausgelöst werden, die bestehenden Daten werden dann überschrieben.</w:t>
            </w:r>
          </w:p>
          <w:p w14:paraId="5E1D107C" w14:textId="0B7B1D47" w:rsidR="00B64262" w:rsidRDefault="00B64262" w:rsidP="00214A3C">
            <w:pPr>
              <w:pStyle w:val="StandardinTabellen"/>
            </w:pPr>
            <w:r>
              <w:t>Die Daten auf dem Gerät werden so abgespeichert, dass bei jedem Export das Dateiformat „Indigo“ angewendet wird.</w:t>
            </w:r>
          </w:p>
        </w:tc>
      </w:tr>
      <w:tr w:rsidR="00390C8A" w14:paraId="7FF42CBA" w14:textId="77777777" w:rsidTr="00214A3C">
        <w:trPr>
          <w:trHeight w:val="390"/>
        </w:trPr>
        <w:tc>
          <w:tcPr>
            <w:tcW w:w="9062" w:type="dxa"/>
            <w:gridSpan w:val="2"/>
            <w:shd w:val="clear" w:color="auto" w:fill="DEEAF6" w:themeFill="accent1" w:themeFillTint="33"/>
          </w:tcPr>
          <w:p w14:paraId="6E384677" w14:textId="77777777" w:rsidR="00390C8A" w:rsidRDefault="00390C8A" w:rsidP="00214A3C">
            <w:pPr>
              <w:pStyle w:val="StandardinTabellen"/>
              <w:jc w:val="right"/>
            </w:pPr>
            <w:r>
              <w:rPr>
                <w:b/>
              </w:rPr>
              <w:t xml:space="preserve">Urheber: A. </w:t>
            </w:r>
            <w:proofErr w:type="spellStart"/>
            <w:r>
              <w:rPr>
                <w:b/>
              </w:rPr>
              <w:t>Hueni</w:t>
            </w:r>
            <w:proofErr w:type="spellEnd"/>
          </w:p>
        </w:tc>
      </w:tr>
    </w:tbl>
    <w:p w14:paraId="17DCE887" w14:textId="77777777" w:rsidR="00390C8A" w:rsidRDefault="00390C8A" w:rsidP="00EC6D2B"/>
    <w:tbl>
      <w:tblPr>
        <w:tblStyle w:val="Tabellenraster"/>
        <w:tblW w:w="0" w:type="auto"/>
        <w:tblLook w:val="04A0" w:firstRow="1" w:lastRow="0" w:firstColumn="1" w:lastColumn="0" w:noHBand="0" w:noVBand="1"/>
      </w:tblPr>
      <w:tblGrid>
        <w:gridCol w:w="1497"/>
        <w:gridCol w:w="7565"/>
      </w:tblGrid>
      <w:tr w:rsidR="00AB3B14" w:rsidRPr="00252AF4" w14:paraId="0763B452" w14:textId="77777777" w:rsidTr="00214A3C">
        <w:tc>
          <w:tcPr>
            <w:tcW w:w="1497" w:type="dxa"/>
            <w:shd w:val="clear" w:color="auto" w:fill="D9D9D9" w:themeFill="background1" w:themeFillShade="D9"/>
          </w:tcPr>
          <w:p w14:paraId="711C7188" w14:textId="7AE01AE7" w:rsidR="00AB3B14" w:rsidRPr="006F7D65" w:rsidRDefault="00AB3B14" w:rsidP="009839EB">
            <w:pPr>
              <w:pStyle w:val="StandardinTabellen"/>
              <w:jc w:val="center"/>
              <w:rPr>
                <w:b/>
              </w:rPr>
            </w:pPr>
            <w:r>
              <w:rPr>
                <w:b/>
              </w:rPr>
              <w:t>4.</w:t>
            </w:r>
            <w:r w:rsidR="009839EB">
              <w:rPr>
                <w:b/>
              </w:rPr>
              <w:t>1</w:t>
            </w:r>
            <w:r>
              <w:rPr>
                <w:b/>
              </w:rPr>
              <w:t>.00</w:t>
            </w:r>
            <w:r w:rsidR="009839EB">
              <w:rPr>
                <w:b/>
              </w:rPr>
              <w:t>1</w:t>
            </w:r>
          </w:p>
        </w:tc>
        <w:tc>
          <w:tcPr>
            <w:tcW w:w="7565" w:type="dxa"/>
            <w:shd w:val="clear" w:color="auto" w:fill="D9D9D9" w:themeFill="background1" w:themeFillShade="D9"/>
          </w:tcPr>
          <w:p w14:paraId="6B3C67B6" w14:textId="76FB6CCD" w:rsidR="00AB3B14" w:rsidRPr="00252AF4" w:rsidRDefault="00AB3B14" w:rsidP="00B64262">
            <w:pPr>
              <w:pStyle w:val="StandardinTabellen"/>
              <w:rPr>
                <w:b/>
              </w:rPr>
            </w:pPr>
            <w:r>
              <w:rPr>
                <w:b/>
              </w:rPr>
              <w:t>Export der Daten über Dropbox</w:t>
            </w:r>
          </w:p>
        </w:tc>
      </w:tr>
      <w:tr w:rsidR="00AB3B14" w14:paraId="5E35BBC1" w14:textId="77777777" w:rsidTr="00214A3C">
        <w:tc>
          <w:tcPr>
            <w:tcW w:w="9062" w:type="dxa"/>
            <w:gridSpan w:val="2"/>
          </w:tcPr>
          <w:p w14:paraId="1709635E" w14:textId="144030D3" w:rsidR="00AB3B14" w:rsidRDefault="00B64262" w:rsidP="00214A3C">
            <w:pPr>
              <w:pStyle w:val="StandardinTabellen"/>
            </w:pPr>
            <w:r>
              <w:t>Die Daten können direkt vom iOS Gerät auf ein verbundenes Dropbox Konto gespeichert werden.</w:t>
            </w:r>
          </w:p>
        </w:tc>
      </w:tr>
      <w:tr w:rsidR="00AB3B14" w14:paraId="54BE079B" w14:textId="77777777" w:rsidTr="00214A3C">
        <w:trPr>
          <w:trHeight w:val="390"/>
        </w:trPr>
        <w:tc>
          <w:tcPr>
            <w:tcW w:w="9062" w:type="dxa"/>
            <w:gridSpan w:val="2"/>
            <w:shd w:val="clear" w:color="auto" w:fill="DEEAF6" w:themeFill="accent1" w:themeFillTint="33"/>
          </w:tcPr>
          <w:p w14:paraId="4E70B434" w14:textId="77777777" w:rsidR="00AB3B14" w:rsidRDefault="00AB3B14" w:rsidP="00214A3C">
            <w:pPr>
              <w:pStyle w:val="StandardinTabellen"/>
              <w:jc w:val="right"/>
            </w:pPr>
            <w:r>
              <w:rPr>
                <w:b/>
              </w:rPr>
              <w:t xml:space="preserve">Urheber: A. </w:t>
            </w:r>
            <w:proofErr w:type="spellStart"/>
            <w:r>
              <w:rPr>
                <w:b/>
              </w:rPr>
              <w:t>Hueni</w:t>
            </w:r>
            <w:proofErr w:type="spellEnd"/>
          </w:p>
        </w:tc>
      </w:tr>
    </w:tbl>
    <w:p w14:paraId="6BC7F55A" w14:textId="77777777" w:rsidR="00AB3B14" w:rsidRDefault="00AB3B14" w:rsidP="00EC6D2B"/>
    <w:tbl>
      <w:tblPr>
        <w:tblStyle w:val="Tabellenraster"/>
        <w:tblW w:w="0" w:type="auto"/>
        <w:tblLook w:val="04A0" w:firstRow="1" w:lastRow="0" w:firstColumn="1" w:lastColumn="0" w:noHBand="0" w:noVBand="1"/>
      </w:tblPr>
      <w:tblGrid>
        <w:gridCol w:w="1497"/>
        <w:gridCol w:w="7565"/>
      </w:tblGrid>
      <w:tr w:rsidR="009839EB" w:rsidRPr="00252AF4" w14:paraId="13755724" w14:textId="77777777" w:rsidTr="00214A3C">
        <w:tc>
          <w:tcPr>
            <w:tcW w:w="1497" w:type="dxa"/>
            <w:shd w:val="clear" w:color="auto" w:fill="D9D9D9" w:themeFill="background1" w:themeFillShade="D9"/>
          </w:tcPr>
          <w:p w14:paraId="5A176CCE" w14:textId="51887DB8" w:rsidR="009839EB" w:rsidRPr="006F7D65" w:rsidRDefault="009839EB" w:rsidP="00214A3C">
            <w:pPr>
              <w:pStyle w:val="StandardinTabellen"/>
              <w:jc w:val="center"/>
              <w:rPr>
                <w:b/>
              </w:rPr>
            </w:pPr>
            <w:r>
              <w:rPr>
                <w:b/>
              </w:rPr>
              <w:t>4.2.001</w:t>
            </w:r>
          </w:p>
        </w:tc>
        <w:tc>
          <w:tcPr>
            <w:tcW w:w="7565" w:type="dxa"/>
            <w:shd w:val="clear" w:color="auto" w:fill="D9D9D9" w:themeFill="background1" w:themeFillShade="D9"/>
          </w:tcPr>
          <w:p w14:paraId="4FB5FB45" w14:textId="7B47D2DC" w:rsidR="009839EB" w:rsidRPr="00252AF4" w:rsidRDefault="003D1624" w:rsidP="00214A3C">
            <w:pPr>
              <w:pStyle w:val="StandardinTabellen"/>
              <w:rPr>
                <w:b/>
              </w:rPr>
            </w:pPr>
            <w:r>
              <w:rPr>
                <w:b/>
              </w:rPr>
              <w:t>Verwalten der konfigurierten Messungen</w:t>
            </w:r>
          </w:p>
        </w:tc>
      </w:tr>
      <w:tr w:rsidR="009839EB" w14:paraId="74B4BCD2" w14:textId="77777777" w:rsidTr="00214A3C">
        <w:tc>
          <w:tcPr>
            <w:tcW w:w="9062" w:type="dxa"/>
            <w:gridSpan w:val="2"/>
          </w:tcPr>
          <w:p w14:paraId="65BC2D2F" w14:textId="7F1E5DFB" w:rsidR="009839EB" w:rsidRDefault="003D1624" w:rsidP="00214A3C">
            <w:pPr>
              <w:pStyle w:val="StandardinTabellen"/>
            </w:pPr>
            <w:r>
              <w:t xml:space="preserve">Nicht ausgeführte Messungen können </w:t>
            </w:r>
            <w:r w:rsidR="0000600F">
              <w:t>bearbeitet oder gelöscht werden.</w:t>
            </w:r>
          </w:p>
          <w:p w14:paraId="179CC816" w14:textId="4B085454" w:rsidR="0000600F" w:rsidRDefault="0000600F" w:rsidP="00214A3C">
            <w:pPr>
              <w:pStyle w:val="StandardinTabellen"/>
            </w:pPr>
            <w:r>
              <w:t>Ausgeführte Messungen können z.B. nach erfolgreichem Export gelöscht werden. Ausgeführte Messungen können nicht bearbeitet werden.</w:t>
            </w:r>
          </w:p>
        </w:tc>
      </w:tr>
      <w:tr w:rsidR="009839EB" w14:paraId="663B8501" w14:textId="77777777" w:rsidTr="00214A3C">
        <w:trPr>
          <w:trHeight w:val="390"/>
        </w:trPr>
        <w:tc>
          <w:tcPr>
            <w:tcW w:w="9062" w:type="dxa"/>
            <w:gridSpan w:val="2"/>
            <w:shd w:val="clear" w:color="auto" w:fill="DEEAF6" w:themeFill="accent1" w:themeFillTint="33"/>
          </w:tcPr>
          <w:p w14:paraId="54BCB368" w14:textId="77777777" w:rsidR="009839EB" w:rsidRDefault="009839EB" w:rsidP="00214A3C">
            <w:pPr>
              <w:pStyle w:val="StandardinTabellen"/>
              <w:jc w:val="right"/>
            </w:pPr>
            <w:r>
              <w:rPr>
                <w:b/>
              </w:rPr>
              <w:t xml:space="preserve">Urheber: A. </w:t>
            </w:r>
            <w:proofErr w:type="spellStart"/>
            <w:r>
              <w:rPr>
                <w:b/>
              </w:rPr>
              <w:t>Hueni</w:t>
            </w:r>
            <w:proofErr w:type="spellEnd"/>
          </w:p>
        </w:tc>
      </w:tr>
    </w:tbl>
    <w:p w14:paraId="15E2984E" w14:textId="5CA76C42" w:rsidR="0022665B" w:rsidRDefault="0022665B" w:rsidP="00EC6D2B"/>
    <w:p w14:paraId="1DF1176A" w14:textId="77777777" w:rsidR="0022665B" w:rsidRDefault="0022665B">
      <w:r>
        <w:br w:type="page"/>
      </w:r>
    </w:p>
    <w:p w14:paraId="5F0C61C8" w14:textId="7B5FA814" w:rsidR="0022665B" w:rsidRDefault="0022665B" w:rsidP="0022665B">
      <w:pPr>
        <w:pStyle w:val="berschrift3"/>
      </w:pPr>
      <w:bookmarkStart w:id="25" w:name="_Toc466896688"/>
      <w:r>
        <w:lastRenderedPageBreak/>
        <w:t>Ergänzen der Messdaten</w:t>
      </w:r>
      <w:bookmarkEnd w:id="25"/>
    </w:p>
    <w:tbl>
      <w:tblPr>
        <w:tblStyle w:val="Tabellenraster"/>
        <w:tblW w:w="0" w:type="auto"/>
        <w:tblLook w:val="04A0" w:firstRow="1" w:lastRow="0" w:firstColumn="1" w:lastColumn="0" w:noHBand="0" w:noVBand="1"/>
      </w:tblPr>
      <w:tblGrid>
        <w:gridCol w:w="1497"/>
        <w:gridCol w:w="7565"/>
      </w:tblGrid>
      <w:tr w:rsidR="0022665B" w:rsidRPr="00252AF4" w14:paraId="2103D635" w14:textId="77777777" w:rsidTr="00E85DAC">
        <w:tc>
          <w:tcPr>
            <w:tcW w:w="1497" w:type="dxa"/>
            <w:shd w:val="clear" w:color="auto" w:fill="D9D9D9" w:themeFill="background1" w:themeFillShade="D9"/>
          </w:tcPr>
          <w:p w14:paraId="17A545E9" w14:textId="4E727719" w:rsidR="0022665B" w:rsidRPr="006F7D65" w:rsidRDefault="0022665B" w:rsidP="00E85DAC">
            <w:pPr>
              <w:pStyle w:val="StandardinTabellen"/>
              <w:jc w:val="center"/>
              <w:rPr>
                <w:b/>
              </w:rPr>
            </w:pPr>
            <w:r>
              <w:rPr>
                <w:b/>
              </w:rPr>
              <w:t>5.0.001</w:t>
            </w:r>
          </w:p>
        </w:tc>
        <w:tc>
          <w:tcPr>
            <w:tcW w:w="7565" w:type="dxa"/>
            <w:shd w:val="clear" w:color="auto" w:fill="D9D9D9" w:themeFill="background1" w:themeFillShade="D9"/>
          </w:tcPr>
          <w:p w14:paraId="3A77CD18" w14:textId="3D1643B3" w:rsidR="0022665B" w:rsidRPr="00252AF4" w:rsidRDefault="0022665B" w:rsidP="00E85DAC">
            <w:pPr>
              <w:pStyle w:val="StandardinTabellen"/>
              <w:rPr>
                <w:b/>
              </w:rPr>
            </w:pPr>
            <w:r>
              <w:rPr>
                <w:b/>
              </w:rPr>
              <w:t>Ergänzung der Messung mit GPS Daten</w:t>
            </w:r>
          </w:p>
        </w:tc>
      </w:tr>
      <w:tr w:rsidR="0022665B" w14:paraId="6D1E304F" w14:textId="77777777" w:rsidTr="00E85DAC">
        <w:tc>
          <w:tcPr>
            <w:tcW w:w="9062" w:type="dxa"/>
            <w:gridSpan w:val="2"/>
          </w:tcPr>
          <w:p w14:paraId="175F836A" w14:textId="464144D0" w:rsidR="0022665B" w:rsidRDefault="00C91B12" w:rsidP="00E85DAC">
            <w:pPr>
              <w:pStyle w:val="StandardinTabellen"/>
            </w:pPr>
            <w:r>
              <w:t>Diese Anforderung wird integriert beim Anlegen einer Messung (4.0.001). Der Benutzer hat die Möglichkeit anzuwählen ob bei jeder Messung noch die GPS Koordinaten des Mobilen Geräts gespeichert werden sollen.</w:t>
            </w:r>
          </w:p>
          <w:p w14:paraId="2B3D637B" w14:textId="0F6FDDFA" w:rsidR="00C91B12" w:rsidRDefault="00C91B12" w:rsidP="00C91B12">
            <w:pPr>
              <w:pStyle w:val="StandardinTabellen"/>
            </w:pPr>
            <w:r>
              <w:t>Sollten die GPS Koordinaten zu ungenau sein wird der Benutzer beim Ausführen einer Messung gewarnt, kann aber trotzdem weiterfahren.</w:t>
            </w:r>
          </w:p>
        </w:tc>
      </w:tr>
      <w:tr w:rsidR="0022665B" w14:paraId="689E635A" w14:textId="77777777" w:rsidTr="00E85DAC">
        <w:trPr>
          <w:trHeight w:val="390"/>
        </w:trPr>
        <w:tc>
          <w:tcPr>
            <w:tcW w:w="9062" w:type="dxa"/>
            <w:gridSpan w:val="2"/>
            <w:shd w:val="clear" w:color="auto" w:fill="DEEAF6" w:themeFill="accent1" w:themeFillTint="33"/>
          </w:tcPr>
          <w:p w14:paraId="3A30439B" w14:textId="77777777" w:rsidR="0022665B" w:rsidRDefault="0022665B" w:rsidP="00E85DAC">
            <w:pPr>
              <w:pStyle w:val="StandardinTabellen"/>
              <w:jc w:val="right"/>
            </w:pPr>
            <w:r>
              <w:rPr>
                <w:b/>
              </w:rPr>
              <w:t xml:space="preserve">Urheber: A. </w:t>
            </w:r>
            <w:proofErr w:type="spellStart"/>
            <w:r>
              <w:rPr>
                <w:b/>
              </w:rPr>
              <w:t>Hueni</w:t>
            </w:r>
            <w:proofErr w:type="spellEnd"/>
          </w:p>
        </w:tc>
      </w:tr>
    </w:tbl>
    <w:p w14:paraId="1F566FEE" w14:textId="77777777" w:rsidR="0022665B" w:rsidRDefault="0022665B"/>
    <w:tbl>
      <w:tblPr>
        <w:tblStyle w:val="Tabellenraster"/>
        <w:tblW w:w="0" w:type="auto"/>
        <w:tblLook w:val="04A0" w:firstRow="1" w:lastRow="0" w:firstColumn="1" w:lastColumn="0" w:noHBand="0" w:noVBand="1"/>
      </w:tblPr>
      <w:tblGrid>
        <w:gridCol w:w="1497"/>
        <w:gridCol w:w="7565"/>
      </w:tblGrid>
      <w:tr w:rsidR="0022665B" w:rsidRPr="00252AF4" w14:paraId="1D2E9459" w14:textId="77777777" w:rsidTr="00E85DAC">
        <w:tc>
          <w:tcPr>
            <w:tcW w:w="1497" w:type="dxa"/>
            <w:shd w:val="clear" w:color="auto" w:fill="D9D9D9" w:themeFill="background1" w:themeFillShade="D9"/>
          </w:tcPr>
          <w:p w14:paraId="5210B714" w14:textId="69FBDEA7" w:rsidR="0022665B" w:rsidRPr="006F7D65" w:rsidRDefault="0022665B" w:rsidP="00E85DAC">
            <w:pPr>
              <w:pStyle w:val="StandardinTabellen"/>
              <w:jc w:val="center"/>
              <w:rPr>
                <w:b/>
              </w:rPr>
            </w:pPr>
            <w:r>
              <w:rPr>
                <w:b/>
              </w:rPr>
              <w:t>5.1.001</w:t>
            </w:r>
          </w:p>
        </w:tc>
        <w:tc>
          <w:tcPr>
            <w:tcW w:w="7565" w:type="dxa"/>
            <w:shd w:val="clear" w:color="auto" w:fill="D9D9D9" w:themeFill="background1" w:themeFillShade="D9"/>
          </w:tcPr>
          <w:p w14:paraId="664C6E41" w14:textId="3C149B30" w:rsidR="0022665B" w:rsidRPr="00252AF4" w:rsidRDefault="0022665B" w:rsidP="00E85DAC">
            <w:pPr>
              <w:pStyle w:val="StandardinTabellen"/>
              <w:rPr>
                <w:b/>
              </w:rPr>
            </w:pPr>
            <w:r>
              <w:rPr>
                <w:b/>
              </w:rPr>
              <w:t>Ergänzung der Messung mit Fotos</w:t>
            </w:r>
          </w:p>
        </w:tc>
      </w:tr>
      <w:tr w:rsidR="0022665B" w14:paraId="0CAA4EE5" w14:textId="77777777" w:rsidTr="00E85DAC">
        <w:tc>
          <w:tcPr>
            <w:tcW w:w="9062" w:type="dxa"/>
            <w:gridSpan w:val="2"/>
          </w:tcPr>
          <w:p w14:paraId="1EFDE0EB" w14:textId="1029CB6F" w:rsidR="0022665B" w:rsidRDefault="00C91B12" w:rsidP="00E85DAC">
            <w:pPr>
              <w:pStyle w:val="StandardinTabellen"/>
            </w:pPr>
            <w:r>
              <w:t>Ein Foto bzw. mehre Fotos können nach dem Erstellen einer Messung hinzugefügt werden.</w:t>
            </w:r>
          </w:p>
        </w:tc>
      </w:tr>
      <w:tr w:rsidR="0022665B" w14:paraId="588CDC59" w14:textId="77777777" w:rsidTr="00E85DAC">
        <w:trPr>
          <w:trHeight w:val="390"/>
        </w:trPr>
        <w:tc>
          <w:tcPr>
            <w:tcW w:w="9062" w:type="dxa"/>
            <w:gridSpan w:val="2"/>
            <w:shd w:val="clear" w:color="auto" w:fill="DEEAF6" w:themeFill="accent1" w:themeFillTint="33"/>
          </w:tcPr>
          <w:p w14:paraId="7CA17184" w14:textId="77777777" w:rsidR="0022665B" w:rsidRDefault="0022665B" w:rsidP="00E85DAC">
            <w:pPr>
              <w:pStyle w:val="StandardinTabellen"/>
              <w:jc w:val="right"/>
            </w:pPr>
            <w:r>
              <w:rPr>
                <w:b/>
              </w:rPr>
              <w:t xml:space="preserve">Urheber: A. </w:t>
            </w:r>
            <w:proofErr w:type="spellStart"/>
            <w:r>
              <w:rPr>
                <w:b/>
              </w:rPr>
              <w:t>Hueni</w:t>
            </w:r>
            <w:proofErr w:type="spellEnd"/>
          </w:p>
        </w:tc>
      </w:tr>
    </w:tbl>
    <w:p w14:paraId="1BBF90C9" w14:textId="77777777" w:rsidR="00244AD8" w:rsidRDefault="00244AD8"/>
    <w:p w14:paraId="791024C6" w14:textId="1FBFF3B0" w:rsidR="0022665B" w:rsidRDefault="0022665B">
      <w:r>
        <w:br w:type="page"/>
      </w:r>
    </w:p>
    <w:p w14:paraId="3CA3AA43" w14:textId="04821901" w:rsidR="00C76739" w:rsidRDefault="00E70416" w:rsidP="00C76739">
      <w:pPr>
        <w:pStyle w:val="berschrift3"/>
      </w:pPr>
      <w:bookmarkStart w:id="26" w:name="_Toc466896689"/>
      <w:r>
        <w:lastRenderedPageBreak/>
        <w:t>Anzeigen der Messdaten</w:t>
      </w:r>
      <w:bookmarkEnd w:id="26"/>
    </w:p>
    <w:tbl>
      <w:tblPr>
        <w:tblStyle w:val="Tabellenraster"/>
        <w:tblW w:w="0" w:type="auto"/>
        <w:tblLook w:val="04A0" w:firstRow="1" w:lastRow="0" w:firstColumn="1" w:lastColumn="0" w:noHBand="0" w:noVBand="1"/>
      </w:tblPr>
      <w:tblGrid>
        <w:gridCol w:w="1497"/>
        <w:gridCol w:w="7565"/>
      </w:tblGrid>
      <w:tr w:rsidR="00214A3C" w:rsidRPr="00252AF4" w14:paraId="64D02B61" w14:textId="77777777" w:rsidTr="00214A3C">
        <w:tc>
          <w:tcPr>
            <w:tcW w:w="1497" w:type="dxa"/>
            <w:shd w:val="clear" w:color="auto" w:fill="D9D9D9" w:themeFill="background1" w:themeFillShade="D9"/>
          </w:tcPr>
          <w:p w14:paraId="42429E6E" w14:textId="4CC7D58E" w:rsidR="00214A3C" w:rsidRPr="006F7D65" w:rsidRDefault="00214A3C" w:rsidP="00214A3C">
            <w:pPr>
              <w:pStyle w:val="StandardinTabellen"/>
              <w:jc w:val="center"/>
              <w:rPr>
                <w:b/>
              </w:rPr>
            </w:pPr>
            <w:r>
              <w:rPr>
                <w:b/>
              </w:rPr>
              <w:t>6.0.001</w:t>
            </w:r>
          </w:p>
        </w:tc>
        <w:tc>
          <w:tcPr>
            <w:tcW w:w="7565" w:type="dxa"/>
            <w:shd w:val="clear" w:color="auto" w:fill="D9D9D9" w:themeFill="background1" w:themeFillShade="D9"/>
          </w:tcPr>
          <w:p w14:paraId="10C4B13D" w14:textId="3E90C226" w:rsidR="00214A3C" w:rsidRPr="00252AF4" w:rsidRDefault="00214A3C" w:rsidP="00214A3C">
            <w:pPr>
              <w:pStyle w:val="StandardinTabellen"/>
              <w:rPr>
                <w:b/>
              </w:rPr>
            </w:pPr>
            <w:r>
              <w:rPr>
                <w:b/>
              </w:rPr>
              <w:t>Darstellung der „</w:t>
            </w:r>
            <w:proofErr w:type="spellStart"/>
            <w:r>
              <w:rPr>
                <w:b/>
              </w:rPr>
              <w:t>raw</w:t>
            </w:r>
            <w:proofErr w:type="spellEnd"/>
            <w:r>
              <w:rPr>
                <w:b/>
              </w:rPr>
              <w:t xml:space="preserve"> DN“ Messwerte</w:t>
            </w:r>
          </w:p>
        </w:tc>
      </w:tr>
      <w:tr w:rsidR="00214A3C" w14:paraId="71ABE203" w14:textId="77777777" w:rsidTr="00214A3C">
        <w:tc>
          <w:tcPr>
            <w:tcW w:w="9062" w:type="dxa"/>
            <w:gridSpan w:val="2"/>
          </w:tcPr>
          <w:p w14:paraId="211D0740" w14:textId="4F7EC7D6" w:rsidR="00214A3C" w:rsidRDefault="00214A3C" w:rsidP="00214A3C">
            <w:pPr>
              <w:pStyle w:val="StandardinTabellen"/>
            </w:pPr>
            <w:r>
              <w:t>Die gemessenen Daten werden im Rohformat (</w:t>
            </w:r>
            <w:proofErr w:type="spellStart"/>
            <w:r>
              <w:t>raw</w:t>
            </w:r>
            <w:proofErr w:type="spellEnd"/>
            <w:r>
              <w:t xml:space="preserve"> digital </w:t>
            </w:r>
            <w:proofErr w:type="spellStart"/>
            <w:r>
              <w:t>numbers</w:t>
            </w:r>
            <w:proofErr w:type="spellEnd"/>
            <w:r>
              <w:t>) in einem Linien Diagramm mit X- und Y-Achsen dargestellt.</w:t>
            </w:r>
          </w:p>
        </w:tc>
      </w:tr>
      <w:tr w:rsidR="00214A3C" w14:paraId="2F6B8422" w14:textId="77777777" w:rsidTr="00214A3C">
        <w:trPr>
          <w:trHeight w:val="390"/>
        </w:trPr>
        <w:tc>
          <w:tcPr>
            <w:tcW w:w="9062" w:type="dxa"/>
            <w:gridSpan w:val="2"/>
            <w:shd w:val="clear" w:color="auto" w:fill="DEEAF6" w:themeFill="accent1" w:themeFillTint="33"/>
          </w:tcPr>
          <w:p w14:paraId="6A0A7D08"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673201F6" w14:textId="77777777" w:rsidR="00E70416" w:rsidRDefault="00E70416" w:rsidP="00E70416"/>
    <w:tbl>
      <w:tblPr>
        <w:tblStyle w:val="Tabellenraster"/>
        <w:tblW w:w="0" w:type="auto"/>
        <w:tblLook w:val="04A0" w:firstRow="1" w:lastRow="0" w:firstColumn="1" w:lastColumn="0" w:noHBand="0" w:noVBand="1"/>
      </w:tblPr>
      <w:tblGrid>
        <w:gridCol w:w="1497"/>
        <w:gridCol w:w="7565"/>
      </w:tblGrid>
      <w:tr w:rsidR="00214A3C" w:rsidRPr="00252AF4" w14:paraId="1355EE6A" w14:textId="77777777" w:rsidTr="00214A3C">
        <w:tc>
          <w:tcPr>
            <w:tcW w:w="1497" w:type="dxa"/>
            <w:shd w:val="clear" w:color="auto" w:fill="D9D9D9" w:themeFill="background1" w:themeFillShade="D9"/>
          </w:tcPr>
          <w:p w14:paraId="1AFB2F02" w14:textId="32FCB17C" w:rsidR="00214A3C" w:rsidRPr="006F7D65" w:rsidRDefault="00214A3C" w:rsidP="00214A3C">
            <w:pPr>
              <w:pStyle w:val="StandardinTabellen"/>
              <w:jc w:val="center"/>
              <w:rPr>
                <w:b/>
              </w:rPr>
            </w:pPr>
            <w:r>
              <w:rPr>
                <w:b/>
              </w:rPr>
              <w:t>6.0.002</w:t>
            </w:r>
          </w:p>
        </w:tc>
        <w:tc>
          <w:tcPr>
            <w:tcW w:w="7565" w:type="dxa"/>
            <w:shd w:val="clear" w:color="auto" w:fill="D9D9D9" w:themeFill="background1" w:themeFillShade="D9"/>
          </w:tcPr>
          <w:p w14:paraId="31473200" w14:textId="6640C62B" w:rsidR="00214A3C" w:rsidRPr="00252AF4" w:rsidRDefault="00214A3C" w:rsidP="00214A3C">
            <w:pPr>
              <w:pStyle w:val="StandardinTabellen"/>
              <w:rPr>
                <w:b/>
              </w:rPr>
            </w:pPr>
            <w:r>
              <w:rPr>
                <w:b/>
              </w:rPr>
              <w:t>Darstellung der „reflectance“</w:t>
            </w:r>
          </w:p>
        </w:tc>
      </w:tr>
      <w:tr w:rsidR="00214A3C" w14:paraId="62F1FEF3" w14:textId="77777777" w:rsidTr="00214A3C">
        <w:tc>
          <w:tcPr>
            <w:tcW w:w="9062" w:type="dxa"/>
            <w:gridSpan w:val="2"/>
          </w:tcPr>
          <w:p w14:paraId="62A805C3" w14:textId="3441A04A" w:rsidR="00214A3C" w:rsidRDefault="00214A3C" w:rsidP="00214A3C">
            <w:pPr>
              <w:pStyle w:val="StandardinTabellen"/>
            </w:pPr>
            <w:r>
              <w:t>Die gemessenen Daten werden berechnet und anschliessend die „reflectance“ dargestellt. Dies ist erst möglich, wenn eine „White Reference“ durchgeführt worden ist.</w:t>
            </w:r>
          </w:p>
        </w:tc>
      </w:tr>
      <w:tr w:rsidR="00214A3C" w14:paraId="2BC856B2" w14:textId="77777777" w:rsidTr="00214A3C">
        <w:trPr>
          <w:trHeight w:val="390"/>
        </w:trPr>
        <w:tc>
          <w:tcPr>
            <w:tcW w:w="9062" w:type="dxa"/>
            <w:gridSpan w:val="2"/>
            <w:shd w:val="clear" w:color="auto" w:fill="DEEAF6" w:themeFill="accent1" w:themeFillTint="33"/>
          </w:tcPr>
          <w:p w14:paraId="78CEACCE"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13B828A0" w14:textId="77777777" w:rsidR="00214A3C" w:rsidRPr="00E70416" w:rsidRDefault="00214A3C" w:rsidP="00E70416"/>
    <w:tbl>
      <w:tblPr>
        <w:tblStyle w:val="Tabellenraster"/>
        <w:tblW w:w="0" w:type="auto"/>
        <w:tblLook w:val="04A0" w:firstRow="1" w:lastRow="0" w:firstColumn="1" w:lastColumn="0" w:noHBand="0" w:noVBand="1"/>
      </w:tblPr>
      <w:tblGrid>
        <w:gridCol w:w="1497"/>
        <w:gridCol w:w="7565"/>
      </w:tblGrid>
      <w:tr w:rsidR="00214A3C" w:rsidRPr="00252AF4" w14:paraId="50CE90F7" w14:textId="77777777" w:rsidTr="00214A3C">
        <w:tc>
          <w:tcPr>
            <w:tcW w:w="1497" w:type="dxa"/>
            <w:shd w:val="clear" w:color="auto" w:fill="D9D9D9" w:themeFill="background1" w:themeFillShade="D9"/>
          </w:tcPr>
          <w:p w14:paraId="0638BD20" w14:textId="374C4627" w:rsidR="00214A3C" w:rsidRPr="006F7D65" w:rsidRDefault="00214A3C" w:rsidP="00214A3C">
            <w:pPr>
              <w:pStyle w:val="StandardinTabellen"/>
              <w:jc w:val="center"/>
              <w:rPr>
                <w:b/>
              </w:rPr>
            </w:pPr>
            <w:r>
              <w:rPr>
                <w:b/>
              </w:rPr>
              <w:t>6.0.003</w:t>
            </w:r>
          </w:p>
        </w:tc>
        <w:tc>
          <w:tcPr>
            <w:tcW w:w="7565" w:type="dxa"/>
            <w:shd w:val="clear" w:color="auto" w:fill="D9D9D9" w:themeFill="background1" w:themeFillShade="D9"/>
          </w:tcPr>
          <w:p w14:paraId="49BC1DC3" w14:textId="28F4DF82" w:rsidR="00214A3C" w:rsidRPr="00252AF4" w:rsidRDefault="00214A3C" w:rsidP="00214A3C">
            <w:pPr>
              <w:pStyle w:val="StandardinTabellen"/>
              <w:rPr>
                <w:b/>
              </w:rPr>
            </w:pPr>
            <w:r>
              <w:rPr>
                <w:b/>
              </w:rPr>
              <w:t>Darstellung der „</w:t>
            </w:r>
            <w:proofErr w:type="spellStart"/>
            <w:r>
              <w:rPr>
                <w:b/>
              </w:rPr>
              <w:t>transmittance</w:t>
            </w:r>
            <w:proofErr w:type="spellEnd"/>
            <w:r>
              <w:rPr>
                <w:b/>
              </w:rPr>
              <w:t>“</w:t>
            </w:r>
          </w:p>
        </w:tc>
      </w:tr>
      <w:tr w:rsidR="00214A3C" w14:paraId="44791820" w14:textId="77777777" w:rsidTr="00214A3C">
        <w:tc>
          <w:tcPr>
            <w:tcW w:w="9062" w:type="dxa"/>
            <w:gridSpan w:val="2"/>
          </w:tcPr>
          <w:p w14:paraId="1F9C2661" w14:textId="12C27F55" w:rsidR="00214A3C" w:rsidRDefault="00214A3C" w:rsidP="00214A3C">
            <w:pPr>
              <w:pStyle w:val="StandardinTabellen"/>
            </w:pPr>
            <w:r>
              <w:t>Die gemessenen Daten werden berechnet und anschliessend die „</w:t>
            </w:r>
            <w:proofErr w:type="spellStart"/>
            <w:r>
              <w:t>transmittance</w:t>
            </w:r>
            <w:proofErr w:type="spellEnd"/>
            <w:r>
              <w:t>“ dargestellt. Dies ist erst möglich, wenn eine „White Reference“ durchgeführt worden ist.</w:t>
            </w:r>
          </w:p>
        </w:tc>
      </w:tr>
      <w:tr w:rsidR="00214A3C" w14:paraId="228C1BFD" w14:textId="77777777" w:rsidTr="00214A3C">
        <w:trPr>
          <w:trHeight w:val="390"/>
        </w:trPr>
        <w:tc>
          <w:tcPr>
            <w:tcW w:w="9062" w:type="dxa"/>
            <w:gridSpan w:val="2"/>
            <w:shd w:val="clear" w:color="auto" w:fill="DEEAF6" w:themeFill="accent1" w:themeFillTint="33"/>
          </w:tcPr>
          <w:p w14:paraId="749F6900"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643DD46D" w14:textId="77777777" w:rsidR="00566FCD" w:rsidRDefault="00566FCD" w:rsidP="00C76739"/>
    <w:tbl>
      <w:tblPr>
        <w:tblStyle w:val="Tabellenraster"/>
        <w:tblW w:w="0" w:type="auto"/>
        <w:tblLook w:val="04A0" w:firstRow="1" w:lastRow="0" w:firstColumn="1" w:lastColumn="0" w:noHBand="0" w:noVBand="1"/>
      </w:tblPr>
      <w:tblGrid>
        <w:gridCol w:w="1497"/>
        <w:gridCol w:w="7565"/>
      </w:tblGrid>
      <w:tr w:rsidR="00214A3C" w:rsidRPr="00252AF4" w14:paraId="6B76F085" w14:textId="77777777" w:rsidTr="00214A3C">
        <w:tc>
          <w:tcPr>
            <w:tcW w:w="1497" w:type="dxa"/>
            <w:shd w:val="clear" w:color="auto" w:fill="D9D9D9" w:themeFill="background1" w:themeFillShade="D9"/>
          </w:tcPr>
          <w:p w14:paraId="5D7AEEC2" w14:textId="3A827DA3" w:rsidR="00214A3C" w:rsidRPr="006F7D65" w:rsidRDefault="00214A3C" w:rsidP="00214A3C">
            <w:pPr>
              <w:pStyle w:val="StandardinTabellen"/>
              <w:jc w:val="center"/>
              <w:rPr>
                <w:b/>
              </w:rPr>
            </w:pPr>
            <w:r>
              <w:rPr>
                <w:b/>
              </w:rPr>
              <w:t>6.0.004</w:t>
            </w:r>
          </w:p>
        </w:tc>
        <w:tc>
          <w:tcPr>
            <w:tcW w:w="7565" w:type="dxa"/>
            <w:shd w:val="clear" w:color="auto" w:fill="D9D9D9" w:themeFill="background1" w:themeFillShade="D9"/>
          </w:tcPr>
          <w:p w14:paraId="5026617E" w14:textId="062F254F" w:rsidR="00214A3C" w:rsidRPr="00252AF4" w:rsidRDefault="00214A3C" w:rsidP="00214A3C">
            <w:pPr>
              <w:pStyle w:val="StandardinTabellen"/>
              <w:rPr>
                <w:b/>
              </w:rPr>
            </w:pPr>
            <w:r>
              <w:rPr>
                <w:b/>
              </w:rPr>
              <w:t>Darstellung der „</w:t>
            </w:r>
            <w:proofErr w:type="spellStart"/>
            <w:r>
              <w:rPr>
                <w:b/>
              </w:rPr>
              <w:t>absorbance</w:t>
            </w:r>
            <w:proofErr w:type="spellEnd"/>
            <w:r>
              <w:rPr>
                <w:b/>
              </w:rPr>
              <w:t>“</w:t>
            </w:r>
          </w:p>
        </w:tc>
      </w:tr>
      <w:tr w:rsidR="00214A3C" w14:paraId="1437FD1B" w14:textId="77777777" w:rsidTr="00214A3C">
        <w:tc>
          <w:tcPr>
            <w:tcW w:w="9062" w:type="dxa"/>
            <w:gridSpan w:val="2"/>
          </w:tcPr>
          <w:p w14:paraId="4CF5FEAC" w14:textId="5DB48929" w:rsidR="00214A3C" w:rsidRDefault="00214A3C" w:rsidP="00214A3C">
            <w:pPr>
              <w:pStyle w:val="StandardinTabellen"/>
            </w:pPr>
            <w:r>
              <w:t>Die gemessenen Daten werden berechnet und anschliessend die „</w:t>
            </w:r>
            <w:proofErr w:type="spellStart"/>
            <w:r>
              <w:t>absorbance</w:t>
            </w:r>
            <w:proofErr w:type="spellEnd"/>
            <w:r>
              <w:t>“ dargestellt. Dies ist erst möglich, wenn eine „White Reference“ durchgeführt worden ist.</w:t>
            </w:r>
          </w:p>
        </w:tc>
      </w:tr>
      <w:tr w:rsidR="00214A3C" w14:paraId="654E69CD" w14:textId="77777777" w:rsidTr="00214A3C">
        <w:trPr>
          <w:trHeight w:val="390"/>
        </w:trPr>
        <w:tc>
          <w:tcPr>
            <w:tcW w:w="9062" w:type="dxa"/>
            <w:gridSpan w:val="2"/>
            <w:shd w:val="clear" w:color="auto" w:fill="DEEAF6" w:themeFill="accent1" w:themeFillTint="33"/>
          </w:tcPr>
          <w:p w14:paraId="42F5A882"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25021F63" w14:textId="77777777" w:rsidR="00214A3C" w:rsidRDefault="00214A3C" w:rsidP="00C76739"/>
    <w:tbl>
      <w:tblPr>
        <w:tblStyle w:val="Tabellenraster"/>
        <w:tblW w:w="0" w:type="auto"/>
        <w:tblLook w:val="04A0" w:firstRow="1" w:lastRow="0" w:firstColumn="1" w:lastColumn="0" w:noHBand="0" w:noVBand="1"/>
      </w:tblPr>
      <w:tblGrid>
        <w:gridCol w:w="1497"/>
        <w:gridCol w:w="7565"/>
      </w:tblGrid>
      <w:tr w:rsidR="00214A3C" w:rsidRPr="00252AF4" w14:paraId="088F625F" w14:textId="77777777" w:rsidTr="00214A3C">
        <w:tc>
          <w:tcPr>
            <w:tcW w:w="1497" w:type="dxa"/>
            <w:shd w:val="clear" w:color="auto" w:fill="D9D9D9" w:themeFill="background1" w:themeFillShade="D9"/>
          </w:tcPr>
          <w:p w14:paraId="02CE897D" w14:textId="33FC4E8A" w:rsidR="00214A3C" w:rsidRPr="006F7D65" w:rsidRDefault="00214A3C" w:rsidP="00214A3C">
            <w:pPr>
              <w:pStyle w:val="StandardinTabellen"/>
              <w:jc w:val="center"/>
              <w:rPr>
                <w:b/>
              </w:rPr>
            </w:pPr>
            <w:r>
              <w:rPr>
                <w:b/>
              </w:rPr>
              <w:t>6.1.001</w:t>
            </w:r>
          </w:p>
        </w:tc>
        <w:tc>
          <w:tcPr>
            <w:tcW w:w="7565" w:type="dxa"/>
            <w:shd w:val="clear" w:color="auto" w:fill="D9D9D9" w:themeFill="background1" w:themeFillShade="D9"/>
          </w:tcPr>
          <w:p w14:paraId="487D4365" w14:textId="2B91EBC4" w:rsidR="00214A3C" w:rsidRPr="00252AF4" w:rsidRDefault="00214A3C" w:rsidP="00214A3C">
            <w:pPr>
              <w:pStyle w:val="StandardinTabellen"/>
              <w:rPr>
                <w:b/>
              </w:rPr>
            </w:pPr>
            <w:r>
              <w:rPr>
                <w:b/>
              </w:rPr>
              <w:t>Zoom der grafischen Darstellung</w:t>
            </w:r>
          </w:p>
        </w:tc>
      </w:tr>
      <w:tr w:rsidR="00214A3C" w14:paraId="2768E94E" w14:textId="77777777" w:rsidTr="00214A3C">
        <w:tc>
          <w:tcPr>
            <w:tcW w:w="9062" w:type="dxa"/>
            <w:gridSpan w:val="2"/>
          </w:tcPr>
          <w:p w14:paraId="7FBD9779" w14:textId="37FD1CA2" w:rsidR="00214A3C" w:rsidRDefault="00214A3C" w:rsidP="00214A3C">
            <w:pPr>
              <w:pStyle w:val="StandardinTabellen"/>
            </w:pPr>
            <w:r w:rsidRPr="00214A3C">
              <w:t xml:space="preserve">Das Liniendiagram kann gezoomt werden, damit einfach einzelne Ausschnitte betrachtet werden können. Dieses Feature soll mittels </w:t>
            </w:r>
            <w:proofErr w:type="spellStart"/>
            <w:r w:rsidRPr="00214A3C">
              <w:t>Pinch</w:t>
            </w:r>
            <w:proofErr w:type="spellEnd"/>
            <w:r w:rsidRPr="00214A3C">
              <w:t>-Geste erreicht werden.</w:t>
            </w:r>
          </w:p>
        </w:tc>
      </w:tr>
      <w:tr w:rsidR="00214A3C" w14:paraId="51E3B9C8" w14:textId="77777777" w:rsidTr="00214A3C">
        <w:trPr>
          <w:trHeight w:val="390"/>
        </w:trPr>
        <w:tc>
          <w:tcPr>
            <w:tcW w:w="9062" w:type="dxa"/>
            <w:gridSpan w:val="2"/>
            <w:shd w:val="clear" w:color="auto" w:fill="DEEAF6" w:themeFill="accent1" w:themeFillTint="33"/>
          </w:tcPr>
          <w:p w14:paraId="7ECB21FC"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795C244C" w14:textId="77777777" w:rsidR="00CD460E" w:rsidRDefault="00CD460E"/>
    <w:tbl>
      <w:tblPr>
        <w:tblStyle w:val="Tabellenraster"/>
        <w:tblW w:w="0" w:type="auto"/>
        <w:tblLook w:val="04A0" w:firstRow="1" w:lastRow="0" w:firstColumn="1" w:lastColumn="0" w:noHBand="0" w:noVBand="1"/>
      </w:tblPr>
      <w:tblGrid>
        <w:gridCol w:w="1497"/>
        <w:gridCol w:w="7565"/>
      </w:tblGrid>
      <w:tr w:rsidR="00214A3C" w:rsidRPr="00252AF4" w14:paraId="518A7670" w14:textId="77777777" w:rsidTr="00214A3C">
        <w:tc>
          <w:tcPr>
            <w:tcW w:w="1497" w:type="dxa"/>
            <w:shd w:val="clear" w:color="auto" w:fill="D9D9D9" w:themeFill="background1" w:themeFillShade="D9"/>
          </w:tcPr>
          <w:p w14:paraId="15CE3A26" w14:textId="4EE0F095" w:rsidR="00214A3C" w:rsidRPr="006F7D65" w:rsidRDefault="00214A3C" w:rsidP="00214A3C">
            <w:pPr>
              <w:pStyle w:val="StandardinTabellen"/>
              <w:jc w:val="center"/>
              <w:rPr>
                <w:b/>
              </w:rPr>
            </w:pPr>
            <w:r>
              <w:rPr>
                <w:b/>
              </w:rPr>
              <w:t>6.1.002</w:t>
            </w:r>
          </w:p>
        </w:tc>
        <w:tc>
          <w:tcPr>
            <w:tcW w:w="7565" w:type="dxa"/>
            <w:shd w:val="clear" w:color="auto" w:fill="D9D9D9" w:themeFill="background1" w:themeFillShade="D9"/>
          </w:tcPr>
          <w:p w14:paraId="23997782" w14:textId="2B668891" w:rsidR="00214A3C" w:rsidRPr="00252AF4" w:rsidRDefault="00214A3C" w:rsidP="00214A3C">
            <w:pPr>
              <w:pStyle w:val="StandardinTabellen"/>
              <w:rPr>
                <w:b/>
              </w:rPr>
            </w:pPr>
            <w:r>
              <w:rPr>
                <w:b/>
              </w:rPr>
              <w:t>Anpassen der grafischen Darstellung</w:t>
            </w:r>
          </w:p>
        </w:tc>
      </w:tr>
      <w:tr w:rsidR="00214A3C" w14:paraId="2799C09E" w14:textId="77777777" w:rsidTr="00214A3C">
        <w:tc>
          <w:tcPr>
            <w:tcW w:w="9062" w:type="dxa"/>
            <w:gridSpan w:val="2"/>
          </w:tcPr>
          <w:p w14:paraId="47EE9A14" w14:textId="71A13B1D" w:rsidR="00214A3C" w:rsidRDefault="0000600F" w:rsidP="00457959">
            <w:pPr>
              <w:pStyle w:val="StandardinTabellen"/>
            </w:pPr>
            <w:r>
              <w:t>Die Grafische Darstellung</w:t>
            </w:r>
            <w:r w:rsidR="00457959">
              <w:t xml:space="preserve"> der Linien wie Breite oder Farbe </w:t>
            </w:r>
            <w:r>
              <w:t>kann individuell angepasst werden.</w:t>
            </w:r>
          </w:p>
        </w:tc>
      </w:tr>
      <w:tr w:rsidR="00214A3C" w14:paraId="3A2B0B62" w14:textId="77777777" w:rsidTr="00214A3C">
        <w:trPr>
          <w:trHeight w:val="390"/>
        </w:trPr>
        <w:tc>
          <w:tcPr>
            <w:tcW w:w="9062" w:type="dxa"/>
            <w:gridSpan w:val="2"/>
            <w:shd w:val="clear" w:color="auto" w:fill="DEEAF6" w:themeFill="accent1" w:themeFillTint="33"/>
          </w:tcPr>
          <w:p w14:paraId="507F2E96"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47C8F0E6" w14:textId="77777777" w:rsidR="00214A3C" w:rsidRDefault="00214A3C" w:rsidP="00C76739"/>
    <w:tbl>
      <w:tblPr>
        <w:tblStyle w:val="Tabellenraster"/>
        <w:tblW w:w="0" w:type="auto"/>
        <w:tblLook w:val="04A0" w:firstRow="1" w:lastRow="0" w:firstColumn="1" w:lastColumn="0" w:noHBand="0" w:noVBand="1"/>
      </w:tblPr>
      <w:tblGrid>
        <w:gridCol w:w="1497"/>
        <w:gridCol w:w="7565"/>
      </w:tblGrid>
      <w:tr w:rsidR="00214A3C" w:rsidRPr="00252AF4" w14:paraId="388BB842" w14:textId="77777777" w:rsidTr="00214A3C">
        <w:tc>
          <w:tcPr>
            <w:tcW w:w="1497" w:type="dxa"/>
            <w:shd w:val="clear" w:color="auto" w:fill="D9D9D9" w:themeFill="background1" w:themeFillShade="D9"/>
          </w:tcPr>
          <w:p w14:paraId="2E853515" w14:textId="3D6E5C0B" w:rsidR="00214A3C" w:rsidRPr="006F7D65" w:rsidRDefault="00214A3C" w:rsidP="00214A3C">
            <w:pPr>
              <w:pStyle w:val="StandardinTabellen"/>
              <w:jc w:val="center"/>
              <w:rPr>
                <w:b/>
              </w:rPr>
            </w:pPr>
            <w:r>
              <w:rPr>
                <w:b/>
              </w:rPr>
              <w:t>6.1.003</w:t>
            </w:r>
          </w:p>
        </w:tc>
        <w:tc>
          <w:tcPr>
            <w:tcW w:w="7565" w:type="dxa"/>
            <w:shd w:val="clear" w:color="auto" w:fill="D9D9D9" w:themeFill="background1" w:themeFillShade="D9"/>
          </w:tcPr>
          <w:p w14:paraId="47523A19" w14:textId="5401C31C" w:rsidR="00214A3C" w:rsidRPr="00252AF4" w:rsidRDefault="00214A3C" w:rsidP="00214A3C">
            <w:pPr>
              <w:pStyle w:val="StandardinTabellen"/>
              <w:rPr>
                <w:b/>
              </w:rPr>
            </w:pPr>
            <w:r>
              <w:rPr>
                <w:b/>
              </w:rPr>
              <w:t>Konfiguration der X- und Y-Achsen</w:t>
            </w:r>
          </w:p>
        </w:tc>
      </w:tr>
      <w:tr w:rsidR="00214A3C" w14:paraId="27B79CB6" w14:textId="77777777" w:rsidTr="00214A3C">
        <w:tc>
          <w:tcPr>
            <w:tcW w:w="9062" w:type="dxa"/>
            <w:gridSpan w:val="2"/>
          </w:tcPr>
          <w:p w14:paraId="63289A62" w14:textId="6996674F" w:rsidR="00214A3C" w:rsidRDefault="0000600F" w:rsidP="00214A3C">
            <w:pPr>
              <w:pStyle w:val="StandardinTabellen"/>
            </w:pPr>
            <w:r>
              <w:t xml:space="preserve">Die X- und Y-Achse kann so </w:t>
            </w:r>
            <w:r w:rsidR="005C5CA1">
              <w:t xml:space="preserve">konfiguriert werden, dass sie Daten nur zwischen den eingestellten Werten anzeigt. Dies ermöglicht </w:t>
            </w:r>
            <w:proofErr w:type="gramStart"/>
            <w:r w:rsidR="005C5CA1">
              <w:t>einen Zoom</w:t>
            </w:r>
            <w:proofErr w:type="gramEnd"/>
            <w:r w:rsidR="005C5CA1">
              <w:t xml:space="preserve"> auf einer bestimmten Achse.</w:t>
            </w:r>
          </w:p>
        </w:tc>
      </w:tr>
      <w:tr w:rsidR="00214A3C" w14:paraId="0B758D0E" w14:textId="77777777" w:rsidTr="00214A3C">
        <w:trPr>
          <w:trHeight w:val="390"/>
        </w:trPr>
        <w:tc>
          <w:tcPr>
            <w:tcW w:w="9062" w:type="dxa"/>
            <w:gridSpan w:val="2"/>
            <w:shd w:val="clear" w:color="auto" w:fill="DEEAF6" w:themeFill="accent1" w:themeFillTint="33"/>
          </w:tcPr>
          <w:p w14:paraId="4A03B64D"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20606EBE" w14:textId="77777777" w:rsidR="00214A3C" w:rsidRDefault="00214A3C" w:rsidP="00C76739"/>
    <w:tbl>
      <w:tblPr>
        <w:tblStyle w:val="Tabellenraster"/>
        <w:tblW w:w="0" w:type="auto"/>
        <w:tblLook w:val="04A0" w:firstRow="1" w:lastRow="0" w:firstColumn="1" w:lastColumn="0" w:noHBand="0" w:noVBand="1"/>
      </w:tblPr>
      <w:tblGrid>
        <w:gridCol w:w="1497"/>
        <w:gridCol w:w="7565"/>
      </w:tblGrid>
      <w:tr w:rsidR="00214A3C" w:rsidRPr="00252AF4" w14:paraId="40D255EF" w14:textId="77777777" w:rsidTr="00214A3C">
        <w:tc>
          <w:tcPr>
            <w:tcW w:w="1497" w:type="dxa"/>
            <w:shd w:val="clear" w:color="auto" w:fill="D9D9D9" w:themeFill="background1" w:themeFillShade="D9"/>
          </w:tcPr>
          <w:p w14:paraId="3BC51689" w14:textId="71BA6CF1" w:rsidR="00214A3C" w:rsidRPr="006F7D65" w:rsidRDefault="00214A3C" w:rsidP="00214A3C">
            <w:pPr>
              <w:pStyle w:val="StandardinTabellen"/>
              <w:jc w:val="center"/>
              <w:rPr>
                <w:b/>
              </w:rPr>
            </w:pPr>
            <w:r>
              <w:rPr>
                <w:b/>
              </w:rPr>
              <w:t>6.1.004</w:t>
            </w:r>
          </w:p>
        </w:tc>
        <w:tc>
          <w:tcPr>
            <w:tcW w:w="7565" w:type="dxa"/>
            <w:shd w:val="clear" w:color="auto" w:fill="D9D9D9" w:themeFill="background1" w:themeFillShade="D9"/>
          </w:tcPr>
          <w:p w14:paraId="12FE4CBB" w14:textId="1315A959" w:rsidR="00214A3C" w:rsidRPr="00252AF4" w:rsidRDefault="0022665B" w:rsidP="00214A3C">
            <w:pPr>
              <w:pStyle w:val="StandardinTabellen"/>
              <w:rPr>
                <w:b/>
              </w:rPr>
            </w:pPr>
            <w:r>
              <w:rPr>
                <w:b/>
              </w:rPr>
              <w:t>Anzeige einfrieren „</w:t>
            </w:r>
            <w:proofErr w:type="spellStart"/>
            <w:r>
              <w:rPr>
                <w:b/>
              </w:rPr>
              <w:t>Freeze</w:t>
            </w:r>
            <w:proofErr w:type="spellEnd"/>
            <w:r>
              <w:rPr>
                <w:b/>
              </w:rPr>
              <w:t>“</w:t>
            </w:r>
          </w:p>
        </w:tc>
      </w:tr>
      <w:tr w:rsidR="00214A3C" w14:paraId="4E4C068D" w14:textId="77777777" w:rsidTr="00214A3C">
        <w:tc>
          <w:tcPr>
            <w:tcW w:w="9062" w:type="dxa"/>
            <w:gridSpan w:val="2"/>
          </w:tcPr>
          <w:p w14:paraId="60378DE9" w14:textId="52EE00E5" w:rsidR="00214A3C" w:rsidRDefault="0000600F" w:rsidP="00214A3C">
            <w:pPr>
              <w:pStyle w:val="StandardinTabellen"/>
            </w:pPr>
            <w:r>
              <w:t xml:space="preserve">Die Anzeige der aktuellen Messwerte kann eingefroren werden. Das App führt im Hintergrund weiter kontinuierlich Messungen durch die Resultate werden erst wieder </w:t>
            </w:r>
            <w:proofErr w:type="gramStart"/>
            <w:r>
              <w:t>dargestellt</w:t>
            </w:r>
            <w:proofErr w:type="gramEnd"/>
            <w:r>
              <w:t xml:space="preserve"> wenn die Funktion „</w:t>
            </w:r>
            <w:proofErr w:type="spellStart"/>
            <w:r>
              <w:t>Freeze</w:t>
            </w:r>
            <w:proofErr w:type="spellEnd"/>
            <w:r>
              <w:t>“ aufgehoben wird.</w:t>
            </w:r>
          </w:p>
        </w:tc>
      </w:tr>
      <w:tr w:rsidR="00214A3C" w14:paraId="146F2C02" w14:textId="77777777" w:rsidTr="00214A3C">
        <w:trPr>
          <w:trHeight w:val="390"/>
        </w:trPr>
        <w:tc>
          <w:tcPr>
            <w:tcW w:w="9062" w:type="dxa"/>
            <w:gridSpan w:val="2"/>
            <w:shd w:val="clear" w:color="auto" w:fill="DEEAF6" w:themeFill="accent1" w:themeFillTint="33"/>
          </w:tcPr>
          <w:p w14:paraId="55A42012" w14:textId="77777777" w:rsidR="00214A3C" w:rsidRDefault="00214A3C" w:rsidP="00214A3C">
            <w:pPr>
              <w:pStyle w:val="StandardinTabellen"/>
              <w:jc w:val="right"/>
            </w:pPr>
            <w:r>
              <w:rPr>
                <w:b/>
              </w:rPr>
              <w:t xml:space="preserve">Urheber: A. </w:t>
            </w:r>
            <w:proofErr w:type="spellStart"/>
            <w:r>
              <w:rPr>
                <w:b/>
              </w:rPr>
              <w:t>Hueni</w:t>
            </w:r>
            <w:proofErr w:type="spellEnd"/>
          </w:p>
        </w:tc>
      </w:tr>
    </w:tbl>
    <w:p w14:paraId="04B42C02" w14:textId="061F403F" w:rsidR="004F4B1A" w:rsidRDefault="004F4B1A" w:rsidP="004F4B1A">
      <w:pPr>
        <w:pStyle w:val="berschrift1"/>
      </w:pPr>
      <w:bookmarkStart w:id="27" w:name="_Toc466896690"/>
      <w:r>
        <w:lastRenderedPageBreak/>
        <w:t>Bestätigungsvereinbarung</w:t>
      </w:r>
      <w:bookmarkEnd w:id="27"/>
    </w:p>
    <w:p w14:paraId="3994376E" w14:textId="5B2C5798" w:rsidR="004F4B1A" w:rsidRDefault="004F4B1A" w:rsidP="004F4B1A">
      <w:r>
        <w:t>Hiermit wird bestätigt, dass die Anforderungen dem aktuellen Stand entsprechend vollständig sind. Die Analyse wurde korrekt durchgeführt und die Ansprüche und Wünsche wurden besprochen und richtig erfasst. Künftige Änderungen müssen in beidseitigem Einverständnis beschlossen werden.</w:t>
      </w:r>
    </w:p>
    <w:p w14:paraId="54D51FF7" w14:textId="77777777" w:rsidR="004F4B1A" w:rsidRDefault="004F4B1A" w:rsidP="004F4B1A"/>
    <w:p w14:paraId="0F3833E7" w14:textId="77777777" w:rsidR="004F4B1A" w:rsidRDefault="004F4B1A" w:rsidP="004F4B1A"/>
    <w:tbl>
      <w:tblPr>
        <w:tblStyle w:val="Tabellenraster"/>
        <w:tblW w:w="8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1452"/>
        <w:gridCol w:w="3686"/>
      </w:tblGrid>
      <w:tr w:rsidR="004F4B1A" w:rsidRPr="004F4B1A" w14:paraId="235C18BB" w14:textId="77777777" w:rsidTr="004F4B1A">
        <w:tc>
          <w:tcPr>
            <w:tcW w:w="3685" w:type="dxa"/>
            <w:tcBorders>
              <w:top w:val="single" w:sz="4" w:space="0" w:color="auto"/>
              <w:bottom w:val="single" w:sz="4" w:space="0" w:color="auto"/>
            </w:tcBorders>
          </w:tcPr>
          <w:p w14:paraId="4DB437A2" w14:textId="76D0E929" w:rsidR="004F4B1A" w:rsidRPr="004F4B1A" w:rsidRDefault="00682060" w:rsidP="00C54E34">
            <w:pPr>
              <w:widowControl w:val="0"/>
              <w:autoSpaceDE w:val="0"/>
              <w:autoSpaceDN w:val="0"/>
              <w:adjustRightInd w:val="0"/>
              <w:spacing w:after="240"/>
            </w:pPr>
            <w:r>
              <w:t xml:space="preserve">Andreas </w:t>
            </w:r>
            <w:proofErr w:type="spellStart"/>
            <w:r>
              <w:t>Hueni</w:t>
            </w:r>
            <w:proofErr w:type="spellEnd"/>
            <w:r w:rsidR="004F4B1A" w:rsidRPr="004F4B1A">
              <w:t>, Auftraggeber</w:t>
            </w:r>
          </w:p>
          <w:p w14:paraId="15C7151A" w14:textId="77777777" w:rsidR="004F4B1A" w:rsidRPr="004F4B1A" w:rsidRDefault="004F4B1A" w:rsidP="00C54E34">
            <w:pPr>
              <w:widowControl w:val="0"/>
              <w:autoSpaceDE w:val="0"/>
              <w:autoSpaceDN w:val="0"/>
              <w:adjustRightInd w:val="0"/>
              <w:spacing w:after="240"/>
            </w:pPr>
          </w:p>
          <w:p w14:paraId="1181325B" w14:textId="77777777" w:rsidR="004F4B1A" w:rsidRPr="004F4B1A" w:rsidRDefault="004F4B1A" w:rsidP="00C54E34">
            <w:pPr>
              <w:widowControl w:val="0"/>
              <w:autoSpaceDE w:val="0"/>
              <w:autoSpaceDN w:val="0"/>
              <w:adjustRightInd w:val="0"/>
              <w:spacing w:after="240"/>
            </w:pPr>
          </w:p>
        </w:tc>
        <w:tc>
          <w:tcPr>
            <w:tcW w:w="1452" w:type="dxa"/>
          </w:tcPr>
          <w:p w14:paraId="24759178" w14:textId="77777777" w:rsidR="004F4B1A" w:rsidRPr="004F4B1A" w:rsidRDefault="004F4B1A" w:rsidP="00C54E34">
            <w:pPr>
              <w:widowControl w:val="0"/>
              <w:autoSpaceDE w:val="0"/>
              <w:autoSpaceDN w:val="0"/>
              <w:adjustRightInd w:val="0"/>
              <w:spacing w:after="240"/>
            </w:pPr>
          </w:p>
        </w:tc>
        <w:tc>
          <w:tcPr>
            <w:tcW w:w="3686" w:type="dxa"/>
            <w:tcBorders>
              <w:top w:val="single" w:sz="4" w:space="0" w:color="auto"/>
              <w:bottom w:val="single" w:sz="4" w:space="0" w:color="auto"/>
            </w:tcBorders>
          </w:tcPr>
          <w:p w14:paraId="4D5A7C37" w14:textId="0F48C64F" w:rsidR="004F4B1A" w:rsidRPr="004F4B1A" w:rsidRDefault="004F4B1A" w:rsidP="001A1EA8">
            <w:pPr>
              <w:widowControl w:val="0"/>
              <w:autoSpaceDE w:val="0"/>
              <w:autoSpaceDN w:val="0"/>
              <w:adjustRightInd w:val="0"/>
              <w:spacing w:after="240"/>
              <w:ind w:right="-98"/>
            </w:pPr>
            <w:r>
              <w:t xml:space="preserve">Raphael Bolliger / </w:t>
            </w:r>
            <w:r w:rsidR="001A1EA8">
              <w:t>Andreas Lüscher</w:t>
            </w:r>
          </w:p>
        </w:tc>
      </w:tr>
      <w:tr w:rsidR="004F4B1A" w:rsidRPr="004F4B1A" w14:paraId="4F3A8888" w14:textId="77777777" w:rsidTr="004F4B1A">
        <w:tc>
          <w:tcPr>
            <w:tcW w:w="3685" w:type="dxa"/>
            <w:tcBorders>
              <w:top w:val="single" w:sz="4" w:space="0" w:color="auto"/>
            </w:tcBorders>
          </w:tcPr>
          <w:p w14:paraId="1F2D941A" w14:textId="77777777" w:rsidR="004F4B1A" w:rsidRPr="004F4B1A" w:rsidRDefault="004F4B1A" w:rsidP="00C54E34">
            <w:pPr>
              <w:widowControl w:val="0"/>
              <w:autoSpaceDE w:val="0"/>
              <w:autoSpaceDN w:val="0"/>
              <w:adjustRightInd w:val="0"/>
              <w:spacing w:after="240"/>
            </w:pPr>
            <w:r w:rsidRPr="004F4B1A">
              <w:t>Ort, Datum</w:t>
            </w:r>
          </w:p>
        </w:tc>
        <w:tc>
          <w:tcPr>
            <w:tcW w:w="1452" w:type="dxa"/>
          </w:tcPr>
          <w:p w14:paraId="32977EF1" w14:textId="77777777" w:rsidR="004F4B1A" w:rsidRPr="004F4B1A" w:rsidRDefault="004F4B1A" w:rsidP="00C54E34">
            <w:pPr>
              <w:widowControl w:val="0"/>
              <w:autoSpaceDE w:val="0"/>
              <w:autoSpaceDN w:val="0"/>
              <w:adjustRightInd w:val="0"/>
              <w:spacing w:after="240"/>
            </w:pPr>
          </w:p>
        </w:tc>
        <w:tc>
          <w:tcPr>
            <w:tcW w:w="3686" w:type="dxa"/>
            <w:tcBorders>
              <w:top w:val="single" w:sz="4" w:space="0" w:color="auto"/>
            </w:tcBorders>
          </w:tcPr>
          <w:p w14:paraId="78EDA0B0" w14:textId="77777777" w:rsidR="004F4B1A" w:rsidRPr="004F4B1A" w:rsidRDefault="004F4B1A" w:rsidP="00C54E34">
            <w:pPr>
              <w:widowControl w:val="0"/>
              <w:autoSpaceDE w:val="0"/>
              <w:autoSpaceDN w:val="0"/>
              <w:adjustRightInd w:val="0"/>
              <w:spacing w:after="240"/>
            </w:pPr>
            <w:r w:rsidRPr="004F4B1A">
              <w:t>Ort, Datum</w:t>
            </w:r>
          </w:p>
        </w:tc>
      </w:tr>
    </w:tbl>
    <w:p w14:paraId="4F295768" w14:textId="1F1ACAD8" w:rsidR="004F4B1A" w:rsidRPr="004F4B1A" w:rsidRDefault="004F4B1A" w:rsidP="004F4B1A"/>
    <w:sectPr w:rsidR="004F4B1A" w:rsidRPr="004F4B1A" w:rsidSect="00C63AE5">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D31CE" w14:textId="77777777" w:rsidR="00C80A99" w:rsidRDefault="00C80A99" w:rsidP="00725D6A">
      <w:pPr>
        <w:spacing w:after="0" w:line="240" w:lineRule="auto"/>
      </w:pPr>
      <w:r>
        <w:separator/>
      </w:r>
    </w:p>
  </w:endnote>
  <w:endnote w:type="continuationSeparator" w:id="0">
    <w:p w14:paraId="660DE308" w14:textId="77777777" w:rsidR="00C80A99" w:rsidRDefault="00C80A99" w:rsidP="00725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0F7E7" w14:textId="28A390A7" w:rsidR="003D1624" w:rsidRDefault="003D1624">
    <w:pPr>
      <w:pStyle w:val="Fuzeile"/>
    </w:pPr>
    <w:r>
      <w:t>Spektrometer</w:t>
    </w:r>
    <w:r>
      <w:tab/>
    </w:r>
    <w:r>
      <w:fldChar w:fldCharType="begin"/>
    </w:r>
    <w:r>
      <w:instrText xml:space="preserve"> DATE  \@ "d. MMMM yyyy"  \* MERGEFORMAT </w:instrText>
    </w:r>
    <w:r>
      <w:fldChar w:fldCharType="separate"/>
    </w:r>
    <w:r w:rsidR="00AB663C">
      <w:rPr>
        <w:noProof/>
      </w:rPr>
      <w:t>14. November 2016</w:t>
    </w:r>
    <w:r>
      <w:fldChar w:fldCharType="end"/>
    </w:r>
    <w:r>
      <w:tab/>
      <w:t xml:space="preserve">Seite </w:t>
    </w:r>
    <w:r>
      <w:fldChar w:fldCharType="begin"/>
    </w:r>
    <w:r>
      <w:instrText xml:space="preserve"> PAGE  \* Arabic  \* MERGEFORMAT </w:instrText>
    </w:r>
    <w:r>
      <w:fldChar w:fldCharType="separate"/>
    </w:r>
    <w:r w:rsidR="00C51460">
      <w:rPr>
        <w:noProof/>
      </w:rPr>
      <w:t>1</w:t>
    </w:r>
    <w:r>
      <w:fldChar w:fldCharType="end"/>
    </w:r>
    <w:r>
      <w:t xml:space="preserve"> von </w:t>
    </w:r>
    <w:fldSimple w:instr=" NUMPAGES  \* Arabic  \* MERGEFORMAT ">
      <w:r w:rsidR="00C51460">
        <w:rPr>
          <w:noProof/>
        </w:rPr>
        <w:t>17</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BF08E" w14:textId="77777777" w:rsidR="00C80A99" w:rsidRDefault="00C80A99" w:rsidP="00725D6A">
      <w:pPr>
        <w:spacing w:after="0" w:line="240" w:lineRule="auto"/>
      </w:pPr>
      <w:r>
        <w:separator/>
      </w:r>
    </w:p>
  </w:footnote>
  <w:footnote w:type="continuationSeparator" w:id="0">
    <w:p w14:paraId="2C5A19F6" w14:textId="77777777" w:rsidR="00C80A99" w:rsidRDefault="00C80A99" w:rsidP="00725D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052C8" w14:textId="7536E0D5" w:rsidR="003D1624" w:rsidRDefault="003D1624">
    <w:pPr>
      <w:pStyle w:val="Kopfzeile"/>
    </w:pPr>
    <w:sdt>
      <w:sdtPr>
        <w:alias w:val="Titel"/>
        <w:tag w:val=""/>
        <w:id w:val="-1560088288"/>
        <w:dataBinding w:prefixMappings="xmlns:ns0='http://purl.org/dc/elements/1.1/' xmlns:ns1='http://schemas.openxmlformats.org/package/2006/metadata/core-properties' " w:xpath="/ns1:coreProperties[1]/ns0:title[1]" w:storeItemID="{6C3C8BC8-F283-45AE-878A-BAB7291924A1}"/>
        <w:text/>
      </w:sdtPr>
      <w:sdtContent>
        <w:r>
          <w:rPr>
            <w:lang w:val="de-DE"/>
          </w:rPr>
          <w:t>Pflichtenheft</w:t>
        </w:r>
      </w:sdtContent>
    </w:sdt>
    <w:r>
      <w:tab/>
    </w:r>
    <w:r>
      <w:tab/>
    </w:r>
    <w:fldSimple w:instr=" STYLEREF &quot;Überschrift 1&quot; \* MERGEFORMAT ">
      <w:r w:rsidR="00C51460">
        <w:rPr>
          <w:noProof/>
        </w:rPr>
        <w:t>Dokumenteninformationen</w:t>
      </w:r>
    </w:fldSimple>
    <w:r w:rsidR="00AB663C">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8768B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C1676"/>
    <w:multiLevelType w:val="hybridMultilevel"/>
    <w:tmpl w:val="53626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36706A"/>
    <w:multiLevelType w:val="hybridMultilevel"/>
    <w:tmpl w:val="ABBE32C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D2C7F3D"/>
    <w:multiLevelType w:val="hybridMultilevel"/>
    <w:tmpl w:val="132E42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C9A00EA"/>
    <w:multiLevelType w:val="hybridMultilevel"/>
    <w:tmpl w:val="8AB4C3A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5E13BFE"/>
    <w:multiLevelType w:val="hybridMultilevel"/>
    <w:tmpl w:val="676ADC92"/>
    <w:lvl w:ilvl="0" w:tplc="5F92BBE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994206A"/>
    <w:multiLevelType w:val="hybridMultilevel"/>
    <w:tmpl w:val="74E62B9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041701"/>
    <w:multiLevelType w:val="hybridMultilevel"/>
    <w:tmpl w:val="320EB380"/>
    <w:lvl w:ilvl="0" w:tplc="81F28642">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8494966"/>
    <w:multiLevelType w:val="hybridMultilevel"/>
    <w:tmpl w:val="359E7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08F3E73"/>
    <w:multiLevelType w:val="hybridMultilevel"/>
    <w:tmpl w:val="F4F02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80E5F25"/>
    <w:multiLevelType w:val="hybridMultilevel"/>
    <w:tmpl w:val="A0FA1E5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6E2291F"/>
    <w:multiLevelType w:val="hybridMultilevel"/>
    <w:tmpl w:val="2368C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CBD4CE5"/>
    <w:multiLevelType w:val="hybridMultilevel"/>
    <w:tmpl w:val="7B6094D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DC544F"/>
    <w:multiLevelType w:val="multilevel"/>
    <w:tmpl w:val="95F2DF08"/>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4">
    <w:nsid w:val="73735B0E"/>
    <w:multiLevelType w:val="hybridMultilevel"/>
    <w:tmpl w:val="496046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8117657"/>
    <w:multiLevelType w:val="hybridMultilevel"/>
    <w:tmpl w:val="5EB80E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EDA47E9"/>
    <w:multiLevelType w:val="hybridMultilevel"/>
    <w:tmpl w:val="E506A5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
  </w:num>
  <w:num w:numId="5">
    <w:abstractNumId w:val="15"/>
  </w:num>
  <w:num w:numId="6">
    <w:abstractNumId w:val="11"/>
  </w:num>
  <w:num w:numId="7">
    <w:abstractNumId w:val="2"/>
  </w:num>
  <w:num w:numId="8">
    <w:abstractNumId w:val="3"/>
  </w:num>
  <w:num w:numId="9">
    <w:abstractNumId w:val="5"/>
  </w:num>
  <w:num w:numId="10">
    <w:abstractNumId w:val="12"/>
  </w:num>
  <w:num w:numId="11">
    <w:abstractNumId w:val="4"/>
  </w:num>
  <w:num w:numId="12">
    <w:abstractNumId w:val="10"/>
  </w:num>
  <w:num w:numId="13">
    <w:abstractNumId w:val="6"/>
  </w:num>
  <w:num w:numId="14">
    <w:abstractNumId w:val="0"/>
  </w:num>
  <w:num w:numId="15">
    <w:abstractNumId w:val="7"/>
  </w:num>
  <w:num w:numId="16">
    <w:abstractNumId w:val="14"/>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activeWritingStyle w:appName="MSWord" w:lang="de-CH" w:vendorID="64" w:dllVersion="131078" w:nlCheck="1" w:checkStyle="0"/>
  <w:activeWritingStyle w:appName="MSWord" w:lang="de-DE" w:vendorID="64" w:dllVersion="131078"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19"/>
    <w:rsid w:val="0000600F"/>
    <w:rsid w:val="00022D9B"/>
    <w:rsid w:val="00023BCE"/>
    <w:rsid w:val="00026767"/>
    <w:rsid w:val="00035B18"/>
    <w:rsid w:val="0005771A"/>
    <w:rsid w:val="00086926"/>
    <w:rsid w:val="00086B80"/>
    <w:rsid w:val="00094B8D"/>
    <w:rsid w:val="00096C3E"/>
    <w:rsid w:val="000A4D76"/>
    <w:rsid w:val="000B667F"/>
    <w:rsid w:val="000C1863"/>
    <w:rsid w:val="000D612E"/>
    <w:rsid w:val="00135DBD"/>
    <w:rsid w:val="00141126"/>
    <w:rsid w:val="00156958"/>
    <w:rsid w:val="001638D4"/>
    <w:rsid w:val="00186419"/>
    <w:rsid w:val="001940A5"/>
    <w:rsid w:val="00194F80"/>
    <w:rsid w:val="001A09D0"/>
    <w:rsid w:val="001A1EA8"/>
    <w:rsid w:val="001A707D"/>
    <w:rsid w:val="001B1D1F"/>
    <w:rsid w:val="001B317F"/>
    <w:rsid w:val="001D2986"/>
    <w:rsid w:val="001D6B37"/>
    <w:rsid w:val="00210455"/>
    <w:rsid w:val="00214A3C"/>
    <w:rsid w:val="0022665B"/>
    <w:rsid w:val="00231031"/>
    <w:rsid w:val="00244AD8"/>
    <w:rsid w:val="00252AF4"/>
    <w:rsid w:val="0026306C"/>
    <w:rsid w:val="002701FA"/>
    <w:rsid w:val="0027069D"/>
    <w:rsid w:val="00287429"/>
    <w:rsid w:val="00292933"/>
    <w:rsid w:val="002A186F"/>
    <w:rsid w:val="002A1F4F"/>
    <w:rsid w:val="002C43C3"/>
    <w:rsid w:val="00300E0B"/>
    <w:rsid w:val="003061F4"/>
    <w:rsid w:val="003228B1"/>
    <w:rsid w:val="0033455F"/>
    <w:rsid w:val="00360AFA"/>
    <w:rsid w:val="003628ED"/>
    <w:rsid w:val="00363896"/>
    <w:rsid w:val="00384E76"/>
    <w:rsid w:val="003878B0"/>
    <w:rsid w:val="00390C8A"/>
    <w:rsid w:val="0039617F"/>
    <w:rsid w:val="003B4C30"/>
    <w:rsid w:val="003C7C2D"/>
    <w:rsid w:val="003D1624"/>
    <w:rsid w:val="003D1B96"/>
    <w:rsid w:val="00426D39"/>
    <w:rsid w:val="00436206"/>
    <w:rsid w:val="00442DE5"/>
    <w:rsid w:val="00443626"/>
    <w:rsid w:val="004562D4"/>
    <w:rsid w:val="00457959"/>
    <w:rsid w:val="00483FE2"/>
    <w:rsid w:val="004A19ED"/>
    <w:rsid w:val="004C4C61"/>
    <w:rsid w:val="004C62FC"/>
    <w:rsid w:val="004D6AA6"/>
    <w:rsid w:val="004E1822"/>
    <w:rsid w:val="004F2D11"/>
    <w:rsid w:val="004F4B1A"/>
    <w:rsid w:val="0052021E"/>
    <w:rsid w:val="005603A6"/>
    <w:rsid w:val="00566826"/>
    <w:rsid w:val="00566FCD"/>
    <w:rsid w:val="00571979"/>
    <w:rsid w:val="0057218E"/>
    <w:rsid w:val="00590559"/>
    <w:rsid w:val="005A09CC"/>
    <w:rsid w:val="005A1125"/>
    <w:rsid w:val="005A1F13"/>
    <w:rsid w:val="005B46EF"/>
    <w:rsid w:val="005C3509"/>
    <w:rsid w:val="005C5CA1"/>
    <w:rsid w:val="005E0F08"/>
    <w:rsid w:val="00600FFF"/>
    <w:rsid w:val="00603055"/>
    <w:rsid w:val="00622DCD"/>
    <w:rsid w:val="00630EF8"/>
    <w:rsid w:val="006433BB"/>
    <w:rsid w:val="006434C1"/>
    <w:rsid w:val="00662736"/>
    <w:rsid w:val="00662FBD"/>
    <w:rsid w:val="00675A38"/>
    <w:rsid w:val="00681FF9"/>
    <w:rsid w:val="00682060"/>
    <w:rsid w:val="006950C3"/>
    <w:rsid w:val="00697CF1"/>
    <w:rsid w:val="006A2167"/>
    <w:rsid w:val="006A75A2"/>
    <w:rsid w:val="006B591E"/>
    <w:rsid w:val="006B608F"/>
    <w:rsid w:val="006D34DB"/>
    <w:rsid w:val="006E70E8"/>
    <w:rsid w:val="006F7D65"/>
    <w:rsid w:val="00713B6F"/>
    <w:rsid w:val="007154D2"/>
    <w:rsid w:val="00725D6A"/>
    <w:rsid w:val="007265AF"/>
    <w:rsid w:val="00731A75"/>
    <w:rsid w:val="00735361"/>
    <w:rsid w:val="007467F3"/>
    <w:rsid w:val="00762ED5"/>
    <w:rsid w:val="00767B81"/>
    <w:rsid w:val="00772233"/>
    <w:rsid w:val="007C5F76"/>
    <w:rsid w:val="007D2179"/>
    <w:rsid w:val="007F749C"/>
    <w:rsid w:val="00801859"/>
    <w:rsid w:val="00801F81"/>
    <w:rsid w:val="00812B3C"/>
    <w:rsid w:val="00815EEA"/>
    <w:rsid w:val="008524F8"/>
    <w:rsid w:val="00882642"/>
    <w:rsid w:val="00891B5A"/>
    <w:rsid w:val="008A1CAA"/>
    <w:rsid w:val="008A4C15"/>
    <w:rsid w:val="008B3C79"/>
    <w:rsid w:val="008B70C4"/>
    <w:rsid w:val="008C0E26"/>
    <w:rsid w:val="008C5569"/>
    <w:rsid w:val="008F7CB6"/>
    <w:rsid w:val="00906A9C"/>
    <w:rsid w:val="00917089"/>
    <w:rsid w:val="009444B2"/>
    <w:rsid w:val="00944E67"/>
    <w:rsid w:val="00944FFF"/>
    <w:rsid w:val="009562E7"/>
    <w:rsid w:val="00963961"/>
    <w:rsid w:val="00970519"/>
    <w:rsid w:val="009722E4"/>
    <w:rsid w:val="009839EB"/>
    <w:rsid w:val="009A74A9"/>
    <w:rsid w:val="009C7648"/>
    <w:rsid w:val="009D167A"/>
    <w:rsid w:val="009D2B87"/>
    <w:rsid w:val="00A31227"/>
    <w:rsid w:val="00A32883"/>
    <w:rsid w:val="00A43D15"/>
    <w:rsid w:val="00A5203B"/>
    <w:rsid w:val="00A767FC"/>
    <w:rsid w:val="00A80CA4"/>
    <w:rsid w:val="00A912C7"/>
    <w:rsid w:val="00AA4D52"/>
    <w:rsid w:val="00AA7FA3"/>
    <w:rsid w:val="00AB3B14"/>
    <w:rsid w:val="00AB5AB4"/>
    <w:rsid w:val="00AB663C"/>
    <w:rsid w:val="00AC4514"/>
    <w:rsid w:val="00AD2AD4"/>
    <w:rsid w:val="00AE2C3A"/>
    <w:rsid w:val="00AE61FD"/>
    <w:rsid w:val="00AF5934"/>
    <w:rsid w:val="00B0071E"/>
    <w:rsid w:val="00B14609"/>
    <w:rsid w:val="00B167AB"/>
    <w:rsid w:val="00B37354"/>
    <w:rsid w:val="00B64262"/>
    <w:rsid w:val="00B668DD"/>
    <w:rsid w:val="00B7644C"/>
    <w:rsid w:val="00BC4404"/>
    <w:rsid w:val="00BE24B1"/>
    <w:rsid w:val="00BE306E"/>
    <w:rsid w:val="00BF49DF"/>
    <w:rsid w:val="00C00092"/>
    <w:rsid w:val="00C049B1"/>
    <w:rsid w:val="00C10522"/>
    <w:rsid w:val="00C16C5F"/>
    <w:rsid w:val="00C34AC9"/>
    <w:rsid w:val="00C42D9E"/>
    <w:rsid w:val="00C51460"/>
    <w:rsid w:val="00C54E34"/>
    <w:rsid w:val="00C54FBC"/>
    <w:rsid w:val="00C62246"/>
    <w:rsid w:val="00C63AE5"/>
    <w:rsid w:val="00C76739"/>
    <w:rsid w:val="00C80A99"/>
    <w:rsid w:val="00C91B12"/>
    <w:rsid w:val="00CB1813"/>
    <w:rsid w:val="00CB26AD"/>
    <w:rsid w:val="00CD460E"/>
    <w:rsid w:val="00CE0534"/>
    <w:rsid w:val="00CF7924"/>
    <w:rsid w:val="00D21DEF"/>
    <w:rsid w:val="00D457E1"/>
    <w:rsid w:val="00D504C3"/>
    <w:rsid w:val="00D52774"/>
    <w:rsid w:val="00D655D9"/>
    <w:rsid w:val="00D82CDD"/>
    <w:rsid w:val="00D904EB"/>
    <w:rsid w:val="00D973ED"/>
    <w:rsid w:val="00DA12C7"/>
    <w:rsid w:val="00DA43C4"/>
    <w:rsid w:val="00DC0A63"/>
    <w:rsid w:val="00DC3127"/>
    <w:rsid w:val="00DC3218"/>
    <w:rsid w:val="00DC3F9D"/>
    <w:rsid w:val="00DC4708"/>
    <w:rsid w:val="00DC53CF"/>
    <w:rsid w:val="00DF3324"/>
    <w:rsid w:val="00DF635F"/>
    <w:rsid w:val="00E13FD5"/>
    <w:rsid w:val="00E14A96"/>
    <w:rsid w:val="00E3343A"/>
    <w:rsid w:val="00E42658"/>
    <w:rsid w:val="00E52FC0"/>
    <w:rsid w:val="00E55E8D"/>
    <w:rsid w:val="00E64F5B"/>
    <w:rsid w:val="00E66AC4"/>
    <w:rsid w:val="00E70416"/>
    <w:rsid w:val="00E71FDD"/>
    <w:rsid w:val="00E85323"/>
    <w:rsid w:val="00E85DAC"/>
    <w:rsid w:val="00E90115"/>
    <w:rsid w:val="00EB2DC6"/>
    <w:rsid w:val="00EC6D2B"/>
    <w:rsid w:val="00EE6662"/>
    <w:rsid w:val="00F05089"/>
    <w:rsid w:val="00F13F08"/>
    <w:rsid w:val="00F25805"/>
    <w:rsid w:val="00F503C9"/>
    <w:rsid w:val="00F7112A"/>
    <w:rsid w:val="00F7692A"/>
    <w:rsid w:val="00F76A8F"/>
    <w:rsid w:val="00F93F21"/>
    <w:rsid w:val="00F971E3"/>
    <w:rsid w:val="00F97843"/>
    <w:rsid w:val="00FB5738"/>
    <w:rsid w:val="00FD6580"/>
    <w:rsid w:val="00FE014E"/>
    <w:rsid w:val="00FE1BF6"/>
    <w:rsid w:val="00FE37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1C2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5C3509"/>
  </w:style>
  <w:style w:type="paragraph" w:styleId="berschrift1">
    <w:name w:val="heading 1"/>
    <w:basedOn w:val="Standard"/>
    <w:next w:val="Standard"/>
    <w:link w:val="berschrift1Zchn"/>
    <w:uiPriority w:val="9"/>
    <w:qFormat/>
    <w:rsid w:val="004A19ED"/>
    <w:pPr>
      <w:keepNext/>
      <w:keepLines/>
      <w:pageBreakBefore/>
      <w:numPr>
        <w:numId w:val="1"/>
      </w:numPr>
      <w:spacing w:before="240" w:after="0"/>
      <w:ind w:left="431" w:hanging="431"/>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unhideWhenUsed/>
    <w:qFormat/>
    <w:rsid w:val="00725D6A"/>
    <w:pPr>
      <w:keepNext/>
      <w:keepLines/>
      <w:numPr>
        <w:ilvl w:val="1"/>
        <w:numId w:val="1"/>
      </w:numPr>
      <w:spacing w:before="40" w:after="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9"/>
    <w:unhideWhenUsed/>
    <w:qFormat/>
    <w:rsid w:val="00AA7FA3"/>
    <w:pPr>
      <w:keepNext/>
      <w:keepLines/>
      <w:numPr>
        <w:ilvl w:val="2"/>
        <w:numId w:val="1"/>
      </w:numPr>
      <w:spacing w:before="40" w:after="12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semiHidden/>
    <w:unhideWhenUsed/>
    <w:qFormat/>
    <w:rsid w:val="00E8532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8532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8532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8532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8532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8532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25D6A"/>
    <w:pPr>
      <w:pBdr>
        <w:bottom w:val="single" w:sz="4" w:space="1" w:color="auto"/>
      </w:pBd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elZchn">
    <w:name w:val="Titel Zchn"/>
    <w:basedOn w:val="Absatz-Standardschriftart"/>
    <w:link w:val="Titel"/>
    <w:uiPriority w:val="10"/>
    <w:rsid w:val="00725D6A"/>
    <w:rPr>
      <w:rFonts w:asciiTheme="majorHAnsi" w:eastAsiaTheme="majorEastAsia" w:hAnsiTheme="majorHAnsi" w:cstheme="majorBidi"/>
      <w:spacing w:val="-10"/>
      <w:kern w:val="28"/>
      <w:sz w:val="52"/>
      <w:szCs w:val="56"/>
    </w:rPr>
  </w:style>
  <w:style w:type="paragraph" w:styleId="Kopfzeile">
    <w:name w:val="header"/>
    <w:basedOn w:val="Standard"/>
    <w:link w:val="KopfzeileZchn"/>
    <w:uiPriority w:val="99"/>
    <w:unhideWhenUsed/>
    <w:rsid w:val="00725D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5D6A"/>
  </w:style>
  <w:style w:type="paragraph" w:styleId="Fuzeile">
    <w:name w:val="footer"/>
    <w:basedOn w:val="Standard"/>
    <w:link w:val="FuzeileZchn"/>
    <w:uiPriority w:val="99"/>
    <w:unhideWhenUsed/>
    <w:rsid w:val="00725D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5D6A"/>
  </w:style>
  <w:style w:type="character" w:customStyle="1" w:styleId="berschrift1Zchn">
    <w:name w:val="Überschrift 1 Zchn"/>
    <w:basedOn w:val="Absatz-Standardschriftart"/>
    <w:link w:val="berschrift1"/>
    <w:uiPriority w:val="9"/>
    <w:rsid w:val="004A19ED"/>
    <w:rPr>
      <w:rFonts w:asciiTheme="majorHAnsi" w:eastAsiaTheme="majorEastAsia" w:hAnsiTheme="majorHAnsi" w:cstheme="majorBidi"/>
      <w:sz w:val="36"/>
      <w:szCs w:val="32"/>
    </w:rPr>
  </w:style>
  <w:style w:type="character" w:customStyle="1" w:styleId="berschrift2Zchn">
    <w:name w:val="Überschrift 2 Zchn"/>
    <w:basedOn w:val="Absatz-Standardschriftart"/>
    <w:link w:val="berschrift2"/>
    <w:uiPriority w:val="9"/>
    <w:rsid w:val="00725D6A"/>
    <w:rPr>
      <w:rFonts w:asciiTheme="majorHAnsi" w:eastAsiaTheme="majorEastAsia" w:hAnsiTheme="majorHAnsi" w:cstheme="majorBidi"/>
      <w:sz w:val="28"/>
      <w:szCs w:val="26"/>
    </w:rPr>
  </w:style>
  <w:style w:type="character" w:customStyle="1" w:styleId="berschrift3Zchn">
    <w:name w:val="Überschrift 3 Zchn"/>
    <w:basedOn w:val="Absatz-Standardschriftart"/>
    <w:link w:val="berschrift3"/>
    <w:uiPriority w:val="9"/>
    <w:rsid w:val="00AA7FA3"/>
    <w:rPr>
      <w:rFonts w:asciiTheme="majorHAnsi" w:eastAsiaTheme="majorEastAsia" w:hAnsiTheme="majorHAnsi" w:cstheme="majorBidi"/>
      <w:sz w:val="24"/>
      <w:szCs w:val="24"/>
    </w:rPr>
  </w:style>
  <w:style w:type="paragraph" w:styleId="KeinLeerraum">
    <w:name w:val="No Spacing"/>
    <w:link w:val="KeinLeerraumZchn"/>
    <w:uiPriority w:val="1"/>
    <w:qFormat/>
    <w:rsid w:val="001A09D0"/>
    <w:pPr>
      <w:spacing w:after="0" w:line="240" w:lineRule="auto"/>
    </w:pPr>
  </w:style>
  <w:style w:type="character" w:customStyle="1" w:styleId="KeinLeerraumZchn">
    <w:name w:val="Kein Leerraum Zchn"/>
    <w:basedOn w:val="Absatz-Standardschriftart"/>
    <w:link w:val="KeinLeerraum"/>
    <w:uiPriority w:val="1"/>
    <w:rsid w:val="006E70E8"/>
  </w:style>
  <w:style w:type="character" w:styleId="Platzhaltertext">
    <w:name w:val="Placeholder Text"/>
    <w:basedOn w:val="Absatz-Standardschriftart"/>
    <w:uiPriority w:val="99"/>
    <w:semiHidden/>
    <w:rsid w:val="006E70E8"/>
    <w:rPr>
      <w:color w:val="808080"/>
    </w:rPr>
  </w:style>
  <w:style w:type="table" w:styleId="Tabellenraster">
    <w:name w:val="Table Grid"/>
    <w:basedOn w:val="NormaleTabelle"/>
    <w:uiPriority w:val="39"/>
    <w:rsid w:val="003061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E85323"/>
    <w:pPr>
      <w:outlineLvl w:val="9"/>
    </w:pPr>
    <w:rPr>
      <w:color w:val="2E74B5" w:themeColor="accent1" w:themeShade="BF"/>
      <w:sz w:val="32"/>
      <w:lang w:eastAsia="de-CH"/>
    </w:rPr>
  </w:style>
  <w:style w:type="paragraph" w:styleId="Verzeichnis1">
    <w:name w:val="toc 1"/>
    <w:basedOn w:val="Standard"/>
    <w:next w:val="Standard"/>
    <w:autoRedefine/>
    <w:uiPriority w:val="39"/>
    <w:unhideWhenUsed/>
    <w:rsid w:val="00E85323"/>
    <w:pPr>
      <w:spacing w:after="100"/>
    </w:pPr>
  </w:style>
  <w:style w:type="character" w:styleId="Link">
    <w:name w:val="Hyperlink"/>
    <w:basedOn w:val="Absatz-Standardschriftart"/>
    <w:uiPriority w:val="99"/>
    <w:unhideWhenUsed/>
    <w:rsid w:val="00E85323"/>
    <w:rPr>
      <w:color w:val="0563C1" w:themeColor="hyperlink"/>
      <w:u w:val="single"/>
    </w:rPr>
  </w:style>
  <w:style w:type="character" w:customStyle="1" w:styleId="berschrift4Zchn">
    <w:name w:val="Überschrift 4 Zchn"/>
    <w:basedOn w:val="Absatz-Standardschriftart"/>
    <w:link w:val="berschrift4"/>
    <w:uiPriority w:val="9"/>
    <w:semiHidden/>
    <w:rsid w:val="00E8532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8532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8532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8532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8532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85323"/>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F7924"/>
    <w:pPr>
      <w:ind w:left="720"/>
      <w:contextualSpacing/>
    </w:pPr>
  </w:style>
  <w:style w:type="character" w:styleId="Kommentarzeichen">
    <w:name w:val="annotation reference"/>
    <w:basedOn w:val="Absatz-Standardschriftart"/>
    <w:uiPriority w:val="99"/>
    <w:semiHidden/>
    <w:unhideWhenUsed/>
    <w:rsid w:val="00603055"/>
    <w:rPr>
      <w:sz w:val="18"/>
      <w:szCs w:val="18"/>
    </w:rPr>
  </w:style>
  <w:style w:type="paragraph" w:styleId="Kommentartext">
    <w:name w:val="annotation text"/>
    <w:basedOn w:val="Standard"/>
    <w:link w:val="KommentartextZchn"/>
    <w:uiPriority w:val="99"/>
    <w:semiHidden/>
    <w:unhideWhenUsed/>
    <w:rsid w:val="00603055"/>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03055"/>
    <w:rPr>
      <w:sz w:val="24"/>
      <w:szCs w:val="24"/>
    </w:rPr>
  </w:style>
  <w:style w:type="paragraph" w:styleId="Kommentarthema">
    <w:name w:val="annotation subject"/>
    <w:basedOn w:val="Kommentartext"/>
    <w:next w:val="Kommentartext"/>
    <w:link w:val="KommentarthemaZchn"/>
    <w:uiPriority w:val="99"/>
    <w:semiHidden/>
    <w:unhideWhenUsed/>
    <w:rsid w:val="00603055"/>
    <w:rPr>
      <w:b/>
      <w:bCs/>
      <w:sz w:val="20"/>
      <w:szCs w:val="20"/>
    </w:rPr>
  </w:style>
  <w:style w:type="character" w:customStyle="1" w:styleId="KommentarthemaZchn">
    <w:name w:val="Kommentarthema Zchn"/>
    <w:basedOn w:val="KommentartextZchn"/>
    <w:link w:val="Kommentarthema"/>
    <w:uiPriority w:val="99"/>
    <w:semiHidden/>
    <w:rsid w:val="00603055"/>
    <w:rPr>
      <w:b/>
      <w:bCs/>
      <w:sz w:val="20"/>
      <w:szCs w:val="20"/>
    </w:rPr>
  </w:style>
  <w:style w:type="paragraph" w:styleId="Sprechblasentext">
    <w:name w:val="Balloon Text"/>
    <w:basedOn w:val="Standard"/>
    <w:link w:val="SprechblasentextZchn"/>
    <w:uiPriority w:val="99"/>
    <w:semiHidden/>
    <w:unhideWhenUsed/>
    <w:rsid w:val="00603055"/>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03055"/>
    <w:rPr>
      <w:rFonts w:ascii="Times New Roman" w:hAnsi="Times New Roman" w:cs="Times New Roman"/>
      <w:sz w:val="18"/>
      <w:szCs w:val="18"/>
    </w:rPr>
  </w:style>
  <w:style w:type="paragraph" w:styleId="berarbeitung">
    <w:name w:val="Revision"/>
    <w:hidden/>
    <w:uiPriority w:val="99"/>
    <w:semiHidden/>
    <w:rsid w:val="00086B80"/>
    <w:pPr>
      <w:spacing w:after="0" w:line="240" w:lineRule="auto"/>
    </w:pPr>
  </w:style>
  <w:style w:type="paragraph" w:styleId="Verzeichnis2">
    <w:name w:val="toc 2"/>
    <w:basedOn w:val="Standard"/>
    <w:next w:val="Standard"/>
    <w:autoRedefine/>
    <w:uiPriority w:val="39"/>
    <w:unhideWhenUsed/>
    <w:rsid w:val="004A19ED"/>
    <w:pPr>
      <w:spacing w:after="100"/>
      <w:ind w:left="220"/>
    </w:pPr>
  </w:style>
  <w:style w:type="paragraph" w:styleId="Verzeichnis3">
    <w:name w:val="toc 3"/>
    <w:basedOn w:val="Standard"/>
    <w:next w:val="Standard"/>
    <w:autoRedefine/>
    <w:uiPriority w:val="39"/>
    <w:unhideWhenUsed/>
    <w:rsid w:val="00FE3748"/>
    <w:pPr>
      <w:spacing w:after="100"/>
      <w:ind w:left="440"/>
    </w:pPr>
  </w:style>
  <w:style w:type="character" w:styleId="BesuchterLink">
    <w:name w:val="FollowedHyperlink"/>
    <w:basedOn w:val="Absatz-Standardschriftart"/>
    <w:uiPriority w:val="99"/>
    <w:semiHidden/>
    <w:unhideWhenUsed/>
    <w:rsid w:val="00944FFF"/>
    <w:rPr>
      <w:color w:val="954F72" w:themeColor="followedHyperlink"/>
      <w:u w:val="single"/>
    </w:rPr>
  </w:style>
  <w:style w:type="paragraph" w:customStyle="1" w:styleId="StandardinTabellen">
    <w:name w:val="Standard in Tabellen"/>
    <w:basedOn w:val="Standard"/>
    <w:qFormat/>
    <w:rsid w:val="00AB5AB4"/>
    <w:pPr>
      <w:spacing w:before="80" w:after="8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544735">
      <w:bodyDiv w:val="1"/>
      <w:marLeft w:val="0"/>
      <w:marRight w:val="0"/>
      <w:marTop w:val="0"/>
      <w:marBottom w:val="0"/>
      <w:divBdr>
        <w:top w:val="none" w:sz="0" w:space="0" w:color="auto"/>
        <w:left w:val="none" w:sz="0" w:space="0" w:color="auto"/>
        <w:bottom w:val="none" w:sz="0" w:space="0" w:color="auto"/>
        <w:right w:val="none" w:sz="0" w:space="0" w:color="auto"/>
      </w:divBdr>
    </w:div>
    <w:div w:id="1320428964">
      <w:bodyDiv w:val="1"/>
      <w:marLeft w:val="0"/>
      <w:marRight w:val="0"/>
      <w:marTop w:val="0"/>
      <w:marBottom w:val="0"/>
      <w:divBdr>
        <w:top w:val="none" w:sz="0" w:space="0" w:color="auto"/>
        <w:left w:val="none" w:sz="0" w:space="0" w:color="auto"/>
        <w:bottom w:val="none" w:sz="0" w:space="0" w:color="auto"/>
        <w:right w:val="none" w:sz="0" w:space="0" w:color="auto"/>
      </w:divBdr>
      <w:divsChild>
        <w:div w:id="1013146467">
          <w:marLeft w:val="0"/>
          <w:marRight w:val="0"/>
          <w:marTop w:val="0"/>
          <w:marBottom w:val="0"/>
          <w:divBdr>
            <w:top w:val="none" w:sz="0" w:space="0" w:color="auto"/>
            <w:left w:val="none" w:sz="0" w:space="0" w:color="auto"/>
            <w:bottom w:val="none" w:sz="0" w:space="0" w:color="auto"/>
            <w:right w:val="none" w:sz="0" w:space="0" w:color="auto"/>
          </w:divBdr>
        </w:div>
        <w:div w:id="1344480023">
          <w:marLeft w:val="0"/>
          <w:marRight w:val="0"/>
          <w:marTop w:val="0"/>
          <w:marBottom w:val="0"/>
          <w:divBdr>
            <w:top w:val="none" w:sz="0" w:space="0" w:color="auto"/>
            <w:left w:val="none" w:sz="0" w:space="0" w:color="auto"/>
            <w:bottom w:val="none" w:sz="0" w:space="0" w:color="auto"/>
            <w:right w:val="none" w:sz="0" w:space="0" w:color="auto"/>
          </w:divBdr>
          <w:divsChild>
            <w:div w:id="1078400727">
              <w:marLeft w:val="0"/>
              <w:marRight w:val="0"/>
              <w:marTop w:val="0"/>
              <w:marBottom w:val="0"/>
              <w:divBdr>
                <w:top w:val="none" w:sz="0" w:space="0" w:color="auto"/>
                <w:left w:val="none" w:sz="0" w:space="0" w:color="auto"/>
                <w:bottom w:val="none" w:sz="0" w:space="0" w:color="auto"/>
                <w:right w:val="none" w:sz="0" w:space="0" w:color="auto"/>
              </w:divBdr>
              <w:divsChild>
                <w:div w:id="1833644711">
                  <w:marLeft w:val="0"/>
                  <w:marRight w:val="0"/>
                  <w:marTop w:val="0"/>
                  <w:marBottom w:val="0"/>
                  <w:divBdr>
                    <w:top w:val="none" w:sz="0" w:space="0" w:color="auto"/>
                    <w:left w:val="none" w:sz="0" w:space="0" w:color="auto"/>
                    <w:bottom w:val="none" w:sz="0" w:space="0" w:color="auto"/>
                    <w:right w:val="none" w:sz="0" w:space="0" w:color="auto"/>
                  </w:divBdr>
                  <w:divsChild>
                    <w:div w:id="1199246843">
                      <w:marLeft w:val="0"/>
                      <w:marRight w:val="0"/>
                      <w:marTop w:val="0"/>
                      <w:marBottom w:val="0"/>
                      <w:divBdr>
                        <w:top w:val="none" w:sz="0" w:space="0" w:color="auto"/>
                        <w:left w:val="none" w:sz="0" w:space="0" w:color="auto"/>
                        <w:bottom w:val="none" w:sz="0" w:space="0" w:color="auto"/>
                        <w:right w:val="none" w:sz="0" w:space="0" w:color="auto"/>
                      </w:divBdr>
                      <w:divsChild>
                        <w:div w:id="251861839">
                          <w:marLeft w:val="0"/>
                          <w:marRight w:val="0"/>
                          <w:marTop w:val="0"/>
                          <w:marBottom w:val="0"/>
                          <w:divBdr>
                            <w:top w:val="none" w:sz="0" w:space="0" w:color="auto"/>
                            <w:left w:val="none" w:sz="0" w:space="0" w:color="auto"/>
                            <w:bottom w:val="none" w:sz="0" w:space="0" w:color="auto"/>
                            <w:right w:val="none" w:sz="0" w:space="0" w:color="auto"/>
                          </w:divBdr>
                          <w:divsChild>
                            <w:div w:id="1774477042">
                              <w:marLeft w:val="0"/>
                              <w:marRight w:val="0"/>
                              <w:marTop w:val="0"/>
                              <w:marBottom w:val="0"/>
                              <w:divBdr>
                                <w:top w:val="none" w:sz="0" w:space="0" w:color="auto"/>
                                <w:left w:val="none" w:sz="0" w:space="0" w:color="auto"/>
                                <w:bottom w:val="none" w:sz="0" w:space="0" w:color="auto"/>
                                <w:right w:val="none" w:sz="0" w:space="0" w:color="auto"/>
                              </w:divBdr>
                              <w:divsChild>
                                <w:div w:id="1842431127">
                                  <w:marLeft w:val="0"/>
                                  <w:marRight w:val="0"/>
                                  <w:marTop w:val="0"/>
                                  <w:marBottom w:val="0"/>
                                  <w:divBdr>
                                    <w:top w:val="none" w:sz="0" w:space="0" w:color="auto"/>
                                    <w:left w:val="none" w:sz="0" w:space="0" w:color="auto"/>
                                    <w:bottom w:val="none" w:sz="0" w:space="0" w:color="auto"/>
                                    <w:right w:val="none" w:sz="0" w:space="0" w:color="auto"/>
                                  </w:divBdr>
                                  <w:divsChild>
                                    <w:div w:id="779690433">
                                      <w:marLeft w:val="0"/>
                                      <w:marRight w:val="0"/>
                                      <w:marTop w:val="0"/>
                                      <w:marBottom w:val="0"/>
                                      <w:divBdr>
                                        <w:top w:val="none" w:sz="0" w:space="0" w:color="auto"/>
                                        <w:left w:val="none" w:sz="0" w:space="0" w:color="auto"/>
                                        <w:bottom w:val="none" w:sz="0" w:space="0" w:color="auto"/>
                                        <w:right w:val="none" w:sz="0" w:space="0" w:color="auto"/>
                                      </w:divBdr>
                                      <w:divsChild>
                                        <w:div w:id="1005208935">
                                          <w:marLeft w:val="0"/>
                                          <w:marRight w:val="0"/>
                                          <w:marTop w:val="0"/>
                                          <w:marBottom w:val="0"/>
                                          <w:divBdr>
                                            <w:top w:val="none" w:sz="0" w:space="0" w:color="auto"/>
                                            <w:left w:val="none" w:sz="0" w:space="0" w:color="auto"/>
                                            <w:bottom w:val="none" w:sz="0" w:space="0" w:color="auto"/>
                                            <w:right w:val="none" w:sz="0" w:space="0" w:color="auto"/>
                                          </w:divBdr>
                                          <w:divsChild>
                                            <w:div w:id="1259410952">
                                              <w:marLeft w:val="0"/>
                                              <w:marRight w:val="0"/>
                                              <w:marTop w:val="0"/>
                                              <w:marBottom w:val="0"/>
                                              <w:divBdr>
                                                <w:top w:val="none" w:sz="0" w:space="0" w:color="auto"/>
                                                <w:left w:val="none" w:sz="0" w:space="0" w:color="auto"/>
                                                <w:bottom w:val="none" w:sz="0" w:space="0" w:color="auto"/>
                                                <w:right w:val="none" w:sz="0" w:space="0" w:color="auto"/>
                                              </w:divBdr>
                                              <w:divsChild>
                                                <w:div w:id="1459763002">
                                                  <w:marLeft w:val="0"/>
                                                  <w:marRight w:val="0"/>
                                                  <w:marTop w:val="0"/>
                                                  <w:marBottom w:val="0"/>
                                                  <w:divBdr>
                                                    <w:top w:val="none" w:sz="0" w:space="0" w:color="auto"/>
                                                    <w:left w:val="none" w:sz="0" w:space="0" w:color="auto"/>
                                                    <w:bottom w:val="none" w:sz="0" w:space="0" w:color="auto"/>
                                                    <w:right w:val="none" w:sz="0" w:space="0" w:color="auto"/>
                                                  </w:divBdr>
                                                  <w:divsChild>
                                                    <w:div w:id="1394163432">
                                                      <w:marLeft w:val="0"/>
                                                      <w:marRight w:val="0"/>
                                                      <w:marTop w:val="0"/>
                                                      <w:marBottom w:val="0"/>
                                                      <w:divBdr>
                                                        <w:top w:val="none" w:sz="0" w:space="0" w:color="auto"/>
                                                        <w:left w:val="none" w:sz="0" w:space="0" w:color="auto"/>
                                                        <w:bottom w:val="none" w:sz="0" w:space="0" w:color="auto"/>
                                                        <w:right w:val="none" w:sz="0" w:space="0" w:color="auto"/>
                                                      </w:divBdr>
                                                      <w:divsChild>
                                                        <w:div w:id="812481717">
                                                          <w:marLeft w:val="0"/>
                                                          <w:marRight w:val="0"/>
                                                          <w:marTop w:val="0"/>
                                                          <w:marBottom w:val="0"/>
                                                          <w:divBdr>
                                                            <w:top w:val="none" w:sz="0" w:space="0" w:color="auto"/>
                                                            <w:left w:val="none" w:sz="0" w:space="0" w:color="auto"/>
                                                            <w:bottom w:val="none" w:sz="0" w:space="0" w:color="auto"/>
                                                            <w:right w:val="none" w:sz="0" w:space="0" w:color="auto"/>
                                                          </w:divBdr>
                                                          <w:divsChild>
                                                            <w:div w:id="1383401937">
                                                              <w:marLeft w:val="0"/>
                                                              <w:marRight w:val="0"/>
                                                              <w:marTop w:val="0"/>
                                                              <w:marBottom w:val="0"/>
                                                              <w:divBdr>
                                                                <w:top w:val="none" w:sz="0" w:space="0" w:color="auto"/>
                                                                <w:left w:val="none" w:sz="0" w:space="0" w:color="auto"/>
                                                                <w:bottom w:val="none" w:sz="0" w:space="0" w:color="auto"/>
                                                                <w:right w:val="none" w:sz="0" w:space="0" w:color="auto"/>
                                                              </w:divBdr>
                                                              <w:divsChild>
                                                                <w:div w:id="1961566173">
                                                                  <w:marLeft w:val="0"/>
                                                                  <w:marRight w:val="0"/>
                                                                  <w:marTop w:val="0"/>
                                                                  <w:marBottom w:val="0"/>
                                                                  <w:divBdr>
                                                                    <w:top w:val="none" w:sz="0" w:space="0" w:color="auto"/>
                                                                    <w:left w:val="none" w:sz="0" w:space="0" w:color="auto"/>
                                                                    <w:bottom w:val="none" w:sz="0" w:space="0" w:color="auto"/>
                                                                    <w:right w:val="none" w:sz="0" w:space="0" w:color="auto"/>
                                                                  </w:divBdr>
                                                                </w:div>
                                                                <w:div w:id="2028562390">
                                                                  <w:marLeft w:val="0"/>
                                                                  <w:marRight w:val="0"/>
                                                                  <w:marTop w:val="0"/>
                                                                  <w:marBottom w:val="0"/>
                                                                  <w:divBdr>
                                                                    <w:top w:val="none" w:sz="0" w:space="0" w:color="auto"/>
                                                                    <w:left w:val="none" w:sz="0" w:space="0" w:color="auto"/>
                                                                    <w:bottom w:val="none" w:sz="0" w:space="0" w:color="auto"/>
                                                                    <w:right w:val="none" w:sz="0" w:space="0" w:color="auto"/>
                                                                  </w:divBdr>
                                                                </w:div>
                                                                <w:div w:id="865757596">
                                                                  <w:marLeft w:val="0"/>
                                                                  <w:marRight w:val="0"/>
                                                                  <w:marTop w:val="0"/>
                                                                  <w:marBottom w:val="0"/>
                                                                  <w:divBdr>
                                                                    <w:top w:val="none" w:sz="0" w:space="0" w:color="auto"/>
                                                                    <w:left w:val="none" w:sz="0" w:space="0" w:color="auto"/>
                                                                    <w:bottom w:val="none" w:sz="0" w:space="0" w:color="auto"/>
                                                                    <w:right w:val="none" w:sz="0" w:space="0" w:color="auto"/>
                                                                  </w:divBdr>
                                                                </w:div>
                                                                <w:div w:id="1819611672">
                                                                  <w:marLeft w:val="0"/>
                                                                  <w:marRight w:val="0"/>
                                                                  <w:marTop w:val="0"/>
                                                                  <w:marBottom w:val="0"/>
                                                                  <w:divBdr>
                                                                    <w:top w:val="none" w:sz="0" w:space="0" w:color="auto"/>
                                                                    <w:left w:val="none" w:sz="0" w:space="0" w:color="auto"/>
                                                                    <w:bottom w:val="none" w:sz="0" w:space="0" w:color="auto"/>
                                                                    <w:right w:val="none" w:sz="0" w:space="0" w:color="auto"/>
                                                                  </w:divBdr>
                                                                </w:div>
                                                                <w:div w:id="827791315">
                                                                  <w:marLeft w:val="0"/>
                                                                  <w:marRight w:val="0"/>
                                                                  <w:marTop w:val="0"/>
                                                                  <w:marBottom w:val="0"/>
                                                                  <w:divBdr>
                                                                    <w:top w:val="none" w:sz="0" w:space="0" w:color="auto"/>
                                                                    <w:left w:val="none" w:sz="0" w:space="0" w:color="auto"/>
                                                                    <w:bottom w:val="none" w:sz="0" w:space="0" w:color="auto"/>
                                                                    <w:right w:val="none" w:sz="0" w:space="0" w:color="auto"/>
                                                                  </w:divBdr>
                                                                </w:div>
                                                                <w:div w:id="2020346610">
                                                                  <w:marLeft w:val="0"/>
                                                                  <w:marRight w:val="0"/>
                                                                  <w:marTop w:val="0"/>
                                                                  <w:marBottom w:val="0"/>
                                                                  <w:divBdr>
                                                                    <w:top w:val="none" w:sz="0" w:space="0" w:color="auto"/>
                                                                    <w:left w:val="none" w:sz="0" w:space="0" w:color="auto"/>
                                                                    <w:bottom w:val="none" w:sz="0" w:space="0" w:color="auto"/>
                                                                    <w:right w:val="none" w:sz="0" w:space="0" w:color="auto"/>
                                                                  </w:divBdr>
                                                                </w:div>
                                                                <w:div w:id="9528310">
                                                                  <w:marLeft w:val="0"/>
                                                                  <w:marRight w:val="0"/>
                                                                  <w:marTop w:val="0"/>
                                                                  <w:marBottom w:val="0"/>
                                                                  <w:divBdr>
                                                                    <w:top w:val="none" w:sz="0" w:space="0" w:color="auto"/>
                                                                    <w:left w:val="none" w:sz="0" w:space="0" w:color="auto"/>
                                                                    <w:bottom w:val="none" w:sz="0" w:space="0" w:color="auto"/>
                                                                    <w:right w:val="none" w:sz="0" w:space="0" w:color="auto"/>
                                                                  </w:divBdr>
                                                                </w:div>
                                                                <w:div w:id="58983878">
                                                                  <w:marLeft w:val="0"/>
                                                                  <w:marRight w:val="0"/>
                                                                  <w:marTop w:val="0"/>
                                                                  <w:marBottom w:val="0"/>
                                                                  <w:divBdr>
                                                                    <w:top w:val="none" w:sz="0" w:space="0" w:color="auto"/>
                                                                    <w:left w:val="none" w:sz="0" w:space="0" w:color="auto"/>
                                                                    <w:bottom w:val="none" w:sz="0" w:space="0" w:color="auto"/>
                                                                    <w:right w:val="none" w:sz="0" w:space="0" w:color="auto"/>
                                                                  </w:divBdr>
                                                                </w:div>
                                                                <w:div w:id="19913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sdi.com/products-and-services/software/rs3" TargetMode="External"/><Relationship Id="rId12" Type="http://schemas.openxmlformats.org/officeDocument/2006/relationships/hyperlink" Target="https://developer.apple.com/swift/"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andreas.luescher@students.fhnw.ch" TargetMode="External"/><Relationship Id="rId10" Type="http://schemas.openxmlformats.org/officeDocument/2006/relationships/hyperlink" Target="mailto:raphael.bolliger@students.fhnw.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man/Dropbox/ip5/Vorlagen/Dokument_Lang_IP314vt_ChauffeurApp.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6E5A2-6BB4-D24B-954D-B399A2594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Dokument_Lang_IP314vt_ChauffeurApp.dotx</Template>
  <TotalTime>0</TotalTime>
  <Pages>18</Pages>
  <Words>2169</Words>
  <Characters>14426</Characters>
  <Application>Microsoft Macintosh Word</Application>
  <DocSecurity>0</DocSecurity>
  <Lines>627</Lines>
  <Paragraphs>488</Paragraphs>
  <ScaleCrop>false</ScaleCrop>
  <HeadingPairs>
    <vt:vector size="2" baseType="variant">
      <vt:variant>
        <vt:lpstr>Titel</vt:lpstr>
      </vt:variant>
      <vt:variant>
        <vt:i4>1</vt:i4>
      </vt:variant>
    </vt:vector>
  </HeadingPairs>
  <TitlesOfParts>
    <vt:vector size="1" baseType="lpstr">
      <vt:lpstr>Pflichtenheft</vt:lpstr>
    </vt:vector>
  </TitlesOfParts>
  <Manager/>
  <Company/>
  <LinksUpToDate>false</LinksUpToDate>
  <CharactersWithSpaces>16107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Anbindung Spektrometer an Mobiles Device</dc:subject>
  <dc:creator>Raphael Bolliger</dc:creator>
  <cp:keywords/>
  <dc:description/>
  <cp:lastModifiedBy>Bolliger Raphael (s)</cp:lastModifiedBy>
  <cp:revision>3</cp:revision>
  <cp:lastPrinted>2016-11-14T13:21:00Z</cp:lastPrinted>
  <dcterms:created xsi:type="dcterms:W3CDTF">2016-11-14T13:22:00Z</dcterms:created>
  <dcterms:modified xsi:type="dcterms:W3CDTF">2016-11-14T13:24:00Z</dcterms:modified>
  <cp:category/>
</cp:coreProperties>
</file>